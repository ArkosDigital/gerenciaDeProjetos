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2E" w:rsidRDefault="007E222E" w:rsidP="007E222E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7E222E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7E222E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7E222E" w:rsidRPr="000F71E0" w:rsidRDefault="007E222E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7E222E" w:rsidRPr="00C52528" w:rsidTr="00DB19BE">
        <w:trPr>
          <w:trHeight w:val="340"/>
        </w:trPr>
        <w:tc>
          <w:tcPr>
            <w:tcW w:w="737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7E222E" w:rsidRPr="00C52528" w:rsidRDefault="007E222E" w:rsidP="00DB19BE">
            <w:pPr>
              <w:pStyle w:val="Verses"/>
            </w:pPr>
          </w:p>
        </w:tc>
      </w:tr>
    </w:tbl>
    <w:p w:rsidR="007E222E" w:rsidRDefault="007E222E" w:rsidP="007E222E"/>
    <w:p w:rsidR="000E4AA1" w:rsidRPr="000E4AA1" w:rsidRDefault="000E4AA1" w:rsidP="000E4AA1"/>
    <w:p w:rsidR="000E4AA1" w:rsidRPr="000E4AA1" w:rsidRDefault="000E4AA1" w:rsidP="000E4AA1">
      <w:pPr>
        <w:pStyle w:val="Heading1"/>
        <w:numPr>
          <w:ilvl w:val="0"/>
          <w:numId w:val="0"/>
        </w:numPr>
      </w:pPr>
      <w:bookmarkStart w:id="0" w:name="_Toc397669355"/>
      <w:r w:rsidRPr="000E4AA1">
        <w:t>Objetivos deste documento</w:t>
      </w:r>
      <w:bookmarkEnd w:id="0"/>
    </w:p>
    <w:p w:rsidR="000E4AA1" w:rsidRPr="000E4AA1" w:rsidRDefault="000E4AA1" w:rsidP="00FC4EE6">
      <w:pPr>
        <w:pStyle w:val="Comments"/>
        <w:ind w:left="0"/>
      </w:pPr>
      <w:r w:rsidRPr="000E4AA1">
        <w:t xml:space="preserve">[Complementar ao </w:t>
      </w:r>
      <w:r>
        <w:t>IssuesLog</w:t>
      </w:r>
      <w:r w:rsidRPr="000E4AA1">
        <w:t xml:space="preserve"> </w:t>
      </w:r>
      <w:r w:rsidR="00FC4EE6">
        <w:t xml:space="preserve">(ou </w:t>
      </w:r>
      <w:hyperlink r:id="rId7" w:tooltip="Registro das questões" w:history="1">
        <w:r w:rsidR="00FC4EE6" w:rsidRPr="00FC4EE6">
          <w:rPr>
            <w:rStyle w:val="Hyperlink"/>
          </w:rPr>
          <w:t>Registro das questões</w:t>
        </w:r>
      </w:hyperlink>
      <w:r w:rsidR="00FC4EE6">
        <w:t xml:space="preserve">) </w:t>
      </w:r>
      <w:r w:rsidRPr="000E4AA1">
        <w:t xml:space="preserve">feito em Excel que não é apropriado para escrever textos maiores, inserir imagens, muitas vezes necessários para descrever uma </w:t>
      </w:r>
      <w:r>
        <w:t>Issue e sua solução</w:t>
      </w:r>
      <w:r w:rsidRPr="000E4AA1">
        <w:t xml:space="preserve">. </w:t>
      </w:r>
      <w:r>
        <w:t>O u</w:t>
      </w:r>
      <w:r w:rsidRPr="000E4AA1">
        <w:t xml:space="preserve">so </w:t>
      </w:r>
      <w:r>
        <w:t>d</w:t>
      </w:r>
      <w:r w:rsidRPr="000E4AA1">
        <w:t>a numeração do Estilo de Títulos (</w:t>
      </w:r>
      <w:r w:rsidR="007A7B08" w:rsidRPr="000E4AA1">
        <w:t>HEADING</w:t>
      </w:r>
      <w:r w:rsidRPr="000E4AA1">
        <w:t xml:space="preserve"> 1, </w:t>
      </w:r>
      <w:r w:rsidR="007A7B08" w:rsidRPr="000E4AA1">
        <w:t>HEADING</w:t>
      </w:r>
      <w:bookmarkStart w:id="1" w:name="_GoBack"/>
      <w:bookmarkEnd w:id="1"/>
      <w:r w:rsidRPr="000E4AA1">
        <w:t xml:space="preserve"> 2, ...) </w:t>
      </w:r>
      <w:r>
        <w:t xml:space="preserve">serve </w:t>
      </w:r>
      <w:r w:rsidRPr="000E4AA1">
        <w:t xml:space="preserve">para </w:t>
      </w:r>
      <w:r>
        <w:t>organizar melhor a sequência dos problemas e deve obedecer a mesma numeração do IssuesLog</w:t>
      </w:r>
      <w:r w:rsidRPr="000E4AA1">
        <w:t xml:space="preserve">. Essa estrutura é muito prática, pois, permite que esse documento contenha todo detalhe necessário complementando as informações da planilha que é mais adequada para a estrutura de tabela com várias </w:t>
      </w:r>
      <w:r w:rsidR="007A7B08" w:rsidRPr="000E4AA1">
        <w:t>colunas. ]</w:t>
      </w:r>
    </w:p>
    <w:p w:rsidR="000E4AA1" w:rsidRPr="000E4AA1" w:rsidRDefault="000E4AA1" w:rsidP="000E4AA1">
      <w:r w:rsidRPr="000E4AA1">
        <w:t xml:space="preserve">Descrever de forma detalhada todas as </w:t>
      </w:r>
      <w:r w:rsidR="007A7B08" w:rsidRPr="000E4AA1">
        <w:rPr>
          <w:i/>
        </w:rPr>
        <w:t>Issues</w:t>
      </w:r>
      <w:r>
        <w:t xml:space="preserve"> (questões e problemas) encontradas no projeto e as alternativas para solucioná-la, também como a solução definitiva</w:t>
      </w:r>
      <w:r w:rsidRPr="000E4AA1">
        <w:t>.</w:t>
      </w:r>
    </w:p>
    <w:p w:rsidR="000E4AA1" w:rsidRPr="000E4AA1" w:rsidRDefault="000E4AA1" w:rsidP="000E4AA1">
      <w:r w:rsidRPr="000E4AA1">
        <w:t xml:space="preserve">Informações adicionais de cada </w:t>
      </w:r>
      <w:r w:rsidR="007A7B08">
        <w:t>Issue</w:t>
      </w:r>
      <w:r w:rsidRPr="000E4AA1">
        <w:t xml:space="preserve"> estão descritas na planilha </w:t>
      </w:r>
      <w:r>
        <w:t>IssuesLog</w:t>
      </w:r>
      <w:r w:rsidRPr="000E4AA1">
        <w:t>.xlsx.</w:t>
      </w:r>
    </w:p>
    <w:p w:rsidR="000E4AA1" w:rsidRPr="000E4AA1" w:rsidRDefault="000E4AA1" w:rsidP="000E4AA1"/>
    <w:p w:rsidR="000E4AA1" w:rsidRPr="000E4AA1" w:rsidRDefault="000E4AA1" w:rsidP="000E4AA1"/>
    <w:p w:rsidR="000E4AA1" w:rsidRPr="000E4AA1" w:rsidRDefault="000E4AA1" w:rsidP="000E4AA1">
      <w:pPr>
        <w:pStyle w:val="Heading1"/>
      </w:pPr>
      <w:bookmarkStart w:id="2" w:name="_Toc397669356"/>
      <w:r>
        <w:t xml:space="preserve">Issue </w:t>
      </w:r>
      <w:r w:rsidRPr="000E4AA1">
        <w:t>1</w:t>
      </w:r>
      <w:bookmarkEnd w:id="2"/>
    </w:p>
    <w:p w:rsidR="000E4AA1" w:rsidRPr="000E4AA1" w:rsidRDefault="000E4AA1" w:rsidP="000E4AA1"/>
    <w:p w:rsidR="000E4AA1" w:rsidRPr="000E4AA1" w:rsidRDefault="00EE6D64" w:rsidP="000E4AA1">
      <w:pPr>
        <w:pStyle w:val="Heading2"/>
      </w:pPr>
      <w:r>
        <w:t>Alternativa 1</w:t>
      </w:r>
    </w:p>
    <w:p w:rsidR="000E4AA1" w:rsidRPr="000E4AA1" w:rsidRDefault="000E4AA1" w:rsidP="000E4AA1"/>
    <w:p w:rsidR="000E4AA1" w:rsidRPr="000E4AA1" w:rsidRDefault="000E4AA1" w:rsidP="000E4AA1"/>
    <w:p w:rsidR="000E4AA1" w:rsidRPr="000E4AA1" w:rsidRDefault="000E4AA1" w:rsidP="000E4AA1">
      <w:pPr>
        <w:keepNext/>
        <w:keepLines/>
        <w:spacing w:before="12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3" w:name="_Toc397669358"/>
      <w:r w:rsidRPr="000E4AA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Informações Adicionais</w:t>
      </w:r>
      <w:bookmarkEnd w:id="3"/>
    </w:p>
    <w:p w:rsidR="000E4AA1" w:rsidRPr="000E4AA1" w:rsidRDefault="000E4AA1" w:rsidP="000E4AA1"/>
    <w:p w:rsidR="000E4AA1" w:rsidRPr="000E4AA1" w:rsidRDefault="000E4AA1" w:rsidP="000E4AA1"/>
    <w:p w:rsidR="000E4AA1" w:rsidRPr="000E4AA1" w:rsidRDefault="000E4AA1" w:rsidP="000E4AA1">
      <w:pPr>
        <w:keepNext/>
        <w:keepLines/>
        <w:spacing w:before="12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bookmarkStart w:id="4" w:name="_Toc397669359"/>
      <w:r w:rsidRPr="000E4AA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Referências</w:t>
      </w:r>
      <w:bookmarkEnd w:id="4"/>
    </w:p>
    <w:p w:rsidR="000E4AA1" w:rsidRPr="000E4AA1" w:rsidRDefault="000E4AA1" w:rsidP="000E4AA1"/>
    <w:p w:rsidR="000E4AA1" w:rsidRPr="000E4AA1" w:rsidRDefault="000E4AA1" w:rsidP="000E4AA1"/>
    <w:p w:rsidR="000E4AA1" w:rsidRDefault="000E4AA1" w:rsidP="007E222E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EE6" w:rsidRDefault="00C14EE6" w:rsidP="005E1593">
      <w:r>
        <w:separator/>
      </w:r>
    </w:p>
  </w:endnote>
  <w:endnote w:type="continuationSeparator" w:id="0">
    <w:p w:rsidR="00C14EE6" w:rsidRDefault="00C14EE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5305C4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5305C4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168D9">
            <w:rPr>
              <w:noProof/>
              <w:color w:val="244061" w:themeColor="accent1" w:themeShade="80"/>
            </w:rPr>
            <w:t>Issues Log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5305C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A7B0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A7B0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305C4" w:rsidRPr="006419CA" w:rsidTr="005305C4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81809143"/>
          <w:placeholder>
            <w:docPart w:val="51B2204681CB47D6BF3FA7112943B12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5305C4" w:rsidRPr="006419CA" w:rsidRDefault="005305C4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305C4" w:rsidRPr="006419CA" w:rsidRDefault="00C14EE6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305C4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EE6" w:rsidRDefault="00C14EE6" w:rsidP="005E1593">
      <w:r>
        <w:separator/>
      </w:r>
    </w:p>
  </w:footnote>
  <w:footnote w:type="continuationSeparator" w:id="0">
    <w:p w:rsidR="00C14EE6" w:rsidRDefault="00C14EE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305C4" w:rsidRPr="00AD691F" w:rsidTr="005305C4">
      <w:trPr>
        <w:trHeight w:val="567"/>
        <w:jc w:val="center"/>
      </w:trPr>
      <w:tc>
        <w:tcPr>
          <w:tcW w:w="6492" w:type="dxa"/>
          <w:vAlign w:val="center"/>
        </w:tcPr>
        <w:p w:rsidR="005305C4" w:rsidRPr="007E222E" w:rsidRDefault="005305C4" w:rsidP="005E1593">
          <w:pPr>
            <w:pStyle w:val="Header"/>
            <w:rPr>
              <w:sz w:val="22"/>
            </w:rPr>
          </w:pPr>
          <w:r w:rsidRPr="007E222E">
            <w:fldChar w:fldCharType="begin"/>
          </w:r>
          <w:r w:rsidRPr="007E222E">
            <w:rPr>
              <w:sz w:val="22"/>
            </w:rPr>
            <w:instrText xml:space="preserve"> TITLE   \* MERGEFORMAT </w:instrText>
          </w:r>
          <w:r w:rsidRPr="007E222E">
            <w:fldChar w:fldCharType="separate"/>
          </w:r>
          <w:r w:rsidR="00B168D9">
            <w:rPr>
              <w:sz w:val="22"/>
            </w:rPr>
            <w:t>Issues Log</w:t>
          </w:r>
          <w:r w:rsidRPr="007E222E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305C4" w:rsidRPr="00AD691F" w:rsidRDefault="007E222E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7C314BBB" wp14:editId="0A3336D4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305C4" w:rsidRPr="00A10908" w:rsidTr="005305C4">
      <w:trPr>
        <w:trHeight w:val="567"/>
        <w:jc w:val="center"/>
      </w:trPr>
      <w:tc>
        <w:tcPr>
          <w:tcW w:w="6492" w:type="dxa"/>
          <w:vAlign w:val="center"/>
        </w:tcPr>
        <w:p w:rsidR="005305C4" w:rsidRPr="007E222E" w:rsidRDefault="005305C4" w:rsidP="002D679E">
          <w:pPr>
            <w:pStyle w:val="Header"/>
            <w:rPr>
              <w:sz w:val="22"/>
            </w:rPr>
          </w:pPr>
          <w:r w:rsidRPr="007E222E">
            <w:fldChar w:fldCharType="begin"/>
          </w:r>
          <w:r w:rsidRPr="007E222E">
            <w:rPr>
              <w:sz w:val="22"/>
            </w:rPr>
            <w:instrText xml:space="preserve"> SUBJECT   \* MERGEFORMAT </w:instrText>
          </w:r>
          <w:r w:rsidRPr="007E222E">
            <w:fldChar w:fldCharType="separate"/>
          </w:r>
          <w:r w:rsidR="00B168D9">
            <w:rPr>
              <w:sz w:val="22"/>
            </w:rPr>
            <w:t>Nome do Projeto</w:t>
          </w:r>
          <w:r w:rsidRPr="007E222E">
            <w:fldChar w:fldCharType="end"/>
          </w:r>
        </w:p>
      </w:tc>
      <w:tc>
        <w:tcPr>
          <w:tcW w:w="1956" w:type="dxa"/>
          <w:vMerge/>
          <w:vAlign w:val="center"/>
        </w:tcPr>
        <w:p w:rsidR="005305C4" w:rsidRPr="00A10908" w:rsidRDefault="005305C4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74CF"/>
    <w:multiLevelType w:val="multilevel"/>
    <w:tmpl w:val="094C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4252F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8D"/>
    <w:rsid w:val="000272EE"/>
    <w:rsid w:val="000E2853"/>
    <w:rsid w:val="000E4AA1"/>
    <w:rsid w:val="000F4626"/>
    <w:rsid w:val="00136862"/>
    <w:rsid w:val="00150475"/>
    <w:rsid w:val="001D497F"/>
    <w:rsid w:val="001F3D30"/>
    <w:rsid w:val="0020459D"/>
    <w:rsid w:val="00274187"/>
    <w:rsid w:val="00287D9F"/>
    <w:rsid w:val="00331443"/>
    <w:rsid w:val="00341B09"/>
    <w:rsid w:val="0034544C"/>
    <w:rsid w:val="00381473"/>
    <w:rsid w:val="003D377B"/>
    <w:rsid w:val="00411B9B"/>
    <w:rsid w:val="0042609D"/>
    <w:rsid w:val="00484DCA"/>
    <w:rsid w:val="004B2855"/>
    <w:rsid w:val="004B60F1"/>
    <w:rsid w:val="005165BF"/>
    <w:rsid w:val="005305C4"/>
    <w:rsid w:val="0053242E"/>
    <w:rsid w:val="005546E1"/>
    <w:rsid w:val="0055540E"/>
    <w:rsid w:val="005E1593"/>
    <w:rsid w:val="005F487B"/>
    <w:rsid w:val="00603ACD"/>
    <w:rsid w:val="006419CA"/>
    <w:rsid w:val="00663704"/>
    <w:rsid w:val="006A233C"/>
    <w:rsid w:val="006E3E68"/>
    <w:rsid w:val="00743E89"/>
    <w:rsid w:val="007A054B"/>
    <w:rsid w:val="007A7B08"/>
    <w:rsid w:val="007E222E"/>
    <w:rsid w:val="007F09F9"/>
    <w:rsid w:val="00842903"/>
    <w:rsid w:val="00871E89"/>
    <w:rsid w:val="008843C9"/>
    <w:rsid w:val="008A69C9"/>
    <w:rsid w:val="00980543"/>
    <w:rsid w:val="009E7715"/>
    <w:rsid w:val="00A352BF"/>
    <w:rsid w:val="00AB1FC3"/>
    <w:rsid w:val="00AE1992"/>
    <w:rsid w:val="00AF15FC"/>
    <w:rsid w:val="00B168D9"/>
    <w:rsid w:val="00B37F64"/>
    <w:rsid w:val="00B76D40"/>
    <w:rsid w:val="00BB3A98"/>
    <w:rsid w:val="00BC7586"/>
    <w:rsid w:val="00C14EE6"/>
    <w:rsid w:val="00C52528"/>
    <w:rsid w:val="00C67B2E"/>
    <w:rsid w:val="00C74E81"/>
    <w:rsid w:val="00CB7149"/>
    <w:rsid w:val="00CE2B3B"/>
    <w:rsid w:val="00D37957"/>
    <w:rsid w:val="00D713BF"/>
    <w:rsid w:val="00E15894"/>
    <w:rsid w:val="00E34C15"/>
    <w:rsid w:val="00E46B6E"/>
    <w:rsid w:val="00E5198D"/>
    <w:rsid w:val="00E85D99"/>
    <w:rsid w:val="00EE6D64"/>
    <w:rsid w:val="00FB5A09"/>
    <w:rsid w:val="00FB62AB"/>
    <w:rsid w:val="00FC2077"/>
    <w:rsid w:val="00FC4E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1D7A1FB-21FF-4E02-AA20-31C6351D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22E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4AA1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AA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AA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AA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AA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AA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AA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4A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5305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305C4"/>
    <w:rPr>
      <w:color w:val="0000FF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C4EE6"/>
    <w:pPr>
      <w:ind w:left="360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C4EE6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7E222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7E222E"/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AA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AA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A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A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A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A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scritoriodeprojetos.com.br/registro-das-questo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B2204681CB47D6BF3FA7112943B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F6327-588C-42F2-BEEF-5768FBD6056E}"/>
      </w:docPartPr>
      <w:docPartBody>
        <w:p w:rsidR="00B72CE0" w:rsidRDefault="007C6185">
          <w:r w:rsidRPr="000726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85"/>
    <w:rsid w:val="000A25E6"/>
    <w:rsid w:val="007C6185"/>
    <w:rsid w:val="00AB4598"/>
    <w:rsid w:val="00B72CE0"/>
    <w:rsid w:val="00D1225B"/>
    <w:rsid w:val="00E169F0"/>
    <w:rsid w:val="00E232C2"/>
    <w:rsid w:val="00EC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1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61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337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Issues Log</vt:lpstr>
    </vt:vector>
  </TitlesOfParts>
  <Company>PMO Escritório de Projetos</Company>
  <LinksUpToDate>false</LinksUpToDate>
  <CharactersWithSpaces>1175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Issues Log</dc:title>
  <dc:subject>Nome do Projeto</dc:subject>
  <dc:creator>Eduardo Montes, PMP</dc:creator>
  <cp:keywords>Template Gerenciamento de Projetos</cp:keywords>
  <dc:description>http://escritoriodeprojetos.com.br</dc:description>
  <cp:lastModifiedBy>Eduardo Montes</cp:lastModifiedBy>
  <cp:revision>24</cp:revision>
  <dcterms:created xsi:type="dcterms:W3CDTF">2012-08-02T20:28:00Z</dcterms:created>
  <dcterms:modified xsi:type="dcterms:W3CDTF">2018-06-11T20:35:00Z</dcterms:modified>
</cp:coreProperties>
</file>