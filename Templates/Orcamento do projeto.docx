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DD" w:rsidRDefault="000704DD" w:rsidP="000704DD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704D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704D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704DD" w:rsidRPr="000F71E0" w:rsidRDefault="000704D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704DD" w:rsidRPr="00C52528" w:rsidTr="00DB19BE">
        <w:trPr>
          <w:trHeight w:val="340"/>
        </w:trPr>
        <w:tc>
          <w:tcPr>
            <w:tcW w:w="737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704DD" w:rsidRPr="00C52528" w:rsidRDefault="000704DD" w:rsidP="00DB19BE">
            <w:pPr>
              <w:pStyle w:val="Verses"/>
            </w:pPr>
          </w:p>
        </w:tc>
      </w:tr>
    </w:tbl>
    <w:p w:rsidR="000704DD" w:rsidRDefault="000704DD" w:rsidP="000704DD"/>
    <w:p w:rsidR="000704DD" w:rsidRDefault="000704DD" w:rsidP="000704DD"/>
    <w:p w:rsidR="000704DD" w:rsidRPr="008843C9" w:rsidRDefault="000704DD" w:rsidP="00611640">
      <w:pPr>
        <w:pStyle w:val="Heading1"/>
      </w:pPr>
      <w:r w:rsidRPr="008843C9">
        <w:t>Objetivos deste documento</w:t>
      </w:r>
    </w:p>
    <w:p w:rsidR="000704DD" w:rsidRDefault="000704DD" w:rsidP="000704DD">
      <w:pPr>
        <w:pStyle w:val="Comments"/>
      </w:pPr>
      <w:r w:rsidRPr="00842903">
        <w:t>[</w:t>
      </w:r>
      <w:r w:rsidR="0064587B">
        <w:t xml:space="preserve">Saiba mais como </w:t>
      </w:r>
      <w:hyperlink r:id="rId7" w:tooltip="Determinar o orçamento" w:history="1">
        <w:r w:rsidR="0064587B" w:rsidRPr="00F96AD2">
          <w:rPr>
            <w:rStyle w:val="Hyperlink"/>
          </w:rPr>
          <w:t>Determinar o orçamento</w:t>
        </w:r>
      </w:hyperlink>
      <w:r w:rsidR="00BA1A9E">
        <w:t>. ]</w:t>
      </w:r>
    </w:p>
    <w:p w:rsidR="003D377B" w:rsidRDefault="000D7659" w:rsidP="003D377B">
      <w:r>
        <w:t>Detalhar o orçamento do projeto explicando como ele foi determinado (bases para as estimativas, premissas usadas, ...).</w:t>
      </w:r>
    </w:p>
    <w:p w:rsidR="008843C9" w:rsidRDefault="008843C9" w:rsidP="003D377B"/>
    <w:p w:rsidR="000D7659" w:rsidRDefault="000D7659" w:rsidP="00611640">
      <w:pPr>
        <w:pStyle w:val="Heading1"/>
      </w:pPr>
      <w:r w:rsidRPr="000D7659">
        <w:t>Bases das estimativas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8" w:tooltip="Base das estimativas" w:history="1">
        <w:r w:rsidRPr="0064587B">
          <w:rPr>
            <w:rStyle w:val="Hyperlink"/>
          </w:rPr>
          <w:t>Base das estimativas</w:t>
        </w:r>
      </w:hyperlink>
      <w:r w:rsidR="00BA1A9E">
        <w:t>. ]</w:t>
      </w:r>
    </w:p>
    <w:p w:rsidR="000D7659" w:rsidRDefault="000D7659" w:rsidP="003D377B"/>
    <w:p w:rsidR="000D7659" w:rsidRDefault="000D7659" w:rsidP="003D377B"/>
    <w:p w:rsidR="00CD5396" w:rsidRDefault="00CD5396" w:rsidP="003D377B"/>
    <w:p w:rsidR="000D7659" w:rsidRDefault="000D7659" w:rsidP="00611640">
      <w:pPr>
        <w:pStyle w:val="Heading1"/>
      </w:pPr>
      <w:r w:rsidRPr="000D7659">
        <w:t>Estimativas de custos das atividades</w:t>
      </w:r>
      <w:r w:rsidR="0064587B">
        <w:t xml:space="preserve"> e dos recursos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9" w:tooltip="Estimativas de custos das atividades" w:history="1">
        <w:r w:rsidRPr="00F96AD2">
          <w:rPr>
            <w:rStyle w:val="Hyperlink"/>
          </w:rPr>
          <w:t>Estimativas de custos das atividades</w:t>
        </w:r>
      </w:hyperlink>
      <w:r w:rsidR="00BA1A9E">
        <w:t>. ]</w:t>
      </w:r>
    </w:p>
    <w:p w:rsidR="008843C9" w:rsidRDefault="008843C9" w:rsidP="003D377B"/>
    <w:p w:rsidR="000D7659" w:rsidRDefault="000D7659" w:rsidP="003D377B"/>
    <w:p w:rsidR="000D7659" w:rsidRDefault="000D7659" w:rsidP="003D377B"/>
    <w:p w:rsidR="008843C9" w:rsidRDefault="00034E7B" w:rsidP="00611640">
      <w:pPr>
        <w:pStyle w:val="Heading1"/>
      </w:pPr>
      <w:r w:rsidRPr="00034E7B">
        <w:t>Linha de base do</w:t>
      </w:r>
      <w:r w:rsidR="0064587B">
        <w:t>s</w:t>
      </w:r>
      <w:r w:rsidRPr="00034E7B">
        <w:t xml:space="preserve"> custos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10" w:tooltip="Linha de base dos custos" w:history="1">
        <w:r w:rsidRPr="00F96AD2">
          <w:rPr>
            <w:rStyle w:val="Hyperlink"/>
          </w:rPr>
          <w:t>Linha de base dos custos</w:t>
        </w:r>
      </w:hyperlink>
      <w:r w:rsidR="00BA1A9E">
        <w:t>. ]</w:t>
      </w:r>
    </w:p>
    <w:p w:rsidR="00034E7B" w:rsidRDefault="00034E7B" w:rsidP="003D377B"/>
    <w:p w:rsidR="00CD5396" w:rsidRDefault="00CD5396" w:rsidP="003D377B"/>
    <w:p w:rsidR="008843C9" w:rsidRDefault="008843C9" w:rsidP="003D377B"/>
    <w:p w:rsidR="008843C9" w:rsidRDefault="00034E7B" w:rsidP="00611640">
      <w:pPr>
        <w:pStyle w:val="Heading1"/>
      </w:pPr>
      <w:r w:rsidRPr="00034E7B">
        <w:t>Requisitos de recursos financeiros do projeto</w:t>
      </w:r>
    </w:p>
    <w:p w:rsidR="0064587B" w:rsidRDefault="0064587B" w:rsidP="0064587B">
      <w:pPr>
        <w:pStyle w:val="Comments"/>
      </w:pPr>
      <w:r w:rsidRPr="00842903">
        <w:t>[</w:t>
      </w:r>
      <w:r>
        <w:t xml:space="preserve">Saiba mais sobre </w:t>
      </w:r>
      <w:hyperlink r:id="rId11" w:tooltip="Requisitos de recursos financeiros do projeto" w:history="1">
        <w:r w:rsidRPr="00F96AD2">
          <w:rPr>
            <w:rStyle w:val="Hyperlink"/>
          </w:rPr>
          <w:t>Requisitos de recursos financeiros do projeto</w:t>
        </w:r>
      </w:hyperlink>
      <w:r w:rsidR="00BA1A9E">
        <w:t>. ]</w:t>
      </w:r>
    </w:p>
    <w:p w:rsidR="008843C9" w:rsidRDefault="008843C9" w:rsidP="003D377B"/>
    <w:p w:rsidR="008843C9" w:rsidRDefault="008843C9" w:rsidP="003D377B"/>
    <w:p w:rsidR="00CD5396" w:rsidRDefault="00CD5396" w:rsidP="003D377B"/>
    <w:p w:rsidR="008843C9" w:rsidRDefault="00034E7B" w:rsidP="00611640">
      <w:pPr>
        <w:pStyle w:val="Heading1"/>
      </w:pPr>
      <w:r>
        <w:t xml:space="preserve">Fluxo de </w:t>
      </w:r>
      <w:r w:rsidR="000D7659">
        <w:t>c</w:t>
      </w:r>
      <w:r>
        <w:t>aixa do projeto</w:t>
      </w:r>
    </w:p>
    <w:p w:rsidR="00034E7B" w:rsidRDefault="00034E7B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B12" w:rsidRDefault="00690B12" w:rsidP="005E1593">
      <w:r>
        <w:separator/>
      </w:r>
    </w:p>
  </w:endnote>
  <w:endnote w:type="continuationSeparator" w:id="0">
    <w:p w:rsidR="00690B12" w:rsidRDefault="00690B1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0E4B66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0E4B6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64D5">
            <w:rPr>
              <w:noProof/>
              <w:color w:val="244061" w:themeColor="accent1" w:themeShade="80"/>
            </w:rPr>
            <w:t>Orcamento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0E4B6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1A9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1A9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E4B66" w:rsidRPr="006419CA" w:rsidTr="000E4B6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15623574"/>
          <w:placeholder>
            <w:docPart w:val="45C91E41945D45B1BB140754E1A12F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0E4B66" w:rsidRPr="006419CA" w:rsidRDefault="000E4B66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0E4B66" w:rsidRPr="006419CA" w:rsidRDefault="00690B12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0E4B6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B12" w:rsidRDefault="00690B12" w:rsidP="005E1593">
      <w:r>
        <w:separator/>
      </w:r>
    </w:p>
  </w:footnote>
  <w:footnote w:type="continuationSeparator" w:id="0">
    <w:p w:rsidR="00690B12" w:rsidRDefault="00690B1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E4B66" w:rsidRPr="00AD691F" w:rsidTr="000E4B66">
      <w:trPr>
        <w:trHeight w:val="567"/>
        <w:jc w:val="center"/>
      </w:trPr>
      <w:tc>
        <w:tcPr>
          <w:tcW w:w="6492" w:type="dxa"/>
          <w:vAlign w:val="center"/>
        </w:tcPr>
        <w:p w:rsidR="000E4B66" w:rsidRPr="000704DD" w:rsidRDefault="000E4B66" w:rsidP="005E1593">
          <w:pPr>
            <w:pStyle w:val="Header"/>
            <w:rPr>
              <w:sz w:val="22"/>
            </w:rPr>
          </w:pPr>
          <w:r w:rsidRPr="000704DD">
            <w:fldChar w:fldCharType="begin"/>
          </w:r>
          <w:r w:rsidRPr="000704DD">
            <w:rPr>
              <w:sz w:val="22"/>
            </w:rPr>
            <w:instrText xml:space="preserve"> TITLE   \* MERGEFORMAT </w:instrText>
          </w:r>
          <w:r w:rsidRPr="000704DD">
            <w:fldChar w:fldCharType="separate"/>
          </w:r>
          <w:r w:rsidRPr="000704DD">
            <w:rPr>
              <w:sz w:val="22"/>
            </w:rPr>
            <w:t>Orçamento do projeto</w:t>
          </w:r>
          <w:r w:rsidRPr="000704DD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E4B66" w:rsidRPr="00AD691F" w:rsidRDefault="000704DD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E4B66" w:rsidRPr="00A10908" w:rsidTr="000E4B66">
      <w:trPr>
        <w:trHeight w:val="567"/>
        <w:jc w:val="center"/>
      </w:trPr>
      <w:tc>
        <w:tcPr>
          <w:tcW w:w="6492" w:type="dxa"/>
          <w:vAlign w:val="center"/>
        </w:tcPr>
        <w:p w:rsidR="000E4B66" w:rsidRPr="000704DD" w:rsidRDefault="000E4B66" w:rsidP="002D679E">
          <w:pPr>
            <w:pStyle w:val="Header"/>
            <w:rPr>
              <w:sz w:val="22"/>
            </w:rPr>
          </w:pPr>
          <w:r w:rsidRPr="000704DD">
            <w:fldChar w:fldCharType="begin"/>
          </w:r>
          <w:r w:rsidRPr="000704DD">
            <w:rPr>
              <w:sz w:val="22"/>
            </w:rPr>
            <w:instrText xml:space="preserve"> SUBJECT   \* MERGEFORMAT </w:instrText>
          </w:r>
          <w:r w:rsidRPr="000704DD">
            <w:fldChar w:fldCharType="separate"/>
          </w:r>
          <w:r w:rsidRPr="000704DD">
            <w:rPr>
              <w:sz w:val="22"/>
            </w:rPr>
            <w:t>Nome do Projeto</w:t>
          </w:r>
          <w:r w:rsidRPr="000704DD">
            <w:fldChar w:fldCharType="end"/>
          </w:r>
        </w:p>
      </w:tc>
      <w:tc>
        <w:tcPr>
          <w:tcW w:w="1956" w:type="dxa"/>
          <w:vMerge/>
          <w:vAlign w:val="center"/>
        </w:tcPr>
        <w:p w:rsidR="000E4B66" w:rsidRPr="00A10908" w:rsidRDefault="000E4B66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B1CCF"/>
    <w:multiLevelType w:val="multilevel"/>
    <w:tmpl w:val="F02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7B"/>
    <w:rsid w:val="00034E7B"/>
    <w:rsid w:val="000577E7"/>
    <w:rsid w:val="000704DD"/>
    <w:rsid w:val="000D7659"/>
    <w:rsid w:val="000E2853"/>
    <w:rsid w:val="000E4B66"/>
    <w:rsid w:val="001773D1"/>
    <w:rsid w:val="00190B71"/>
    <w:rsid w:val="001D497F"/>
    <w:rsid w:val="001F3D30"/>
    <w:rsid w:val="00274187"/>
    <w:rsid w:val="002A2876"/>
    <w:rsid w:val="00331443"/>
    <w:rsid w:val="00341B09"/>
    <w:rsid w:val="0034544C"/>
    <w:rsid w:val="003B64D5"/>
    <w:rsid w:val="003D377B"/>
    <w:rsid w:val="0042609D"/>
    <w:rsid w:val="004B2855"/>
    <w:rsid w:val="004B60F1"/>
    <w:rsid w:val="005165BF"/>
    <w:rsid w:val="005546E1"/>
    <w:rsid w:val="0055540E"/>
    <w:rsid w:val="005E1593"/>
    <w:rsid w:val="005F487B"/>
    <w:rsid w:val="00603ACD"/>
    <w:rsid w:val="00611640"/>
    <w:rsid w:val="006419CA"/>
    <w:rsid w:val="0064587B"/>
    <w:rsid w:val="00663704"/>
    <w:rsid w:val="00690B12"/>
    <w:rsid w:val="006A233C"/>
    <w:rsid w:val="00743E89"/>
    <w:rsid w:val="007A054B"/>
    <w:rsid w:val="00842903"/>
    <w:rsid w:val="00871E89"/>
    <w:rsid w:val="008843C9"/>
    <w:rsid w:val="008948B7"/>
    <w:rsid w:val="008A1557"/>
    <w:rsid w:val="008B6FBA"/>
    <w:rsid w:val="00964C4E"/>
    <w:rsid w:val="00980543"/>
    <w:rsid w:val="009E7715"/>
    <w:rsid w:val="00AE1992"/>
    <w:rsid w:val="00AF15FC"/>
    <w:rsid w:val="00B04ECA"/>
    <w:rsid w:val="00B37F64"/>
    <w:rsid w:val="00BA1A9E"/>
    <w:rsid w:val="00C52528"/>
    <w:rsid w:val="00CB7149"/>
    <w:rsid w:val="00CC114B"/>
    <w:rsid w:val="00CD5396"/>
    <w:rsid w:val="00CE2B3B"/>
    <w:rsid w:val="00D37957"/>
    <w:rsid w:val="00E34C15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82ACEB-B814-49ED-AEFA-B53C3BEB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4D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64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0E4B6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4B66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0704DD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704D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0704D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704DD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6458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base-das-estimativa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determinar-o-orcament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requisitos-de-recursos-financeiros-do-projeto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linha-de-base-dos-cus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estimativas-de-custos-das-atividad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C91E41945D45B1BB140754E1A1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8AA5-D863-4257-89C5-1D4730B7ADF8}"/>
      </w:docPartPr>
      <w:docPartBody>
        <w:p w:rsidR="00A4142F" w:rsidRDefault="00516007">
          <w:r w:rsidRPr="00D54DE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7"/>
    <w:rsid w:val="005028E9"/>
    <w:rsid w:val="00516007"/>
    <w:rsid w:val="00844566"/>
    <w:rsid w:val="00A4142F"/>
    <w:rsid w:val="00C92A4B"/>
    <w:rsid w:val="00E338C8"/>
    <w:rsid w:val="00F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0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Orçamento do projeto</vt:lpstr>
    </vt:vector>
  </TitlesOfParts>
  <Company>PMO Escritório de Projetos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do projeto</dc:title>
  <dc:subject>Nome do Projeto</dc:subject>
  <dc:creator>Eduardo Montes</dc:creator>
  <cp:keywords>Template Gerenciamento de Projetos</cp:keywords>
  <dc:description>http://escritoriodeprojetos.com.br</dc:description>
  <cp:lastModifiedBy>Eduardo Montes</cp:lastModifiedBy>
  <cp:revision>12</cp:revision>
  <dcterms:created xsi:type="dcterms:W3CDTF">2013-12-02T12:03:00Z</dcterms:created>
  <dcterms:modified xsi:type="dcterms:W3CDTF">2018-06-11T20:05:00Z</dcterms:modified>
</cp:coreProperties>
</file>