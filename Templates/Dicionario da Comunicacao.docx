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33FFF" w:rsidRPr="000F71E0" w:rsidTr="00EB1370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F33FFF" w:rsidRPr="000F71E0" w:rsidTr="00EB137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33FFF" w:rsidRPr="00C52528" w:rsidTr="00EB1370">
        <w:trPr>
          <w:trHeight w:val="340"/>
        </w:trPr>
        <w:tc>
          <w:tcPr>
            <w:tcW w:w="737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</w:tr>
    </w:tbl>
    <w:p w:rsidR="00C52528" w:rsidRDefault="00C52528" w:rsidP="003D377B"/>
    <w:p w:rsidR="00F33FFF" w:rsidRDefault="00F33FFF" w:rsidP="003D377B"/>
    <w:p w:rsidR="00AD3966" w:rsidRPr="008843C9" w:rsidRDefault="00AD3966" w:rsidP="00F13C3B">
      <w:pPr>
        <w:pStyle w:val="Heading1"/>
        <w:numPr>
          <w:ilvl w:val="0"/>
          <w:numId w:val="0"/>
        </w:numPr>
      </w:pPr>
      <w:r w:rsidRPr="008843C9">
        <w:t>Objetivos deste documento</w:t>
      </w:r>
    </w:p>
    <w:p w:rsidR="002630A5" w:rsidRPr="00724B18" w:rsidRDefault="002630A5" w:rsidP="002630A5">
      <w:r>
        <w:t xml:space="preserve">Descrever de forma detalhada todas as </w:t>
      </w:r>
      <w:hyperlink r:id="rId8" w:tooltip="Comunicações do projeto" w:history="1">
        <w:r w:rsidR="00C07A9D" w:rsidRPr="00C07A9D">
          <w:rPr>
            <w:rStyle w:val="Hyperlink"/>
          </w:rPr>
          <w:t>Comunicações do projeto</w:t>
        </w:r>
      </w:hyperlink>
      <w:r>
        <w:t xml:space="preserve"> definidas na Matriz das Comunicações.</w:t>
      </w:r>
    </w:p>
    <w:p w:rsidR="002630A5" w:rsidRDefault="002630A5" w:rsidP="002630A5">
      <w:r>
        <w:t xml:space="preserve">Informações adicionais de cada </w:t>
      </w:r>
      <w:r w:rsidRPr="00A51C5F">
        <w:t>Comunicação</w:t>
      </w:r>
      <w:r>
        <w:t xml:space="preserve"> estão descritas na planilha </w:t>
      </w:r>
      <w:hyperlink r:id="rId9" w:history="1">
        <w:r w:rsidRPr="002630A5">
          <w:rPr>
            <w:rStyle w:val="Hyperlink"/>
          </w:rPr>
          <w:t xml:space="preserve">Matriz das </w:t>
        </w:r>
        <w:r w:rsidR="005F5C81" w:rsidRPr="002630A5">
          <w:rPr>
            <w:rStyle w:val="Hyperlink"/>
          </w:rPr>
          <w:t>Comunicações</w:t>
        </w:r>
        <w:r w:rsidRPr="002630A5">
          <w:rPr>
            <w:rStyle w:val="Hyperlink"/>
          </w:rPr>
          <w:t xml:space="preserve"> </w:t>
        </w:r>
        <w:r w:rsidR="005F5C81" w:rsidRPr="002630A5">
          <w:rPr>
            <w:rStyle w:val="Hyperlink"/>
          </w:rPr>
          <w:t>versão</w:t>
        </w:r>
        <w:r w:rsidRPr="002630A5">
          <w:rPr>
            <w:rStyle w:val="Hyperlink"/>
          </w:rPr>
          <w:t xml:space="preserve"> 5W2H.xlsx</w:t>
        </w:r>
      </w:hyperlink>
      <w:r>
        <w:t>.</w:t>
      </w:r>
    </w:p>
    <w:p w:rsidR="00AD3966" w:rsidRDefault="00AD3966" w:rsidP="00AD3966"/>
    <w:p w:rsidR="00C07A9D" w:rsidRDefault="00C07A9D" w:rsidP="00C07A9D">
      <w:pPr>
        <w:pStyle w:val="Heading1"/>
        <w:numPr>
          <w:ilvl w:val="0"/>
          <w:numId w:val="4"/>
        </w:numPr>
      </w:pPr>
      <w:r>
        <w:t>Modelo de comunicação</w:t>
      </w:r>
    </w:p>
    <w:p w:rsidR="008F749A" w:rsidRDefault="008F749A" w:rsidP="008F749A"/>
    <w:p w:rsidR="008F749A" w:rsidRDefault="008F749A" w:rsidP="008F749A"/>
    <w:p w:rsidR="00C07A9D" w:rsidRDefault="00C07A9D" w:rsidP="00C07A9D">
      <w:pPr>
        <w:pStyle w:val="Heading1"/>
        <w:numPr>
          <w:ilvl w:val="0"/>
          <w:numId w:val="4"/>
        </w:numPr>
      </w:pPr>
      <w:r>
        <w:t>Por público alvo</w:t>
      </w:r>
    </w:p>
    <w:p w:rsidR="00C07A9D" w:rsidRPr="00A769E1" w:rsidRDefault="00C07A9D" w:rsidP="00C07A9D"/>
    <w:p w:rsidR="00C07A9D" w:rsidRDefault="00C07A9D" w:rsidP="008F749A"/>
    <w:p w:rsidR="00C07A9D" w:rsidRDefault="00C07A9D" w:rsidP="00C07A9D">
      <w:pPr>
        <w:pStyle w:val="Heading1"/>
        <w:numPr>
          <w:ilvl w:val="0"/>
          <w:numId w:val="4"/>
        </w:numPr>
      </w:pPr>
      <w:r>
        <w:t>Por tipo de solução</w:t>
      </w:r>
    </w:p>
    <w:p w:rsidR="00C07A9D" w:rsidRDefault="00C07A9D" w:rsidP="008F749A"/>
    <w:p w:rsidR="00C07A9D" w:rsidRDefault="00C07A9D" w:rsidP="008F749A"/>
    <w:p w:rsidR="008F749A" w:rsidRDefault="008F749A" w:rsidP="008F749A">
      <w:pPr>
        <w:pStyle w:val="Heading1"/>
        <w:numPr>
          <w:ilvl w:val="0"/>
          <w:numId w:val="4"/>
        </w:numPr>
        <w:spacing w:after="120" w:line="276" w:lineRule="auto"/>
      </w:pPr>
      <w:r>
        <w:t>Referências</w:t>
      </w:r>
    </w:p>
    <w:p w:rsidR="008F749A" w:rsidRPr="00AA3C95" w:rsidRDefault="008F749A" w:rsidP="008F749A"/>
    <w:p w:rsidR="008843C9" w:rsidRDefault="008843C9" w:rsidP="003D377B"/>
    <w:p w:rsidR="008843C9" w:rsidRDefault="008843C9" w:rsidP="003D377B"/>
    <w:p w:rsidR="008843C9" w:rsidRDefault="008843C9" w:rsidP="003D377B"/>
    <w:p w:rsidR="00F33FFF" w:rsidRPr="00AA3C95" w:rsidRDefault="00F33FFF" w:rsidP="00F33FF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33FFF" w:rsidRPr="00C52528" w:rsidTr="00EB1370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F33FFF" w:rsidRPr="00C52528" w:rsidTr="00EB1370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9F53F6" w:rsidRPr="00C52528" w:rsidTr="00EB1370">
        <w:trPr>
          <w:trHeight w:val="340"/>
        </w:trPr>
        <w:tc>
          <w:tcPr>
            <w:tcW w:w="2438" w:type="dxa"/>
            <w:vAlign w:val="center"/>
          </w:tcPr>
          <w:p w:rsidR="009F53F6" w:rsidRPr="00CE3355" w:rsidRDefault="009F53F6" w:rsidP="009F53F6">
            <w:pPr>
              <w:pStyle w:val="Aprovaes"/>
            </w:pPr>
            <w:r>
              <w:t>Diretor</w:t>
            </w:r>
          </w:p>
        </w:tc>
        <w:tc>
          <w:tcPr>
            <w:tcW w:w="4678" w:type="dxa"/>
            <w:vAlign w:val="center"/>
          </w:tcPr>
          <w:p w:rsidR="009F53F6" w:rsidRPr="00C52528" w:rsidRDefault="009F53F6" w:rsidP="009F5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9F53F6" w:rsidRPr="00C52528" w:rsidRDefault="009F53F6" w:rsidP="009F53F6">
            <w:pPr>
              <w:pStyle w:val="Aprovaes"/>
            </w:pPr>
          </w:p>
        </w:tc>
      </w:tr>
      <w:tr w:rsidR="009F53F6" w:rsidRPr="00C52528" w:rsidTr="00EB1370">
        <w:trPr>
          <w:trHeight w:val="340"/>
        </w:trPr>
        <w:tc>
          <w:tcPr>
            <w:tcW w:w="2438" w:type="dxa"/>
            <w:vAlign w:val="center"/>
          </w:tcPr>
          <w:p w:rsidR="009F53F6" w:rsidRPr="00CE3355" w:rsidRDefault="009F53F6" w:rsidP="009F53F6">
            <w:pPr>
              <w:pStyle w:val="Aprovaes"/>
            </w:pPr>
            <w:r>
              <w:t>Gerente</w:t>
            </w:r>
          </w:p>
        </w:tc>
        <w:tc>
          <w:tcPr>
            <w:tcW w:w="4678" w:type="dxa"/>
            <w:vAlign w:val="center"/>
          </w:tcPr>
          <w:p w:rsidR="009F53F6" w:rsidRPr="00C52528" w:rsidRDefault="009F53F6" w:rsidP="009F5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9F53F6" w:rsidRPr="00C52528" w:rsidRDefault="009F53F6" w:rsidP="009F53F6">
            <w:pPr>
              <w:pStyle w:val="Aprovaes"/>
            </w:pPr>
          </w:p>
        </w:tc>
      </w:tr>
      <w:tr w:rsidR="009F53F6" w:rsidRPr="00C52528" w:rsidTr="00EB1370">
        <w:trPr>
          <w:trHeight w:val="340"/>
        </w:trPr>
        <w:tc>
          <w:tcPr>
            <w:tcW w:w="2438" w:type="dxa"/>
            <w:vAlign w:val="center"/>
          </w:tcPr>
          <w:p w:rsidR="009F53F6" w:rsidRDefault="009F53F6" w:rsidP="009F53F6">
            <w:pPr>
              <w:pStyle w:val="Aprovaes"/>
            </w:pPr>
            <w:r>
              <w:t>Responsável</w:t>
            </w:r>
          </w:p>
        </w:tc>
        <w:tc>
          <w:tcPr>
            <w:tcW w:w="4678" w:type="dxa"/>
            <w:vAlign w:val="center"/>
          </w:tcPr>
          <w:p w:rsidR="009F53F6" w:rsidRPr="00C52528" w:rsidRDefault="009F53F6" w:rsidP="009F5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9F53F6" w:rsidRPr="00C52528" w:rsidRDefault="009F53F6" w:rsidP="009F53F6">
            <w:pPr>
              <w:pStyle w:val="Aprovaes"/>
            </w:pPr>
          </w:p>
        </w:tc>
      </w:tr>
    </w:tbl>
    <w:p w:rsidR="00F33FFF" w:rsidRDefault="00F33FFF" w:rsidP="00F33FFF"/>
    <w:p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D8B" w:rsidRDefault="00C24D8B" w:rsidP="005E1593">
      <w:r>
        <w:separator/>
      </w:r>
    </w:p>
  </w:endnote>
  <w:endnote w:type="continuationSeparator" w:id="0">
    <w:p w:rsidR="00C24D8B" w:rsidRDefault="00C24D8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61"/>
      <w:gridCol w:w="4780"/>
    </w:tblGrid>
    <w:tr w:rsidR="006419CA" w:rsidRPr="006419CA" w:rsidTr="009F53F6">
      <w:trPr>
        <w:jc w:val="center"/>
      </w:trPr>
      <w:tc>
        <w:tcPr>
          <w:tcW w:w="3261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47D36">
            <w:rPr>
              <w:noProof/>
              <w:color w:val="244061" w:themeColor="accent1" w:themeShade="80"/>
            </w:rPr>
            <w:t>Dicionario da Comunicacao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780" w:type="dxa"/>
          <w:vAlign w:val="center"/>
        </w:tcPr>
        <w:p w:rsidR="006419CA" w:rsidRPr="006419CA" w:rsidRDefault="006419CA" w:rsidP="003B002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5C8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5C8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B0024" w:rsidRPr="006419CA" w:rsidTr="009F53F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52860947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261" w:type="dxa"/>
              <w:vAlign w:val="center"/>
            </w:tcPr>
            <w:p w:rsidR="003B0024" w:rsidRPr="006419CA" w:rsidRDefault="003B002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754500715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4780" w:type="dxa"/>
              <w:vAlign w:val="center"/>
            </w:tcPr>
            <w:p w:rsidR="003B0024" w:rsidRPr="006419CA" w:rsidRDefault="003B0024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D8B" w:rsidRDefault="00C24D8B" w:rsidP="005E1593">
      <w:r>
        <w:separator/>
      </w:r>
    </w:p>
  </w:footnote>
  <w:footnote w:type="continuationSeparator" w:id="0">
    <w:p w:rsidR="00C24D8B" w:rsidRDefault="00C24D8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33FFF" w:rsidRPr="00AD691F" w:rsidTr="003872DF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TITLE   \* MERGEFORMAT </w:instrText>
          </w:r>
          <w:r w:rsidRPr="00F33FFF">
            <w:fldChar w:fldCharType="separate"/>
          </w:r>
          <w:r w:rsidR="00C07A9D">
            <w:rPr>
              <w:sz w:val="22"/>
              <w:szCs w:val="22"/>
            </w:rPr>
            <w:t>Dicionário da Comunicação</w:t>
          </w:r>
          <w:r w:rsidRPr="00F33FFF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33FFF" w:rsidRDefault="003872DF" w:rsidP="003872D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33FFF" w:rsidRPr="00A10908" w:rsidTr="00C95C46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SUBJECT   \* MERGEFORMAT </w:instrText>
          </w:r>
          <w:r w:rsidRPr="00F33FFF">
            <w:fldChar w:fldCharType="separate"/>
          </w:r>
          <w:r w:rsidR="00C07A9D">
            <w:rPr>
              <w:sz w:val="22"/>
              <w:szCs w:val="22"/>
            </w:rPr>
            <w:t>Nome do Projeto</w:t>
          </w:r>
          <w:r w:rsidRPr="00F33FFF">
            <w:fldChar w:fldCharType="end"/>
          </w:r>
        </w:p>
      </w:tc>
      <w:tc>
        <w:tcPr>
          <w:tcW w:w="1956" w:type="dxa"/>
          <w:vMerge/>
        </w:tcPr>
        <w:p w:rsidR="00F33FFF" w:rsidRPr="00A10908" w:rsidRDefault="00F33FFF" w:rsidP="00F33FFF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1DA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8F38BE"/>
    <w:multiLevelType w:val="multilevel"/>
    <w:tmpl w:val="1E4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2229"/>
    <w:multiLevelType w:val="multilevel"/>
    <w:tmpl w:val="922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9A"/>
    <w:rsid w:val="00074176"/>
    <w:rsid w:val="000E2853"/>
    <w:rsid w:val="001D497F"/>
    <w:rsid w:val="001F3D30"/>
    <w:rsid w:val="002630A5"/>
    <w:rsid w:val="00274187"/>
    <w:rsid w:val="002A2876"/>
    <w:rsid w:val="00331443"/>
    <w:rsid w:val="00341B09"/>
    <w:rsid w:val="0034544C"/>
    <w:rsid w:val="0035769D"/>
    <w:rsid w:val="003872DF"/>
    <w:rsid w:val="003B0024"/>
    <w:rsid w:val="003D377B"/>
    <w:rsid w:val="0042609D"/>
    <w:rsid w:val="004B2855"/>
    <w:rsid w:val="004B60F1"/>
    <w:rsid w:val="004C4D4B"/>
    <w:rsid w:val="005119E8"/>
    <w:rsid w:val="005165BF"/>
    <w:rsid w:val="005546E1"/>
    <w:rsid w:val="0055540E"/>
    <w:rsid w:val="00572317"/>
    <w:rsid w:val="005A0DED"/>
    <w:rsid w:val="005D6E0C"/>
    <w:rsid w:val="005E1593"/>
    <w:rsid w:val="005F487B"/>
    <w:rsid w:val="005F5C81"/>
    <w:rsid w:val="00603ACD"/>
    <w:rsid w:val="006419CA"/>
    <w:rsid w:val="00647D36"/>
    <w:rsid w:val="00663704"/>
    <w:rsid w:val="00696E32"/>
    <w:rsid w:val="006A233C"/>
    <w:rsid w:val="00743E89"/>
    <w:rsid w:val="007A054B"/>
    <w:rsid w:val="00842903"/>
    <w:rsid w:val="00871E89"/>
    <w:rsid w:val="0088338E"/>
    <w:rsid w:val="008843C9"/>
    <w:rsid w:val="008F749A"/>
    <w:rsid w:val="00980543"/>
    <w:rsid w:val="009B5B5C"/>
    <w:rsid w:val="009B7C00"/>
    <w:rsid w:val="009E7715"/>
    <w:rsid w:val="009F53F6"/>
    <w:rsid w:val="00A47283"/>
    <w:rsid w:val="00A71251"/>
    <w:rsid w:val="00AD3966"/>
    <w:rsid w:val="00AE1992"/>
    <w:rsid w:val="00AF15FC"/>
    <w:rsid w:val="00B37F64"/>
    <w:rsid w:val="00BA2338"/>
    <w:rsid w:val="00C07A9D"/>
    <w:rsid w:val="00C2096B"/>
    <w:rsid w:val="00C24D8B"/>
    <w:rsid w:val="00C45059"/>
    <w:rsid w:val="00C52528"/>
    <w:rsid w:val="00CB7149"/>
    <w:rsid w:val="00CE2B3B"/>
    <w:rsid w:val="00CF382B"/>
    <w:rsid w:val="00D239D6"/>
    <w:rsid w:val="00D37957"/>
    <w:rsid w:val="00E32973"/>
    <w:rsid w:val="00E34C15"/>
    <w:rsid w:val="00F13C3B"/>
    <w:rsid w:val="00F33FFF"/>
    <w:rsid w:val="00F83776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30317E-9C2A-46A9-A33B-63C19700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B0024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8F74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comunicacoes-do-proje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component/jdownloads/send/8-modelos/80-matriz-das-comunicaco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Google%20Drive\Escritorio%20de%20Projetos\Modelos\Template%20com%20numera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B402C-8297-4054-B29E-EB244FCB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</Template>
  <TotalTime>34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Comunicação</vt:lpstr>
    </vt:vector>
  </TitlesOfParts>
  <Company>PMO Escritório de Projetos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Comunicação</dc:title>
  <dc:subject>Nome do Projeto</dc:subject>
  <dc:creator>Eduardo Montes</dc:creator>
  <cp:keywords>Template Gerenciamento de Projetos</cp:keywords>
  <dc:description>http://escritoriodeprojetos.com.br</dc:description>
  <cp:lastModifiedBy>Eduardo Montes</cp:lastModifiedBy>
  <cp:revision>10</cp:revision>
  <dcterms:created xsi:type="dcterms:W3CDTF">2016-07-27T20:30:00Z</dcterms:created>
  <dcterms:modified xsi:type="dcterms:W3CDTF">2018-06-11T20:10:00Z</dcterms:modified>
</cp:coreProperties>
</file>