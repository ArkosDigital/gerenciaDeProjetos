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A2C4E" w:rsidRPr="00FE3989" w:rsidTr="003564E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A2C4E" w:rsidRPr="00FE3989" w:rsidRDefault="00EA2C4E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 Control</w:t>
            </w:r>
          </w:p>
        </w:tc>
      </w:tr>
      <w:tr w:rsidR="00EA2C4E" w:rsidRPr="00FE3989" w:rsidTr="003564E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A2C4E" w:rsidRPr="00FE3989" w:rsidRDefault="00EA2C4E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A2C4E" w:rsidRPr="00FE3989" w:rsidRDefault="00EA2C4E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A2C4E" w:rsidRPr="00FE3989" w:rsidRDefault="00EA2C4E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A2C4E" w:rsidRPr="00FE3989" w:rsidRDefault="00EA2C4E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EA2C4E" w:rsidRPr="00FE3989" w:rsidTr="003564E3">
        <w:trPr>
          <w:trHeight w:val="340"/>
        </w:trPr>
        <w:tc>
          <w:tcPr>
            <w:tcW w:w="737" w:type="dxa"/>
            <w:vAlign w:val="center"/>
          </w:tcPr>
          <w:p w:rsidR="00EA2C4E" w:rsidRPr="00FE3989" w:rsidRDefault="00EA2C4E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EA2C4E" w:rsidRPr="00FE3989" w:rsidRDefault="00EA2C4E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EA2C4E" w:rsidRPr="00FE3989" w:rsidRDefault="00EA2C4E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EA2C4E" w:rsidRPr="00FE3989" w:rsidRDefault="00EA2C4E" w:rsidP="003564E3">
            <w:pPr>
              <w:pStyle w:val="Verses"/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8843C9" w:rsidRPr="00244807" w:rsidRDefault="003141AA" w:rsidP="00885384">
      <w:pPr>
        <w:pStyle w:val="Heading1"/>
        <w:rPr>
          <w:lang w:val="en-US"/>
        </w:rPr>
      </w:pPr>
      <w:r w:rsidRPr="00244807">
        <w:rPr>
          <w:lang w:val="en-US"/>
        </w:rPr>
        <w:t>Document purpose</w:t>
      </w:r>
    </w:p>
    <w:p w:rsidR="00716561" w:rsidRDefault="00716561" w:rsidP="00716561">
      <w:pPr>
        <w:rPr>
          <w:lang w:val="en"/>
        </w:rPr>
      </w:pPr>
      <w:r>
        <w:rPr>
          <w:lang w:val="en"/>
        </w:rPr>
        <w:t>Documenting lessons learned in order to improve mainly the project management processes.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Pr="00716561" w:rsidRDefault="00716561" w:rsidP="00716561">
      <w:pPr>
        <w:pStyle w:val="Heading1"/>
        <w:rPr>
          <w:lang w:val="en-US"/>
        </w:rPr>
      </w:pPr>
      <w:bookmarkStart w:id="0" w:name="_Toc111611371"/>
      <w:r>
        <w:rPr>
          <w:lang w:val="en"/>
        </w:rPr>
        <w:t xml:space="preserve">Planned x </w:t>
      </w:r>
      <w:bookmarkEnd w:id="0"/>
      <w:r>
        <w:rPr>
          <w:lang w:val="en"/>
        </w:rPr>
        <w:t>Actual</w:t>
      </w:r>
    </w:p>
    <w:p w:rsidR="00716561" w:rsidRDefault="00716561" w:rsidP="00716561">
      <w:pPr>
        <w:pStyle w:val="Descrio"/>
        <w:rPr>
          <w:lang w:val="en"/>
        </w:rPr>
      </w:pPr>
      <w:r>
        <w:rPr>
          <w:lang w:val="en"/>
        </w:rPr>
        <w:t>[Answer the questions and comment on the most relevant points]</w:t>
      </w:r>
    </w:p>
    <w:p w:rsidR="00716561" w:rsidRDefault="00E85DE0" w:rsidP="00716561">
      <w:pPr>
        <w:pStyle w:val="Heading2"/>
        <w:rPr>
          <w:lang w:val="en"/>
        </w:rPr>
      </w:pPr>
      <w:r>
        <w:rPr>
          <w:lang w:val="en"/>
        </w:rPr>
        <w:t>Have t</w:t>
      </w:r>
      <w:r w:rsidR="00716561">
        <w:rPr>
          <w:lang w:val="en"/>
        </w:rPr>
        <w:t>he objectives been achieved?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Default="00E85DE0" w:rsidP="00716561">
      <w:pPr>
        <w:pStyle w:val="Heading2"/>
        <w:rPr>
          <w:lang w:val="en"/>
        </w:rPr>
      </w:pPr>
      <w:r>
        <w:rPr>
          <w:lang w:val="en"/>
        </w:rPr>
        <w:t xml:space="preserve">Was </w:t>
      </w:r>
      <w:r w:rsidR="00716561">
        <w:rPr>
          <w:lang w:val="en"/>
        </w:rPr>
        <w:t xml:space="preserve">Project </w:t>
      </w:r>
      <w:r>
        <w:rPr>
          <w:lang w:val="en"/>
        </w:rPr>
        <w:t xml:space="preserve">Scope </w:t>
      </w:r>
      <w:r w:rsidR="00716561">
        <w:rPr>
          <w:lang w:val="en"/>
        </w:rPr>
        <w:t>delivered on time</w:t>
      </w:r>
      <w:r>
        <w:rPr>
          <w:lang w:val="en"/>
        </w:rPr>
        <w:t xml:space="preserve"> and on</w:t>
      </w:r>
      <w:r w:rsidR="00716561">
        <w:rPr>
          <w:lang w:val="en"/>
        </w:rPr>
        <w:t xml:space="preserve"> budget? 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Default="00716561" w:rsidP="00716561">
      <w:pPr>
        <w:pStyle w:val="Heading1"/>
        <w:rPr>
          <w:lang w:val="en"/>
        </w:rPr>
      </w:pPr>
      <w:bookmarkStart w:id="1" w:name="_Toc111611372"/>
      <w:r>
        <w:rPr>
          <w:lang w:val="en"/>
        </w:rPr>
        <w:t xml:space="preserve">Processes of </w:t>
      </w:r>
      <w:bookmarkEnd w:id="1"/>
      <w:r>
        <w:rPr>
          <w:lang w:val="en"/>
        </w:rPr>
        <w:t>project management</w:t>
      </w:r>
    </w:p>
    <w:p w:rsidR="00716561" w:rsidRDefault="00716561" w:rsidP="00716561">
      <w:pPr>
        <w:pStyle w:val="Descrio"/>
        <w:rPr>
          <w:lang w:val="en"/>
        </w:rPr>
      </w:pPr>
      <w:r>
        <w:rPr>
          <w:lang w:val="en"/>
        </w:rPr>
        <w:t>[Comment the most relevant points]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Default="00716561" w:rsidP="00716561">
      <w:pPr>
        <w:pStyle w:val="Heading2"/>
        <w:rPr>
          <w:lang w:val="en"/>
        </w:rPr>
      </w:pPr>
      <w:r>
        <w:rPr>
          <w:lang w:val="en"/>
        </w:rPr>
        <w:t>Strengths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Default="00716561" w:rsidP="00716561">
      <w:pPr>
        <w:pStyle w:val="Heading2"/>
        <w:rPr>
          <w:lang w:val="en"/>
        </w:rPr>
      </w:pPr>
      <w:r>
        <w:rPr>
          <w:lang w:val="en"/>
        </w:rPr>
        <w:t>Weakness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Pr="00716561" w:rsidRDefault="00716561" w:rsidP="00716561">
      <w:pPr>
        <w:pStyle w:val="Heading1"/>
        <w:rPr>
          <w:lang w:val="en-US"/>
        </w:rPr>
      </w:pPr>
      <w:bookmarkStart w:id="2" w:name="_Toc111611375"/>
      <w:r>
        <w:rPr>
          <w:lang w:val="en"/>
        </w:rPr>
        <w:t>Project issues</w:t>
      </w:r>
      <w:bookmarkEnd w:id="2"/>
    </w:p>
    <w:p w:rsidR="00716561" w:rsidRDefault="00716561" w:rsidP="00716561">
      <w:pPr>
        <w:pStyle w:val="Descrio"/>
        <w:rPr>
          <w:lang w:val="en"/>
        </w:rPr>
      </w:pPr>
      <w:r>
        <w:rPr>
          <w:lang w:val="en"/>
        </w:rPr>
        <w:t>[Identify the most relevant issues based on the Issues Log]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Default="00716561" w:rsidP="00716561">
      <w:pPr>
        <w:pStyle w:val="Heading1"/>
        <w:rPr>
          <w:lang w:val="en"/>
        </w:rPr>
      </w:pPr>
      <w:r>
        <w:rPr>
          <w:lang w:val="en"/>
        </w:rPr>
        <w:t>Recommendations for the next projects</w:t>
      </w:r>
    </w:p>
    <w:p w:rsidR="00716561" w:rsidRDefault="00716561" w:rsidP="00716561">
      <w:pPr>
        <w:pStyle w:val="Descrio"/>
        <w:rPr>
          <w:lang w:val="en"/>
        </w:rPr>
      </w:pPr>
      <w:r>
        <w:rPr>
          <w:lang w:val="en"/>
        </w:rPr>
        <w:t>[Indicate the relevant recommendations and lessons learned]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716561" w:rsidRPr="00716561" w:rsidRDefault="00716561" w:rsidP="00716561">
      <w:pPr>
        <w:rPr>
          <w:lang w:val="en-US"/>
        </w:rPr>
      </w:pPr>
      <w:r w:rsidRPr="00716561">
        <w:rPr>
          <w:lang w:val="en-US"/>
        </w:rPr>
        <w:t> </w:t>
      </w: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EA2C4E" w:rsidRPr="00356316" w:rsidRDefault="00EA2C4E" w:rsidP="00EA2C4E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A2C4E" w:rsidRPr="00356316" w:rsidTr="003564E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A2C4E" w:rsidRPr="00356316" w:rsidRDefault="00EA2C4E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EA2C4E" w:rsidRPr="00356316" w:rsidTr="003564E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A2C4E" w:rsidRPr="00356316" w:rsidRDefault="00EA2C4E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A2C4E" w:rsidRPr="00356316" w:rsidRDefault="00EA2C4E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A2C4E" w:rsidRPr="00356316" w:rsidRDefault="00EA2C4E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EA2C4E" w:rsidRPr="00356316" w:rsidTr="003564E3">
        <w:trPr>
          <w:trHeight w:val="340"/>
        </w:trPr>
        <w:tc>
          <w:tcPr>
            <w:tcW w:w="2438" w:type="dxa"/>
            <w:vAlign w:val="center"/>
          </w:tcPr>
          <w:p w:rsidR="00EA2C4E" w:rsidRPr="00244807" w:rsidRDefault="00EA2C4E" w:rsidP="003564E3">
            <w:pPr>
              <w:pStyle w:val="Tabela"/>
              <w:rPr>
                <w:lang w:val="en-US"/>
              </w:rPr>
            </w:pPr>
            <w:bookmarkStart w:id="3" w:name="_GoBack"/>
            <w:bookmarkEnd w:id="3"/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EA2C4E" w:rsidRPr="00356316" w:rsidRDefault="00EA2C4E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A2C4E" w:rsidRPr="00356316" w:rsidRDefault="00EA2C4E" w:rsidP="003564E3">
            <w:pPr>
              <w:pStyle w:val="Aprovaes"/>
              <w:rPr>
                <w:lang w:val="en-US"/>
              </w:rPr>
            </w:pPr>
          </w:p>
        </w:tc>
      </w:tr>
      <w:tr w:rsidR="00EA2C4E" w:rsidRPr="00356316" w:rsidTr="003564E3">
        <w:trPr>
          <w:trHeight w:val="340"/>
        </w:trPr>
        <w:tc>
          <w:tcPr>
            <w:tcW w:w="2438" w:type="dxa"/>
            <w:vAlign w:val="center"/>
          </w:tcPr>
          <w:p w:rsidR="00EA2C4E" w:rsidRPr="00244807" w:rsidRDefault="00EA2C4E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EA2C4E" w:rsidRPr="00356316" w:rsidRDefault="00EA2C4E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A2C4E" w:rsidRPr="00356316" w:rsidRDefault="00EA2C4E" w:rsidP="003564E3">
            <w:pPr>
              <w:pStyle w:val="Aprovaes"/>
              <w:rPr>
                <w:lang w:val="en-US"/>
              </w:rPr>
            </w:pPr>
          </w:p>
        </w:tc>
      </w:tr>
    </w:tbl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BA" w:rsidRDefault="003A1BBA" w:rsidP="005E1593">
      <w:r>
        <w:separator/>
      </w:r>
    </w:p>
  </w:endnote>
  <w:endnote w:type="continuationSeparator" w:id="0">
    <w:p w:rsidR="003A1BBA" w:rsidRDefault="003A1BB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7F042B" w:rsidTr="007F042B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7F042B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145B5">
            <w:rPr>
              <w:noProof/>
              <w:color w:val="244061" w:themeColor="accent1" w:themeShade="80"/>
            </w:rPr>
            <w:t>Lessons Learned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7F042B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2C4E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2C4E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F042B" w:rsidRPr="007F042B" w:rsidTr="007F042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132703211"/>
          <w:placeholder>
            <w:docPart w:val="DCE978C736F14F58ACB4DE8C392F32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7F042B" w:rsidRPr="006419CA" w:rsidRDefault="007F042B" w:rsidP="007F042B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-1784036881"/>
          <w:placeholder>
            <w:docPart w:val="C18D21A750024AA0834CD712CC92D00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7F042B" w:rsidRPr="00885384" w:rsidRDefault="007F042B" w:rsidP="007F042B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4F7E65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BA" w:rsidRDefault="003A1BBA" w:rsidP="005E1593">
      <w:r>
        <w:separator/>
      </w:r>
    </w:p>
  </w:footnote>
  <w:footnote w:type="continuationSeparator" w:id="0">
    <w:p w:rsidR="003A1BBA" w:rsidRDefault="003A1BB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7F042B" w:rsidRPr="00AD691F" w:rsidTr="007F042B">
      <w:trPr>
        <w:trHeight w:val="567"/>
        <w:jc w:val="center"/>
      </w:trPr>
      <w:tc>
        <w:tcPr>
          <w:tcW w:w="6492" w:type="dxa"/>
          <w:vAlign w:val="center"/>
        </w:tcPr>
        <w:p w:rsidR="007F042B" w:rsidRPr="007F042B" w:rsidRDefault="007F042B" w:rsidP="005E1593">
          <w:pPr>
            <w:pStyle w:val="Header"/>
            <w:rPr>
              <w:sz w:val="22"/>
              <w:lang w:val="en-US"/>
            </w:rPr>
          </w:pPr>
          <w:r w:rsidRPr="007F042B">
            <w:rPr>
              <w:sz w:val="22"/>
              <w:lang w:val="en-US"/>
            </w:rPr>
            <w:fldChar w:fldCharType="begin"/>
          </w:r>
          <w:r w:rsidRPr="007F042B">
            <w:rPr>
              <w:sz w:val="22"/>
              <w:lang w:val="en-US"/>
            </w:rPr>
            <w:instrText xml:space="preserve"> TITLE   \* MERGEFORMAT </w:instrText>
          </w:r>
          <w:r w:rsidRPr="007F042B">
            <w:rPr>
              <w:sz w:val="22"/>
              <w:lang w:val="en-US"/>
            </w:rPr>
            <w:fldChar w:fldCharType="separate"/>
          </w:r>
          <w:r w:rsidRPr="007F042B">
            <w:rPr>
              <w:sz w:val="22"/>
              <w:lang w:val="en-US"/>
            </w:rPr>
            <w:t>Lessons Learned</w:t>
          </w:r>
          <w:r w:rsidRPr="007F042B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7F042B" w:rsidRPr="00AD691F" w:rsidRDefault="007F042B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F042B" w:rsidRPr="00A10908" w:rsidTr="007F042B">
      <w:trPr>
        <w:trHeight w:val="567"/>
        <w:jc w:val="center"/>
      </w:trPr>
      <w:tc>
        <w:tcPr>
          <w:tcW w:w="6492" w:type="dxa"/>
          <w:vAlign w:val="center"/>
        </w:tcPr>
        <w:p w:rsidR="007F042B" w:rsidRPr="007F042B" w:rsidRDefault="007F042B" w:rsidP="002D679E">
          <w:pPr>
            <w:pStyle w:val="Header"/>
            <w:rPr>
              <w:sz w:val="22"/>
              <w:lang w:val="en-US"/>
            </w:rPr>
          </w:pPr>
          <w:r w:rsidRPr="007F042B">
            <w:rPr>
              <w:sz w:val="22"/>
              <w:lang w:val="en-US"/>
            </w:rPr>
            <w:fldChar w:fldCharType="begin"/>
          </w:r>
          <w:r w:rsidRPr="007F042B">
            <w:rPr>
              <w:sz w:val="22"/>
              <w:lang w:val="en-US"/>
            </w:rPr>
            <w:instrText xml:space="preserve"> SUBJECT   \* MERGEFORMAT </w:instrText>
          </w:r>
          <w:r w:rsidRPr="007F042B">
            <w:rPr>
              <w:sz w:val="22"/>
              <w:lang w:val="en-US"/>
            </w:rPr>
            <w:fldChar w:fldCharType="separate"/>
          </w:r>
          <w:r w:rsidRPr="007F042B">
            <w:rPr>
              <w:sz w:val="22"/>
              <w:lang w:val="en-US"/>
            </w:rPr>
            <w:t>Project Name</w:t>
          </w:r>
          <w:r w:rsidRPr="007F042B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7F042B" w:rsidRPr="00A10908" w:rsidRDefault="007F042B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61"/>
    <w:rsid w:val="000E2853"/>
    <w:rsid w:val="00160D85"/>
    <w:rsid w:val="00190B71"/>
    <w:rsid w:val="001D497F"/>
    <w:rsid w:val="001E63ED"/>
    <w:rsid w:val="001F3D30"/>
    <w:rsid w:val="00244807"/>
    <w:rsid w:val="00274187"/>
    <w:rsid w:val="002A2876"/>
    <w:rsid w:val="003141AA"/>
    <w:rsid w:val="00331443"/>
    <w:rsid w:val="00341B09"/>
    <w:rsid w:val="0034544C"/>
    <w:rsid w:val="003A1BBA"/>
    <w:rsid w:val="003D377B"/>
    <w:rsid w:val="0042609D"/>
    <w:rsid w:val="004B2855"/>
    <w:rsid w:val="004B60F1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16561"/>
    <w:rsid w:val="00743E89"/>
    <w:rsid w:val="007526DC"/>
    <w:rsid w:val="007A054B"/>
    <w:rsid w:val="007F042B"/>
    <w:rsid w:val="00842903"/>
    <w:rsid w:val="00871E89"/>
    <w:rsid w:val="008843C9"/>
    <w:rsid w:val="00885384"/>
    <w:rsid w:val="008A1557"/>
    <w:rsid w:val="009145B5"/>
    <w:rsid w:val="00964C4E"/>
    <w:rsid w:val="00980543"/>
    <w:rsid w:val="009E7715"/>
    <w:rsid w:val="00A7228F"/>
    <w:rsid w:val="00AE1992"/>
    <w:rsid w:val="00AF15FC"/>
    <w:rsid w:val="00B37F64"/>
    <w:rsid w:val="00C20235"/>
    <w:rsid w:val="00C52528"/>
    <w:rsid w:val="00CB7149"/>
    <w:rsid w:val="00CE2B3B"/>
    <w:rsid w:val="00D33605"/>
    <w:rsid w:val="00D37957"/>
    <w:rsid w:val="00E34C15"/>
    <w:rsid w:val="00E830A9"/>
    <w:rsid w:val="00E85DE0"/>
    <w:rsid w:val="00EA2C4E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B16E08-3BAB-4B77-B373-233C4CE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2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7F042B"/>
    <w:rPr>
      <w:color w:val="808080"/>
    </w:rPr>
  </w:style>
  <w:style w:type="paragraph" w:customStyle="1" w:styleId="Verses">
    <w:name w:val="Versões"/>
    <w:link w:val="VersesChar"/>
    <w:qFormat/>
    <w:rsid w:val="00EA2C4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A2C4E"/>
    <w:rPr>
      <w:rFonts w:ascii="Calibri" w:hAnsi="Calibri"/>
    </w:rPr>
  </w:style>
  <w:style w:type="paragraph" w:customStyle="1" w:styleId="Aprovaes">
    <w:name w:val="Aprovações"/>
    <w:qFormat/>
    <w:rsid w:val="00EA2C4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E978C736F14F58ACB4DE8C392F3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92E61-ED20-439C-9F12-54281FFBE072}"/>
      </w:docPartPr>
      <w:docPartBody>
        <w:p w:rsidR="00000000" w:rsidRDefault="00092A9B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C18D21A750024AA0834CD712CC92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07E11-FE9E-48E5-AA91-97E445F16CCE}"/>
      </w:docPartPr>
      <w:docPartBody>
        <w:p w:rsidR="00000000" w:rsidRDefault="00092A9B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9B"/>
    <w:rsid w:val="00092A9B"/>
    <w:rsid w:val="000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A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92A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A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</vt:lpstr>
    </vt:vector>
  </TitlesOfParts>
  <Company>PMO Escritório de Projetos</Company>
  <LinksUpToDate>false</LinksUpToDate>
  <CharactersWithSpaces>699</CharactersWithSpaces>
  <SharedDoc>false</SharedDoc>
  <HyperlinkBase>http://escritoriodeprojetos.com.br/SharedFiles/Download.aspx?pageid=531&amp;mid=650&amp;fileid=668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4</cp:revision>
  <dcterms:created xsi:type="dcterms:W3CDTF">2014-05-08T03:00:00Z</dcterms:created>
  <dcterms:modified xsi:type="dcterms:W3CDTF">2015-01-06T06:18:00Z</dcterms:modified>
</cp:coreProperties>
</file>