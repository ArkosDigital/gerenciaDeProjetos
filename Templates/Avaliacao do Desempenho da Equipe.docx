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964C4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964C4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964C4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tbl>
      <w:tblPr>
        <w:tblW w:w="8602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51"/>
        <w:gridCol w:w="3402"/>
        <w:gridCol w:w="1417"/>
        <w:gridCol w:w="1106"/>
        <w:gridCol w:w="720"/>
        <w:gridCol w:w="1106"/>
      </w:tblGrid>
      <w:tr w:rsidR="004853CC" w:rsidRPr="00727C66" w:rsidTr="004853CC">
        <w:trPr>
          <w:trHeight w:val="129"/>
        </w:trPr>
        <w:tc>
          <w:tcPr>
            <w:tcW w:w="851" w:type="dxa"/>
            <w:shd w:val="clear" w:color="auto" w:fill="DBE5F1" w:themeFill="accent1" w:themeFillTint="33"/>
          </w:tcPr>
          <w:p w:rsidR="004853CC" w:rsidRPr="00E221BD" w:rsidRDefault="004853CC" w:rsidP="00FD5B1E">
            <w:pPr>
              <w:pStyle w:val="Header"/>
            </w:pPr>
            <w:r>
              <w:t>Equipe</w:t>
            </w:r>
            <w:r w:rsidRPr="00E221BD">
              <w:tab/>
            </w:r>
          </w:p>
        </w:tc>
        <w:tc>
          <w:tcPr>
            <w:tcW w:w="3402" w:type="dxa"/>
            <w:shd w:val="clear" w:color="auto" w:fill="FFFFFF" w:themeFill="background1"/>
          </w:tcPr>
          <w:p w:rsidR="004853CC" w:rsidRPr="00E221BD" w:rsidRDefault="004853CC" w:rsidP="00FD5B1E"/>
        </w:tc>
        <w:tc>
          <w:tcPr>
            <w:tcW w:w="1417" w:type="dxa"/>
            <w:shd w:val="clear" w:color="auto" w:fill="DBE5F1" w:themeFill="accent1" w:themeFillTint="33"/>
            <w:noWrap/>
          </w:tcPr>
          <w:p w:rsidR="004853CC" w:rsidRPr="00E221BD" w:rsidRDefault="004853CC" w:rsidP="00FD5B1E">
            <w:pPr>
              <w:pStyle w:val="Header"/>
            </w:pPr>
            <w:r w:rsidRPr="00E221BD">
              <w:t xml:space="preserve">Período </w:t>
            </w:r>
            <w:r w:rsidR="00D80A51" w:rsidRPr="00E221BD">
              <w:t xml:space="preserve">De: </w:t>
            </w:r>
            <w:r w:rsidR="00D80A51" w:rsidRPr="00E221BD">
              <w:tab/>
            </w:r>
          </w:p>
        </w:tc>
        <w:tc>
          <w:tcPr>
            <w:tcW w:w="1106" w:type="dxa"/>
            <w:shd w:val="clear" w:color="auto" w:fill="auto"/>
            <w:noWrap/>
          </w:tcPr>
          <w:p w:rsidR="004853CC" w:rsidRPr="00E221BD" w:rsidRDefault="004853CC" w:rsidP="00FD5B1E">
            <w:r w:rsidRPr="00E221BD">
              <w:t>99</w:t>
            </w:r>
            <w:r>
              <w:t>/99/99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4853CC" w:rsidRPr="00E221BD" w:rsidRDefault="004853CC" w:rsidP="00FD5B1E">
            <w:pPr>
              <w:pStyle w:val="Header"/>
            </w:pPr>
            <w:r w:rsidRPr="00E221BD">
              <w:t>Até:</w:t>
            </w:r>
          </w:p>
        </w:tc>
        <w:tc>
          <w:tcPr>
            <w:tcW w:w="1106" w:type="dxa"/>
            <w:shd w:val="clear" w:color="auto" w:fill="auto"/>
          </w:tcPr>
          <w:p w:rsidR="004853CC" w:rsidRPr="00E221BD" w:rsidRDefault="004853CC" w:rsidP="00FD5B1E">
            <w:r w:rsidRPr="00E221BD">
              <w:t>99</w:t>
            </w:r>
            <w:r>
              <w:t>/99/99</w:t>
            </w:r>
          </w:p>
        </w:tc>
      </w:tr>
    </w:tbl>
    <w:p w:rsidR="004853CC" w:rsidRDefault="004853CC" w:rsidP="003D377B"/>
    <w:p w:rsidR="008843C9" w:rsidRPr="008843C9" w:rsidRDefault="008843C9" w:rsidP="008C1EFE">
      <w:pPr>
        <w:pStyle w:val="Heading1"/>
      </w:pPr>
      <w:r w:rsidRPr="008843C9">
        <w:t>Objetivos deste documento</w:t>
      </w:r>
    </w:p>
    <w:p w:rsidR="003D377B" w:rsidRDefault="00D80A51" w:rsidP="00D80A51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3D377B" w:rsidRDefault="0055718B" w:rsidP="003D377B">
      <w:r>
        <w:t>Avaliar as necessidades de capacitação da equipe, as deficiências a serem tra</w:t>
      </w:r>
      <w:r w:rsidR="00DD3B66">
        <w:t>tadas e os potenciais</w:t>
      </w:r>
      <w:r>
        <w:t xml:space="preserve"> a serem </w:t>
      </w:r>
      <w:r w:rsidR="003E093F">
        <w:t>mais bem</w:t>
      </w:r>
      <w:r>
        <w:t xml:space="preserve"> </w:t>
      </w:r>
      <w:r w:rsidR="003E093F">
        <w:t>explorados com o intuito de</w:t>
      </w:r>
      <w:r>
        <w:t xml:space="preserve"> aperfeiçoa</w:t>
      </w:r>
      <w:r w:rsidR="003E093F">
        <w:t>r</w:t>
      </w:r>
      <w:r>
        <w:t xml:space="preserve"> o desempenho da equipe.</w:t>
      </w:r>
    </w:p>
    <w:p w:rsidR="008843C9" w:rsidRDefault="008843C9" w:rsidP="003D377B"/>
    <w:p w:rsidR="00242C43" w:rsidRPr="00A30EED" w:rsidRDefault="00242C43" w:rsidP="008C1EFE">
      <w:pPr>
        <w:pStyle w:val="Heading1"/>
      </w:pPr>
      <w:r w:rsidRPr="00A30EED">
        <w:t>Avalia</w:t>
      </w:r>
      <w:r w:rsidRPr="00A30EED">
        <w:rPr>
          <w:rFonts w:hint="eastAsia"/>
        </w:rPr>
        <w:t>çã</w:t>
      </w:r>
      <w:r w:rsidRPr="00A30EED">
        <w:t>o do Desempenho</w:t>
      </w:r>
      <w:r>
        <w:t xml:space="preserve"> da Equipe</w:t>
      </w:r>
      <w:r w:rsidRPr="00A30EED">
        <w:t>:</w:t>
      </w:r>
    </w:p>
    <w:p w:rsidR="00242C43" w:rsidRDefault="00242C43" w:rsidP="00D80A51">
      <w:pPr>
        <w:pStyle w:val="Comments"/>
      </w:pPr>
      <w:r w:rsidRPr="00842903">
        <w:t>[</w:t>
      </w:r>
      <w:r w:rsidR="001A75AB">
        <w:t xml:space="preserve">Classifique os indicadores, e sempre que julgar necessário, faça seus comentários e descreva as ações requeridas por </w:t>
      </w:r>
      <w:r w:rsidR="00D80A51">
        <w:t>indicador.</w:t>
      </w:r>
      <w:r w:rsidR="00D80A51" w:rsidRPr="00842903">
        <w:t xml:space="preserve"> ]</w:t>
      </w:r>
    </w:p>
    <w:p w:rsidR="00A30EED" w:rsidRDefault="001A75AB" w:rsidP="00A30EED">
      <w:pPr>
        <w:pStyle w:val="Heading2"/>
      </w:pPr>
      <w:r>
        <w:t xml:space="preserve">Painel de </w:t>
      </w:r>
      <w:r w:rsidR="00A30EED">
        <w:t>Indicadores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D62089" w:rsidRPr="007D11E5" w:rsidTr="00FD5B1E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D62089" w:rsidRPr="00826E5A" w:rsidRDefault="00D62089" w:rsidP="00FD5B1E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D62089" w:rsidRPr="007D11E5" w:rsidRDefault="00D62089" w:rsidP="00FD5B1E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D62089" w:rsidRPr="00826E5A" w:rsidRDefault="00D62089" w:rsidP="00FD5B1E"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Atende as expectativas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D62089" w:rsidRPr="007D11E5" w:rsidRDefault="00D62089" w:rsidP="00FD5B1E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D62089" w:rsidRPr="00826E5A" w:rsidRDefault="00D62089" w:rsidP="00FD5B1E"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Pequenas melhorias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D62089" w:rsidRPr="007D11E5" w:rsidRDefault="00D62089" w:rsidP="00FD5B1E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D62089" w:rsidRPr="00826E5A" w:rsidRDefault="001A75AB" w:rsidP="00FD5B1E"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Grandes melhorias</w:t>
            </w:r>
          </w:p>
        </w:tc>
      </w:tr>
    </w:tbl>
    <w:p w:rsidR="00D62089" w:rsidRDefault="00D62089" w:rsidP="00D62089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D62089" w:rsidRPr="00D80A51" w:rsidTr="00FD5B1E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D62089" w:rsidRPr="00D80A51" w:rsidRDefault="00D62089" w:rsidP="00FD5B1E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D80A51">
              <w:rPr>
                <w:rFonts w:cs="Arial"/>
                <w:b/>
                <w:sz w:val="18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D62089" w:rsidRPr="00D80A51" w:rsidRDefault="00D62089" w:rsidP="00FD5B1E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D80A51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D62089" w:rsidRPr="00D80A51" w:rsidRDefault="00D62089" w:rsidP="00FD5B1E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D80A51">
              <w:rPr>
                <w:rFonts w:cs="Arial"/>
                <w:b/>
                <w:sz w:val="18"/>
                <w:szCs w:val="16"/>
              </w:rPr>
              <w:t>Comentário / Ação Requerida</w:t>
            </w:r>
          </w:p>
        </w:tc>
      </w:tr>
      <w:tr w:rsidR="001A75AB" w:rsidRPr="00D80A51" w:rsidTr="001A75AB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1A75AB">
            <w:pPr>
              <w:jc w:val="center"/>
              <w:rPr>
                <w:sz w:val="18"/>
              </w:rPr>
            </w:pPr>
            <w:r w:rsidRPr="00D80A51">
              <w:rPr>
                <w:sz w:val="18"/>
              </w:rPr>
              <w:t>Satisfação geral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Comprometimento/Motivação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DE3103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DE3103">
            <w:pPr>
              <w:jc w:val="center"/>
              <w:rPr>
                <w:sz w:val="18"/>
              </w:rPr>
            </w:pPr>
            <w:r w:rsidRPr="00D80A51">
              <w:rPr>
                <w:sz w:val="18"/>
              </w:rPr>
              <w:t>Conhecimento técnico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DE310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DE3103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Qualidade (Processos)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FD5B1E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Gestão de conflitos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5E1E97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1A75AB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Taxa de rotatividade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5E1E9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5E1E97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FD5B1E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</w:tr>
    </w:tbl>
    <w:p w:rsidR="00A30EED" w:rsidRDefault="00A30EED" w:rsidP="00A30EED"/>
    <w:p w:rsidR="001A75AB" w:rsidRPr="00A30EED" w:rsidRDefault="001A75AB" w:rsidP="001A75AB">
      <w:pPr>
        <w:pStyle w:val="Heading2"/>
      </w:pPr>
      <w:r>
        <w:t>Pontos fortes</w:t>
      </w:r>
    </w:p>
    <w:p w:rsidR="001A75AB" w:rsidRDefault="001A75AB" w:rsidP="00D80A51">
      <w:pPr>
        <w:pStyle w:val="Comments"/>
      </w:pPr>
      <w:r w:rsidRPr="00842903">
        <w:t>[Descreva</w:t>
      </w:r>
      <w:r>
        <w:t xml:space="preserve"> abaixo os principais pontos fortes da equipe que podem ser mais bem explorados</w:t>
      </w:r>
      <w:r w:rsidRPr="00842903">
        <w:t>]</w:t>
      </w:r>
    </w:p>
    <w:p w:rsidR="001A75AB" w:rsidRDefault="001A75AB" w:rsidP="001A75AB"/>
    <w:p w:rsidR="001A75AB" w:rsidRDefault="001A75AB" w:rsidP="001A75AB"/>
    <w:p w:rsidR="001A75AB" w:rsidRPr="00A30EED" w:rsidRDefault="001A75AB" w:rsidP="001A75AB">
      <w:pPr>
        <w:pStyle w:val="Heading2"/>
      </w:pPr>
      <w:r>
        <w:t>Pontos fracos</w:t>
      </w:r>
    </w:p>
    <w:p w:rsidR="001A75AB" w:rsidRDefault="001A75AB" w:rsidP="00D80A51">
      <w:pPr>
        <w:pStyle w:val="Comments"/>
      </w:pPr>
      <w:r w:rsidRPr="00842903">
        <w:t>[Descreva</w:t>
      </w:r>
      <w:r>
        <w:t xml:space="preserve"> abaixo os principais pontos fracos da equipe que devem ser tratados</w:t>
      </w:r>
      <w:r w:rsidRPr="00842903">
        <w:t>]</w:t>
      </w:r>
    </w:p>
    <w:p w:rsidR="001A75AB" w:rsidRDefault="001A75AB" w:rsidP="001A75AB"/>
    <w:p w:rsidR="001A75AB" w:rsidRDefault="001A75AB" w:rsidP="001A75AB"/>
    <w:p w:rsidR="00242C43" w:rsidRPr="00A30EED" w:rsidRDefault="00242C43" w:rsidP="002F6B40">
      <w:pPr>
        <w:pStyle w:val="Heading2"/>
      </w:pPr>
      <w:r w:rsidRPr="00A30EED">
        <w:t>Resultados Atingidos:</w:t>
      </w:r>
    </w:p>
    <w:p w:rsidR="00242C43" w:rsidRDefault="00242C43" w:rsidP="00D80A51">
      <w:pPr>
        <w:pStyle w:val="Comments"/>
      </w:pPr>
      <w:r w:rsidRPr="00842903">
        <w:t>[Descreva</w:t>
      </w:r>
      <w:r w:rsidR="002F6B40">
        <w:t xml:space="preserve"> os resultados que foram alcançados das metas do plano de desenvolvimento </w:t>
      </w:r>
      <w:r w:rsidR="00D80A51">
        <w:t>anterior.</w:t>
      </w:r>
      <w:r w:rsidR="00D80A51" w:rsidRPr="00842903">
        <w:t xml:space="preserve"> ]</w:t>
      </w:r>
    </w:p>
    <w:p w:rsidR="00242C43" w:rsidRDefault="00242C43" w:rsidP="00242C43"/>
    <w:p w:rsidR="00242C43" w:rsidRDefault="00242C43" w:rsidP="00242C43"/>
    <w:p w:rsidR="004B60F1" w:rsidRPr="00057D0A" w:rsidRDefault="00A30EED" w:rsidP="002F6B40">
      <w:pPr>
        <w:pStyle w:val="Heading2"/>
      </w:pPr>
      <w:r w:rsidRPr="00A30EED">
        <w:t>Retorno de Avalia</w:t>
      </w:r>
      <w:r w:rsidRPr="00A30EED">
        <w:rPr>
          <w:rFonts w:hint="eastAsia"/>
        </w:rPr>
        <w:t>çõ</w:t>
      </w:r>
      <w:r w:rsidRPr="00A30EED">
        <w:t>es do Gestor:</w:t>
      </w:r>
    </w:p>
    <w:p w:rsidR="004B60F1" w:rsidRDefault="004B60F1" w:rsidP="00D80A51">
      <w:pPr>
        <w:pStyle w:val="Comments"/>
      </w:pPr>
      <w:r w:rsidRPr="00842903">
        <w:t>[Descreva</w:t>
      </w:r>
      <w:r w:rsidR="002F6B40">
        <w:t xml:space="preserve"> sua avaliação como gestor da equipe justificando o plano de desenvolvimento proposto</w:t>
      </w:r>
      <w:r w:rsidRPr="00842903">
        <w:t>]</w:t>
      </w:r>
    </w:p>
    <w:p w:rsidR="008843C9" w:rsidRDefault="008843C9" w:rsidP="003D377B"/>
    <w:p w:rsidR="002F6B40" w:rsidRDefault="002F6B40" w:rsidP="003D377B"/>
    <w:p w:rsidR="002F6B40" w:rsidRDefault="002F6B40" w:rsidP="003D377B"/>
    <w:p w:rsidR="002F6B40" w:rsidRDefault="002F6B40" w:rsidP="002F6B40">
      <w:pPr>
        <w:pStyle w:val="Heading1"/>
      </w:pPr>
      <w:r w:rsidRPr="00A30EED">
        <w:t>Plano de Desenvolvimento:</w:t>
      </w:r>
    </w:p>
    <w:p w:rsidR="002F6B40" w:rsidRDefault="002F6B40" w:rsidP="00D80A51">
      <w:pPr>
        <w:pStyle w:val="Comments"/>
      </w:pPr>
      <w:r w:rsidRPr="00842903">
        <w:t>[Descreva</w:t>
      </w:r>
      <w:r>
        <w:t xml:space="preserve"> seu plano de desenvolvimento baseando-se nos indicadores que necessitam serem aperfeiçoados</w:t>
      </w:r>
      <w:r w:rsidRPr="00842903">
        <w:t>]</w:t>
      </w:r>
    </w:p>
    <w:p w:rsidR="002F6B40" w:rsidRDefault="002F6B40" w:rsidP="002F6B40"/>
    <w:p w:rsidR="002F6B40" w:rsidRDefault="002F6B40" w:rsidP="003D377B"/>
    <w:p w:rsidR="002F6B40" w:rsidRPr="00A30EED" w:rsidRDefault="002F6B40" w:rsidP="002F6B40">
      <w:pPr>
        <w:pStyle w:val="Heading2"/>
      </w:pPr>
      <w:r w:rsidRPr="00A30EED">
        <w:t>Defini</w:t>
      </w:r>
      <w:r w:rsidRPr="00A30EED">
        <w:rPr>
          <w:rFonts w:hint="eastAsia"/>
        </w:rPr>
        <w:t>çã</w:t>
      </w:r>
      <w:r w:rsidRPr="00A30EED">
        <w:t>o d</w:t>
      </w:r>
      <w:r>
        <w:t>as metas</w:t>
      </w:r>
      <w:r w:rsidRPr="00A30EED">
        <w:t>:</w:t>
      </w:r>
    </w:p>
    <w:p w:rsidR="002F6B40" w:rsidRDefault="002F6B40" w:rsidP="00D80A51">
      <w:pPr>
        <w:pStyle w:val="Comments"/>
      </w:pPr>
      <w:r w:rsidRPr="00842903">
        <w:t>[Descreva</w:t>
      </w:r>
      <w:r>
        <w:t xml:space="preserve"> as metas a serem atendidas de forma clara e </w:t>
      </w:r>
      <w:r w:rsidR="00D80A51">
        <w:t>objetiva.</w:t>
      </w:r>
      <w:r w:rsidR="00D80A51" w:rsidRPr="00842903">
        <w:t xml:space="preserve"> ]</w:t>
      </w:r>
    </w:p>
    <w:p w:rsidR="002F6B40" w:rsidRDefault="002F6B40" w:rsidP="002F6B40"/>
    <w:p w:rsidR="002F6B40" w:rsidRDefault="002F6B40" w:rsidP="002F6B40"/>
    <w:p w:rsidR="002F6B40" w:rsidRPr="00A30EED" w:rsidRDefault="002F6B40" w:rsidP="002F6B40">
      <w:pPr>
        <w:pStyle w:val="Heading2"/>
      </w:pPr>
      <w:r w:rsidRPr="00A30EED">
        <w:t>Necessidade de Treinamento:</w:t>
      </w:r>
    </w:p>
    <w:p w:rsidR="002F6B40" w:rsidRDefault="002F6B40" w:rsidP="00D80A51">
      <w:pPr>
        <w:pStyle w:val="Comments"/>
      </w:pPr>
      <w:r w:rsidRPr="00842903">
        <w:t>[Descreva</w:t>
      </w:r>
      <w:r>
        <w:t xml:space="preserve"> as necessidades de treinamento para suprir as deficiências identificadas na </w:t>
      </w:r>
      <w:r w:rsidR="00D80A51">
        <w:t>equipe.</w:t>
      </w:r>
      <w:r w:rsidR="00D80A51" w:rsidRPr="00842903">
        <w:t xml:space="preserve"> ]</w:t>
      </w:r>
    </w:p>
    <w:p w:rsidR="002F6B40" w:rsidRDefault="002F6B40" w:rsidP="002F6B40"/>
    <w:p w:rsidR="002F6B40" w:rsidRDefault="002F6B40" w:rsidP="002F6B40"/>
    <w:p w:rsidR="002F6B40" w:rsidRDefault="002F6B40" w:rsidP="002F6B40"/>
    <w:p w:rsidR="002F6B40" w:rsidRDefault="002F6B40" w:rsidP="002F6B40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6C2" w:rsidRDefault="009A76C2" w:rsidP="005E1593">
      <w:r>
        <w:separator/>
      </w:r>
    </w:p>
  </w:endnote>
  <w:endnote w:type="continuationSeparator" w:id="0">
    <w:p w:rsidR="009A76C2" w:rsidRDefault="009A76C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53"/>
      <w:gridCol w:w="5302"/>
    </w:tblGrid>
    <w:tr w:rsidR="006419CA" w:rsidRPr="006419CA" w:rsidTr="00CD51E3">
      <w:trPr>
        <w:jc w:val="center"/>
      </w:trPr>
      <w:tc>
        <w:tcPr>
          <w:tcW w:w="4153" w:type="dxa"/>
          <w:vAlign w:val="center"/>
        </w:tcPr>
        <w:p w:rsidR="006419CA" w:rsidRPr="006419CA" w:rsidRDefault="006419CA" w:rsidP="00CD51E3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C4ECB">
            <w:rPr>
              <w:noProof/>
              <w:color w:val="244061" w:themeColor="accent1" w:themeShade="80"/>
            </w:rPr>
            <w:t>Avaliacao do Desempenho da Equipe.docx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CD51E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6106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6106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D51E3" w:rsidRPr="006419CA" w:rsidTr="00CD51E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580446975"/>
          <w:placeholder>
            <w:docPart w:val="5D4237651DA04676A9F005160701B4E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53" w:type="dxa"/>
              <w:vAlign w:val="center"/>
            </w:tcPr>
            <w:p w:rsidR="00CD51E3" w:rsidRPr="006419CA" w:rsidRDefault="00CD51E3" w:rsidP="00CD51E3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D51E3" w:rsidRPr="006419CA" w:rsidRDefault="009A76C2" w:rsidP="00CD51E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D51E3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6C2" w:rsidRDefault="009A76C2" w:rsidP="005E1593">
      <w:r>
        <w:separator/>
      </w:r>
    </w:p>
  </w:footnote>
  <w:footnote w:type="continuationSeparator" w:id="0">
    <w:p w:rsidR="009A76C2" w:rsidRDefault="009A76C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D51E3" w:rsidRPr="00AD691F" w:rsidTr="00CD51E3">
      <w:trPr>
        <w:trHeight w:val="567"/>
        <w:jc w:val="center"/>
      </w:trPr>
      <w:tc>
        <w:tcPr>
          <w:tcW w:w="6492" w:type="dxa"/>
          <w:vAlign w:val="center"/>
        </w:tcPr>
        <w:p w:rsidR="00CD51E3" w:rsidRPr="00D80A51" w:rsidRDefault="00CD51E3" w:rsidP="00D80A51">
          <w:pPr>
            <w:rPr>
              <w:rFonts w:asciiTheme="minorHAnsi" w:hAnsiTheme="minorHAnsi"/>
              <w:sz w:val="22"/>
            </w:rPr>
          </w:pPr>
          <w:r w:rsidRPr="00D80A51">
            <w:fldChar w:fldCharType="begin"/>
          </w:r>
          <w:r w:rsidRPr="00D80A51">
            <w:rPr>
              <w:rFonts w:asciiTheme="minorHAnsi" w:hAnsiTheme="minorHAnsi"/>
              <w:sz w:val="22"/>
            </w:rPr>
            <w:instrText xml:space="preserve"> TITLE   \* MERGEFORMAT </w:instrText>
          </w:r>
          <w:r w:rsidRPr="00D80A51">
            <w:fldChar w:fldCharType="separate"/>
          </w:r>
          <w:r w:rsidRPr="00D80A51">
            <w:rPr>
              <w:rFonts w:asciiTheme="minorHAnsi" w:hAnsiTheme="minorHAnsi"/>
              <w:sz w:val="22"/>
            </w:rPr>
            <w:t>Avaliação do Desempenho da Equipe</w:t>
          </w:r>
          <w:r w:rsidRPr="00D80A5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D51E3" w:rsidRPr="00AD691F" w:rsidRDefault="00D80A51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D51E3" w:rsidRPr="00A10908" w:rsidTr="00CD51E3">
      <w:trPr>
        <w:trHeight w:val="567"/>
        <w:jc w:val="center"/>
      </w:trPr>
      <w:tc>
        <w:tcPr>
          <w:tcW w:w="6492" w:type="dxa"/>
          <w:vAlign w:val="center"/>
        </w:tcPr>
        <w:p w:rsidR="00CD51E3" w:rsidRPr="00D80A51" w:rsidRDefault="00CD51E3" w:rsidP="00D80A51">
          <w:pPr>
            <w:rPr>
              <w:rFonts w:asciiTheme="minorHAnsi" w:hAnsiTheme="minorHAnsi"/>
              <w:sz w:val="22"/>
            </w:rPr>
          </w:pPr>
          <w:r w:rsidRPr="00D80A51">
            <w:fldChar w:fldCharType="begin"/>
          </w:r>
          <w:r w:rsidRPr="00D80A51">
            <w:rPr>
              <w:rFonts w:asciiTheme="minorHAnsi" w:hAnsiTheme="minorHAnsi"/>
              <w:sz w:val="22"/>
            </w:rPr>
            <w:instrText xml:space="preserve"> SUBJECT   \* MERGEFORMAT </w:instrText>
          </w:r>
          <w:r w:rsidRPr="00D80A51">
            <w:fldChar w:fldCharType="separate"/>
          </w:r>
          <w:r w:rsidRPr="00D80A51">
            <w:rPr>
              <w:rFonts w:asciiTheme="minorHAnsi" w:hAnsiTheme="minorHAnsi"/>
              <w:sz w:val="22"/>
            </w:rPr>
            <w:t>Nome do Projeto</w:t>
          </w:r>
          <w:r w:rsidRPr="00D80A51">
            <w:fldChar w:fldCharType="end"/>
          </w:r>
        </w:p>
      </w:tc>
      <w:tc>
        <w:tcPr>
          <w:tcW w:w="1956" w:type="dxa"/>
          <w:vMerge/>
          <w:vAlign w:val="center"/>
        </w:tcPr>
        <w:p w:rsidR="00CD51E3" w:rsidRPr="00A10908" w:rsidRDefault="00CD51E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AE"/>
    <w:rsid w:val="000E2853"/>
    <w:rsid w:val="00134B6C"/>
    <w:rsid w:val="00190B71"/>
    <w:rsid w:val="001A75AB"/>
    <w:rsid w:val="001C4ECB"/>
    <w:rsid w:val="001D497F"/>
    <w:rsid w:val="001F3D30"/>
    <w:rsid w:val="00242C43"/>
    <w:rsid w:val="00274187"/>
    <w:rsid w:val="002A2876"/>
    <w:rsid w:val="002F6B40"/>
    <w:rsid w:val="00331443"/>
    <w:rsid w:val="00341B09"/>
    <w:rsid w:val="0034544C"/>
    <w:rsid w:val="003463D8"/>
    <w:rsid w:val="003728A0"/>
    <w:rsid w:val="003D377B"/>
    <w:rsid w:val="003E093F"/>
    <w:rsid w:val="0042609D"/>
    <w:rsid w:val="004853CC"/>
    <w:rsid w:val="004A15E3"/>
    <w:rsid w:val="004B2855"/>
    <w:rsid w:val="004B60F1"/>
    <w:rsid w:val="005165BF"/>
    <w:rsid w:val="005546E1"/>
    <w:rsid w:val="0055540E"/>
    <w:rsid w:val="0055718B"/>
    <w:rsid w:val="00580343"/>
    <w:rsid w:val="005E1593"/>
    <w:rsid w:val="005F1009"/>
    <w:rsid w:val="005F487B"/>
    <w:rsid w:val="00603ACD"/>
    <w:rsid w:val="006419CA"/>
    <w:rsid w:val="00663704"/>
    <w:rsid w:val="006A233C"/>
    <w:rsid w:val="00743E89"/>
    <w:rsid w:val="007A054B"/>
    <w:rsid w:val="00842903"/>
    <w:rsid w:val="00871E89"/>
    <w:rsid w:val="008843C9"/>
    <w:rsid w:val="008A1557"/>
    <w:rsid w:val="008A78E4"/>
    <w:rsid w:val="008C1EFE"/>
    <w:rsid w:val="0094423A"/>
    <w:rsid w:val="00964C4E"/>
    <w:rsid w:val="00980543"/>
    <w:rsid w:val="009A76C2"/>
    <w:rsid w:val="009E7715"/>
    <w:rsid w:val="00A30EED"/>
    <w:rsid w:val="00AD0329"/>
    <w:rsid w:val="00AD37AE"/>
    <w:rsid w:val="00AE1992"/>
    <w:rsid w:val="00AF15FC"/>
    <w:rsid w:val="00B37F64"/>
    <w:rsid w:val="00B87637"/>
    <w:rsid w:val="00C52528"/>
    <w:rsid w:val="00CB7149"/>
    <w:rsid w:val="00CD51E3"/>
    <w:rsid w:val="00CE2B3B"/>
    <w:rsid w:val="00D077EC"/>
    <w:rsid w:val="00D37957"/>
    <w:rsid w:val="00D62089"/>
    <w:rsid w:val="00D80A51"/>
    <w:rsid w:val="00DD3B66"/>
    <w:rsid w:val="00E24453"/>
    <w:rsid w:val="00E34C15"/>
    <w:rsid w:val="00E61060"/>
    <w:rsid w:val="00ED0CE1"/>
    <w:rsid w:val="00EF6BA9"/>
    <w:rsid w:val="00F77DBB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DC044E-C17D-4807-A58E-C8118934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A5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CD51E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51E3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D80A51"/>
    <w:rPr>
      <w:lang w:val="pt-BR"/>
    </w:rPr>
  </w:style>
  <w:style w:type="character" w:customStyle="1" w:styleId="CommentsChar">
    <w:name w:val="Comments Char"/>
    <w:basedOn w:val="DefaultParagraphFont"/>
    <w:link w:val="Comments"/>
    <w:rsid w:val="00D80A51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ropbox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4237651DA04676A9F005160701B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9AF95-F0C4-4761-95D8-27EE0EB0F625}"/>
      </w:docPartPr>
      <w:docPartBody>
        <w:p w:rsidR="00500781" w:rsidRDefault="009B16C4">
          <w:r w:rsidRPr="007760C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C4"/>
    <w:rsid w:val="00500781"/>
    <w:rsid w:val="006535E2"/>
    <w:rsid w:val="009B16C4"/>
    <w:rsid w:val="00AF1F83"/>
    <w:rsid w:val="00B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6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6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135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Avaliação do Desempenho da Equipe</vt:lpstr>
      <vt:lpstr>Avaliação do Desempenho da Equipe</vt:lpstr>
    </vt:vector>
  </TitlesOfParts>
  <Company>PMO Escritório de Projetos</Company>
  <LinksUpToDate>false</LinksUpToDate>
  <CharactersWithSpaces>1792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do Desempenho da Equipe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23</cp:revision>
  <dcterms:created xsi:type="dcterms:W3CDTF">2012-12-13T03:42:00Z</dcterms:created>
  <dcterms:modified xsi:type="dcterms:W3CDTF">2016-10-04T10:48:00Z</dcterms:modified>
</cp:coreProperties>
</file>