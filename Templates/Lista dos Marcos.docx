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966DA" w14:textId="77777777" w:rsidR="00D71041" w:rsidRDefault="00D71041" w:rsidP="00D7104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1041" w:rsidRPr="000F71E0" w14:paraId="49CE70C7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32B93B5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1041" w:rsidRPr="000F71E0" w14:paraId="15F37584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FC95CF6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AFFF49A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8578A5F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1640A7F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1041" w:rsidRPr="00C52528" w14:paraId="1D8C4A82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7F01874" w14:textId="77777777" w:rsidR="00D71041" w:rsidRPr="00C52528" w:rsidRDefault="00D7104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0E6E945" w14:textId="77777777" w:rsidR="00D71041" w:rsidRPr="00C52528" w:rsidRDefault="00D7104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058FA85A" w14:textId="77777777" w:rsidR="00D71041" w:rsidRPr="00C52528" w:rsidRDefault="00D7104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733A4595" w14:textId="77777777" w:rsidR="00D71041" w:rsidRPr="00C52528" w:rsidRDefault="00D71041" w:rsidP="00DB19BE">
            <w:pPr>
              <w:pStyle w:val="Verses"/>
            </w:pPr>
          </w:p>
        </w:tc>
      </w:tr>
    </w:tbl>
    <w:p w14:paraId="2A132DED" w14:textId="77777777" w:rsidR="00D71041" w:rsidRDefault="00D71041" w:rsidP="00D71041"/>
    <w:p w14:paraId="3CD5A8A0" w14:textId="77777777" w:rsidR="0078498D" w:rsidRPr="008843C9" w:rsidRDefault="0078498D" w:rsidP="00CB6BAA">
      <w:pPr>
        <w:pStyle w:val="Heading1"/>
      </w:pPr>
      <w:r w:rsidRPr="008843C9">
        <w:t>Objetivos deste documento</w:t>
      </w:r>
    </w:p>
    <w:p w14:paraId="6BB2DF8F" w14:textId="493BD19F" w:rsidR="00D71041" w:rsidRDefault="00D71041" w:rsidP="00D71041">
      <w:pPr>
        <w:pStyle w:val="Comments"/>
      </w:pPr>
      <w:r w:rsidRPr="00842903">
        <w:t>[</w:t>
      </w:r>
      <w:hyperlink r:id="rId8" w:history="1">
        <w:r w:rsidR="0040625B" w:rsidRPr="0040625B">
          <w:rPr>
            <w:rStyle w:val="Hyperlink"/>
          </w:rPr>
          <w:t>Saiba mais</w:t>
        </w:r>
        <w:r w:rsidR="00457E90">
          <w:rPr>
            <w:rStyle w:val="Hyperlink"/>
          </w:rPr>
          <w:t xml:space="preserve"> sobre lista dos marcos</w:t>
        </w:r>
        <w:r w:rsidR="0040625B" w:rsidRPr="0040625B">
          <w:rPr>
            <w:rStyle w:val="Hyperlink"/>
          </w:rPr>
          <w:t>...</w:t>
        </w:r>
      </w:hyperlink>
      <w:r w:rsidRPr="00842903">
        <w:t>]</w:t>
      </w:r>
    </w:p>
    <w:p w14:paraId="48375E32" w14:textId="77777777" w:rsidR="00CD6DEA" w:rsidRPr="00CD6DEA" w:rsidRDefault="0078498D" w:rsidP="00CD6DEA">
      <w:r>
        <w:t>A lista d</w:t>
      </w:r>
      <w:r w:rsidR="00241CEA">
        <w:t>o</w:t>
      </w:r>
      <w:r>
        <w:t xml:space="preserve">s </w:t>
      </w:r>
      <w:r w:rsidR="0040625B">
        <w:t>marcos</w:t>
      </w:r>
      <w:r>
        <w:t xml:space="preserve"> </w:t>
      </w:r>
      <w:r w:rsidR="0040625B">
        <w:t>contém o</w:t>
      </w:r>
      <w:r w:rsidR="00CD6DEA" w:rsidRPr="00CD6DEA">
        <w:t xml:space="preserve">s </w:t>
      </w:r>
      <w:r w:rsidR="0040625B">
        <w:t>marcos</w:t>
      </w:r>
      <w:r w:rsidR="00CD6DEA" w:rsidRPr="00CD6DEA">
        <w:t xml:space="preserve"> do projeto.</w:t>
      </w:r>
    </w:p>
    <w:p w14:paraId="0F2577B6" w14:textId="730AE4E7" w:rsidR="00CD6DEA" w:rsidRDefault="00CD6DEA" w:rsidP="00CD6DEA">
      <w:r w:rsidRPr="00CD6DEA">
        <w:t xml:space="preserve">Ela é criada no processo </w:t>
      </w:r>
      <w:hyperlink r:id="rId9" w:tooltip="Definir as atividades" w:history="1">
        <w:r w:rsidR="0040625B" w:rsidRPr="0040625B">
          <w:rPr>
            <w:rStyle w:val="Hyperlink"/>
          </w:rPr>
          <w:t>Definir as atividades</w:t>
        </w:r>
      </w:hyperlink>
      <w:r w:rsidRPr="00CD6DEA">
        <w:t xml:space="preserve">, </w:t>
      </w:r>
      <w:r w:rsidR="0040625B">
        <w:t>identifican</w:t>
      </w:r>
      <w:r w:rsidR="0056410C">
        <w:t>do</w:t>
      </w:r>
      <w:r w:rsidRPr="00CD6DEA">
        <w:t xml:space="preserve">-se </w:t>
      </w:r>
      <w:r w:rsidR="0040625B">
        <w:t xml:space="preserve">em </w:t>
      </w:r>
      <w:r w:rsidR="0056410C">
        <w:t xml:space="preserve">cada </w:t>
      </w:r>
      <w:r w:rsidR="0040625B">
        <w:t>fase</w:t>
      </w:r>
      <w:r w:rsidRPr="00CD6DEA">
        <w:t xml:space="preserve">, </w:t>
      </w:r>
      <w:r w:rsidR="0040625B">
        <w:t>os momentos mais importantes do projeto</w:t>
      </w:r>
      <w:r w:rsidRPr="00CD6DEA">
        <w:t>.</w:t>
      </w:r>
    </w:p>
    <w:p w14:paraId="2B6E48E6" w14:textId="77777777" w:rsidR="008A03F6" w:rsidRPr="00CD6DEA" w:rsidRDefault="008A03F6" w:rsidP="00CD6DEA">
      <w:r>
        <w:t xml:space="preserve">Esse documento tem como objetivo documentar e </w:t>
      </w:r>
      <w:r w:rsidR="0040625B">
        <w:t>apresentar cada fase do projeto com seus marcos e sua previsão</w:t>
      </w:r>
      <w:r>
        <w:t>.</w:t>
      </w:r>
    </w:p>
    <w:p w14:paraId="40EF79D8" w14:textId="77777777" w:rsidR="0078498D" w:rsidRDefault="0078498D" w:rsidP="0078498D"/>
    <w:p w14:paraId="3E222896" w14:textId="77777777" w:rsidR="008A03F6" w:rsidRPr="008843C9" w:rsidRDefault="0040625B" w:rsidP="00CB6BAA">
      <w:pPr>
        <w:pStyle w:val="Heading1"/>
      </w:pPr>
      <w:r>
        <w:t>Fases</w:t>
      </w:r>
      <w:r w:rsidR="008A03F6">
        <w:t xml:space="preserve"> - </w:t>
      </w:r>
      <w:r>
        <w:t>Marcos</w:t>
      </w:r>
    </w:p>
    <w:p w14:paraId="3F7BE985" w14:textId="38002E15" w:rsidR="008A03F6" w:rsidRDefault="008A03F6" w:rsidP="00D71041">
      <w:pPr>
        <w:pStyle w:val="Comments"/>
      </w:pPr>
      <w:r w:rsidRPr="00842903">
        <w:t>[</w:t>
      </w:r>
      <w:r w:rsidR="0040625B">
        <w:t>Identifique para cada fase, seus marcos e sua previsão</w:t>
      </w:r>
      <w:r>
        <w:t xml:space="preserve">. Abaixo é apresentado um exemplo </w:t>
      </w:r>
      <w:r w:rsidR="0025193A">
        <w:t xml:space="preserve">baseado na nossa </w:t>
      </w:r>
      <w:hyperlink r:id="rId10" w:history="1">
        <w:r w:rsidR="0025193A" w:rsidRPr="0025193A">
          <w:rPr>
            <w:rStyle w:val="Hyperlink"/>
          </w:rPr>
          <w:t>metodologia otimizada</w:t>
        </w:r>
      </w:hyperlink>
      <w:r w:rsidR="00FC0B98">
        <w:t xml:space="preserve"> e nos grupos de processos de gerenciamento de projetos.</w:t>
      </w:r>
      <w:r w:rsidR="00FC0B98" w:rsidRPr="00842903">
        <w:t xml:space="preserve"> ]</w:t>
      </w:r>
    </w:p>
    <w:p w14:paraId="0FBA63CB" w14:textId="77777777" w:rsidR="008A03F6" w:rsidRDefault="008A03F6" w:rsidP="0078498D"/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7B629B" w:rsidRPr="00727C66" w14:paraId="35E95B3B" w14:textId="77777777" w:rsidTr="007B629B">
        <w:tc>
          <w:tcPr>
            <w:tcW w:w="1649" w:type="dxa"/>
            <w:shd w:val="clear" w:color="auto" w:fill="DBE5F1" w:themeFill="accent1" w:themeFillTint="33"/>
          </w:tcPr>
          <w:p w14:paraId="7C93195E" w14:textId="77777777" w:rsidR="007B629B" w:rsidRDefault="007B629B" w:rsidP="000F726A">
            <w:pPr>
              <w:pStyle w:val="Header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324114F3" w14:textId="77777777" w:rsidR="007B629B" w:rsidRPr="00727C66" w:rsidRDefault="007B629B" w:rsidP="000F726A">
            <w:pPr>
              <w:pStyle w:val="Header"/>
            </w:pPr>
            <w:r>
              <w:t>Marcos</w:t>
            </w:r>
          </w:p>
        </w:tc>
        <w:tc>
          <w:tcPr>
            <w:tcW w:w="1759" w:type="dxa"/>
            <w:shd w:val="clear" w:color="auto" w:fill="DBE5F1" w:themeFill="accent1" w:themeFillTint="33"/>
            <w:vAlign w:val="center"/>
          </w:tcPr>
          <w:p w14:paraId="05CD740A" w14:textId="77777777" w:rsidR="007B629B" w:rsidRPr="00727C66" w:rsidRDefault="007B629B" w:rsidP="000F726A">
            <w:pPr>
              <w:pStyle w:val="Header"/>
            </w:pPr>
            <w:r w:rsidRPr="00727C66">
              <w:t>Previsão</w:t>
            </w:r>
          </w:p>
        </w:tc>
      </w:tr>
      <w:tr w:rsidR="007B629B" w:rsidRPr="00727C66" w14:paraId="03EEF5DB" w14:textId="77777777" w:rsidTr="007B629B">
        <w:tc>
          <w:tcPr>
            <w:tcW w:w="1649" w:type="dxa"/>
          </w:tcPr>
          <w:p w14:paraId="545DB7BB" w14:textId="77777777" w:rsidR="007B629B" w:rsidRDefault="007B629B" w:rsidP="000F726A">
            <w:r>
              <w:t>Iniciação</w:t>
            </w:r>
          </w:p>
        </w:tc>
        <w:tc>
          <w:tcPr>
            <w:tcW w:w="6009" w:type="dxa"/>
          </w:tcPr>
          <w:p w14:paraId="2A5E5DD9" w14:textId="77777777" w:rsidR="007B629B" w:rsidRPr="00A5767B" w:rsidRDefault="007B629B" w:rsidP="000F726A">
            <w:r>
              <w:t>Projeto Aprovado</w:t>
            </w:r>
          </w:p>
        </w:tc>
        <w:tc>
          <w:tcPr>
            <w:tcW w:w="1759" w:type="dxa"/>
            <w:vAlign w:val="center"/>
          </w:tcPr>
          <w:p w14:paraId="01430A4E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384FAF03" w14:textId="77777777" w:rsidTr="007B629B">
        <w:tc>
          <w:tcPr>
            <w:tcW w:w="1649" w:type="dxa"/>
          </w:tcPr>
          <w:p w14:paraId="015A89C9" w14:textId="77777777" w:rsidR="007B629B" w:rsidRDefault="007B629B" w:rsidP="000F726A">
            <w:r>
              <w:t>Planejamento</w:t>
            </w:r>
          </w:p>
        </w:tc>
        <w:tc>
          <w:tcPr>
            <w:tcW w:w="6009" w:type="dxa"/>
          </w:tcPr>
          <w:p w14:paraId="09649DFA" w14:textId="77777777" w:rsidR="007B629B" w:rsidRDefault="007B629B" w:rsidP="000F726A">
            <w:r>
              <w:t>Plano de Gerenciamento de Projetos Aprovado</w:t>
            </w:r>
          </w:p>
        </w:tc>
        <w:tc>
          <w:tcPr>
            <w:tcW w:w="1759" w:type="dxa"/>
            <w:vAlign w:val="center"/>
          </w:tcPr>
          <w:p w14:paraId="740D2BA1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464694E9" w14:textId="77777777" w:rsidTr="007B629B">
        <w:tc>
          <w:tcPr>
            <w:tcW w:w="1649" w:type="dxa"/>
          </w:tcPr>
          <w:p w14:paraId="63F9CBD9" w14:textId="77777777" w:rsidR="007B629B" w:rsidRDefault="007B629B" w:rsidP="000F726A"/>
        </w:tc>
        <w:tc>
          <w:tcPr>
            <w:tcW w:w="6009" w:type="dxa"/>
          </w:tcPr>
          <w:p w14:paraId="010E21CC" w14:textId="77777777" w:rsidR="007B629B" w:rsidRDefault="007B629B" w:rsidP="000F726A">
            <w:r>
              <w:t>Linhas de Base de Custos, Prazo e Escopos Salvas</w:t>
            </w:r>
          </w:p>
        </w:tc>
        <w:tc>
          <w:tcPr>
            <w:tcW w:w="1759" w:type="dxa"/>
            <w:vAlign w:val="center"/>
          </w:tcPr>
          <w:p w14:paraId="16333A0C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1B86429C" w14:textId="77777777" w:rsidTr="007B629B">
        <w:tc>
          <w:tcPr>
            <w:tcW w:w="1649" w:type="dxa"/>
          </w:tcPr>
          <w:p w14:paraId="1CCB769E" w14:textId="77777777" w:rsidR="007B629B" w:rsidRDefault="007B629B" w:rsidP="00913E16">
            <w:r>
              <w:t>Execução, Monitoramento e Controle</w:t>
            </w:r>
          </w:p>
        </w:tc>
        <w:tc>
          <w:tcPr>
            <w:tcW w:w="6009" w:type="dxa"/>
          </w:tcPr>
          <w:p w14:paraId="44923D9A" w14:textId="77777777" w:rsidR="007B629B" w:rsidRDefault="007B629B" w:rsidP="00913E16">
            <w:r>
              <w:t>Entrega validada</w:t>
            </w:r>
          </w:p>
        </w:tc>
        <w:tc>
          <w:tcPr>
            <w:tcW w:w="1759" w:type="dxa"/>
            <w:vAlign w:val="center"/>
          </w:tcPr>
          <w:p w14:paraId="39520B3F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2F30697F" w14:textId="77777777" w:rsidTr="007B629B">
        <w:tc>
          <w:tcPr>
            <w:tcW w:w="1649" w:type="dxa"/>
          </w:tcPr>
          <w:p w14:paraId="08B62288" w14:textId="77777777" w:rsidR="007B629B" w:rsidRDefault="007B629B" w:rsidP="000F726A">
            <w:r>
              <w:t>Encerramento</w:t>
            </w:r>
          </w:p>
        </w:tc>
        <w:tc>
          <w:tcPr>
            <w:tcW w:w="6009" w:type="dxa"/>
          </w:tcPr>
          <w:p w14:paraId="4E57764D" w14:textId="77777777" w:rsidR="007B629B" w:rsidRDefault="007B629B" w:rsidP="000F726A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14:paraId="0C6238F9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28EA8B5A" w14:textId="77777777" w:rsidTr="007B629B">
        <w:tc>
          <w:tcPr>
            <w:tcW w:w="1649" w:type="dxa"/>
          </w:tcPr>
          <w:p w14:paraId="6F4BFA16" w14:textId="77777777" w:rsidR="007B629B" w:rsidRDefault="007B629B" w:rsidP="000F726A"/>
        </w:tc>
        <w:tc>
          <w:tcPr>
            <w:tcW w:w="6009" w:type="dxa"/>
          </w:tcPr>
          <w:p w14:paraId="50C60CBC" w14:textId="77777777" w:rsidR="007B629B" w:rsidRDefault="007B629B" w:rsidP="000F726A">
            <w:r>
              <w:t>Contrato Encerrado</w:t>
            </w:r>
          </w:p>
        </w:tc>
        <w:tc>
          <w:tcPr>
            <w:tcW w:w="1759" w:type="dxa"/>
            <w:vAlign w:val="center"/>
          </w:tcPr>
          <w:p w14:paraId="58E3741E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1A983CF5" w14:textId="77777777" w:rsidTr="007B629B">
        <w:tc>
          <w:tcPr>
            <w:tcW w:w="1649" w:type="dxa"/>
          </w:tcPr>
          <w:p w14:paraId="48F0B71D" w14:textId="77777777" w:rsidR="007B629B" w:rsidRDefault="007B629B" w:rsidP="000F726A"/>
        </w:tc>
        <w:tc>
          <w:tcPr>
            <w:tcW w:w="6009" w:type="dxa"/>
          </w:tcPr>
          <w:p w14:paraId="55ADAEF2" w14:textId="77777777" w:rsidR="007B629B" w:rsidRDefault="007B629B" w:rsidP="000F726A">
            <w:r>
              <w:t>Transição do Projeto para Operação concluída</w:t>
            </w:r>
          </w:p>
        </w:tc>
        <w:tc>
          <w:tcPr>
            <w:tcW w:w="1759" w:type="dxa"/>
            <w:vAlign w:val="center"/>
          </w:tcPr>
          <w:p w14:paraId="031D6AD6" w14:textId="77777777" w:rsidR="007B629B" w:rsidRPr="00727C66" w:rsidRDefault="007B629B" w:rsidP="000F726A">
            <w:pPr>
              <w:pStyle w:val="Tabela"/>
            </w:pPr>
          </w:p>
        </w:tc>
      </w:tr>
    </w:tbl>
    <w:p w14:paraId="5D6732BC" w14:textId="77777777" w:rsidR="00FC0B98" w:rsidRDefault="00FC0B98" w:rsidP="0078498D"/>
    <w:p w14:paraId="5B123BD3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0ABB64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58DEC3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E8A43C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67D63E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36EEDD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1A6FED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7DC7F2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9564D48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EDF9AE5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434637EE" w14:textId="77777777" w:rsidR="008843C9" w:rsidRPr="00C52528" w:rsidRDefault="008843C9" w:rsidP="002D679E"/>
        </w:tc>
      </w:tr>
      <w:tr w:rsidR="008843C9" w:rsidRPr="00C52528" w14:paraId="6D6E88D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106BEE7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5AD6858C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72CE3FB2" w14:textId="77777777" w:rsidR="008843C9" w:rsidRPr="00C52528" w:rsidRDefault="008843C9" w:rsidP="002D679E"/>
        </w:tc>
      </w:tr>
    </w:tbl>
    <w:p w14:paraId="4483D58D" w14:textId="77777777" w:rsidR="008843C9" w:rsidRDefault="008843C9" w:rsidP="008843C9"/>
    <w:p w14:paraId="10A46668" w14:textId="77777777"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D6A42" w14:textId="77777777" w:rsidR="00342E1B" w:rsidRDefault="00342E1B" w:rsidP="005E1593">
      <w:r>
        <w:separator/>
      </w:r>
    </w:p>
  </w:endnote>
  <w:endnote w:type="continuationSeparator" w:id="0">
    <w:p w14:paraId="42EC64EB" w14:textId="77777777" w:rsidR="00342E1B" w:rsidRDefault="00342E1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78A21465" w14:textId="77777777" w:rsidTr="00A6761A">
      <w:trPr>
        <w:jc w:val="center"/>
      </w:trPr>
      <w:tc>
        <w:tcPr>
          <w:tcW w:w="2740" w:type="dxa"/>
          <w:vAlign w:val="center"/>
        </w:tcPr>
        <w:p w14:paraId="542229BE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13E16">
            <w:rPr>
              <w:noProof/>
              <w:color w:val="244061" w:themeColor="accent1" w:themeShade="80"/>
            </w:rPr>
            <w:t>Lista dos Marcos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3DA83265" w14:textId="77777777" w:rsidR="006419CA" w:rsidRPr="006419CA" w:rsidRDefault="006419CA" w:rsidP="00A6761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149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149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6761A" w:rsidRPr="006419CA" w14:paraId="63666B43" w14:textId="77777777" w:rsidTr="00A6761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76456116"/>
          <w:placeholder>
            <w:docPart w:val="64A18A4670F84B72AC8356AA229E95B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7CF5605F" w14:textId="77777777" w:rsidR="00A6761A" w:rsidRPr="006419CA" w:rsidRDefault="00A6761A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6C7F1C1D" w14:textId="77777777" w:rsidR="00A6761A" w:rsidRPr="006419CA" w:rsidRDefault="00342E1B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A6761A">
              <w:rPr>
                <w:rStyle w:val="Hyperlink"/>
              </w:rPr>
              <w:t>http://escritoriodeprojetos.com.br</w:t>
            </w:r>
          </w:hyperlink>
        </w:p>
      </w:tc>
    </w:tr>
  </w:tbl>
  <w:p w14:paraId="6B2DC460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7CDC4" w14:textId="77777777" w:rsidR="00342E1B" w:rsidRDefault="00342E1B" w:rsidP="005E1593">
      <w:r>
        <w:separator/>
      </w:r>
    </w:p>
  </w:footnote>
  <w:footnote w:type="continuationSeparator" w:id="0">
    <w:p w14:paraId="0CBFD0EA" w14:textId="77777777" w:rsidR="00342E1B" w:rsidRDefault="00342E1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6761A" w:rsidRPr="00AD691F" w14:paraId="79A2C3E4" w14:textId="77777777" w:rsidTr="00A6761A">
      <w:trPr>
        <w:trHeight w:val="567"/>
        <w:jc w:val="center"/>
      </w:trPr>
      <w:tc>
        <w:tcPr>
          <w:tcW w:w="6492" w:type="dxa"/>
          <w:vAlign w:val="center"/>
        </w:tcPr>
        <w:p w14:paraId="0DF951A4" w14:textId="77777777" w:rsidR="00A6761A" w:rsidRPr="00D71041" w:rsidRDefault="00A6761A" w:rsidP="00D71041">
          <w:pPr>
            <w:pStyle w:val="Comments"/>
          </w:pPr>
          <w:r w:rsidRPr="00D71041">
            <w:rPr>
              <w:sz w:val="22"/>
            </w:rPr>
            <w:fldChar w:fldCharType="begin"/>
          </w:r>
          <w:r w:rsidRPr="00D71041">
            <w:rPr>
              <w:sz w:val="22"/>
            </w:rPr>
            <w:instrText xml:space="preserve"> TITLE   \* MERGEFORMAT </w:instrText>
          </w:r>
          <w:r w:rsidRPr="00D71041">
            <w:rPr>
              <w:sz w:val="22"/>
            </w:rPr>
            <w:fldChar w:fldCharType="separate"/>
          </w:r>
          <w:r w:rsidR="00241CEA">
            <w:rPr>
              <w:sz w:val="22"/>
            </w:rPr>
            <w:t>Lista dos Marcos</w:t>
          </w:r>
          <w:r w:rsidRPr="00D71041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0BDBA59" w14:textId="77777777" w:rsidR="00A6761A" w:rsidRPr="00AD691F" w:rsidRDefault="00D71041" w:rsidP="00D71041">
          <w:pPr>
            <w:pStyle w:val="Comments"/>
          </w:pPr>
          <w:r>
            <w:rPr>
              <w:noProof/>
            </w:rPr>
            <w:drawing>
              <wp:inline distT="0" distB="0" distL="0" distR="0" wp14:anchorId="741AFEE3" wp14:editId="4AB13683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6761A" w:rsidRPr="00A10908" w14:paraId="442F7B12" w14:textId="77777777" w:rsidTr="00A6761A">
      <w:trPr>
        <w:trHeight w:val="567"/>
        <w:jc w:val="center"/>
      </w:trPr>
      <w:tc>
        <w:tcPr>
          <w:tcW w:w="6492" w:type="dxa"/>
          <w:vAlign w:val="center"/>
        </w:tcPr>
        <w:p w14:paraId="744200AE" w14:textId="77777777" w:rsidR="00A6761A" w:rsidRPr="00D71041" w:rsidRDefault="00A6761A" w:rsidP="002D679E">
          <w:pPr>
            <w:pStyle w:val="Header"/>
            <w:rPr>
              <w:sz w:val="22"/>
            </w:rPr>
          </w:pPr>
          <w:r w:rsidRPr="00D71041">
            <w:fldChar w:fldCharType="begin"/>
          </w:r>
          <w:r w:rsidRPr="00D71041">
            <w:rPr>
              <w:sz w:val="22"/>
            </w:rPr>
            <w:instrText xml:space="preserve"> SUBJECT   \* MERGEFORMAT </w:instrText>
          </w:r>
          <w:r w:rsidRPr="00D71041">
            <w:fldChar w:fldCharType="separate"/>
          </w:r>
          <w:r w:rsidRPr="00D71041">
            <w:rPr>
              <w:sz w:val="22"/>
            </w:rPr>
            <w:t>Nome do Projeto</w:t>
          </w:r>
          <w:r w:rsidRPr="00D71041">
            <w:fldChar w:fldCharType="end"/>
          </w:r>
        </w:p>
      </w:tc>
      <w:tc>
        <w:tcPr>
          <w:tcW w:w="1956" w:type="dxa"/>
          <w:vMerge/>
          <w:vAlign w:val="center"/>
        </w:tcPr>
        <w:p w14:paraId="232100FC" w14:textId="77777777" w:rsidR="00A6761A" w:rsidRPr="00A10908" w:rsidRDefault="00A6761A" w:rsidP="002D679E">
          <w:pPr>
            <w:pStyle w:val="Header"/>
            <w:rPr>
              <w:b/>
            </w:rPr>
          </w:pPr>
        </w:p>
      </w:tc>
    </w:tr>
  </w:tbl>
  <w:p w14:paraId="6C912BDE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3E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2C4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F81198D"/>
    <w:multiLevelType w:val="multilevel"/>
    <w:tmpl w:val="A1F0EF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B80381"/>
    <w:multiLevelType w:val="multilevel"/>
    <w:tmpl w:val="66C6222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2D"/>
    <w:rsid w:val="00070C18"/>
    <w:rsid w:val="000E2853"/>
    <w:rsid w:val="001149FD"/>
    <w:rsid w:val="001919B3"/>
    <w:rsid w:val="001D497F"/>
    <w:rsid w:val="001F3D30"/>
    <w:rsid w:val="00241CEA"/>
    <w:rsid w:val="0025193A"/>
    <w:rsid w:val="00273190"/>
    <w:rsid w:val="00274187"/>
    <w:rsid w:val="002A2876"/>
    <w:rsid w:val="00331443"/>
    <w:rsid w:val="00341B09"/>
    <w:rsid w:val="00342E1B"/>
    <w:rsid w:val="0034544C"/>
    <w:rsid w:val="003C2CC5"/>
    <w:rsid w:val="003D377B"/>
    <w:rsid w:val="0040625B"/>
    <w:rsid w:val="0042609D"/>
    <w:rsid w:val="00443E5A"/>
    <w:rsid w:val="00457E90"/>
    <w:rsid w:val="004B1FEC"/>
    <w:rsid w:val="004B2855"/>
    <w:rsid w:val="004B60F1"/>
    <w:rsid w:val="004F3A7D"/>
    <w:rsid w:val="005014DE"/>
    <w:rsid w:val="005165BF"/>
    <w:rsid w:val="00533C7E"/>
    <w:rsid w:val="005546E1"/>
    <w:rsid w:val="0055540E"/>
    <w:rsid w:val="00564003"/>
    <w:rsid w:val="0056410C"/>
    <w:rsid w:val="00572317"/>
    <w:rsid w:val="005E1593"/>
    <w:rsid w:val="005F487B"/>
    <w:rsid w:val="005F797E"/>
    <w:rsid w:val="00603ACD"/>
    <w:rsid w:val="00606778"/>
    <w:rsid w:val="006419CA"/>
    <w:rsid w:val="00663704"/>
    <w:rsid w:val="006A233C"/>
    <w:rsid w:val="00743E89"/>
    <w:rsid w:val="0078498D"/>
    <w:rsid w:val="007A054B"/>
    <w:rsid w:val="007B629B"/>
    <w:rsid w:val="00842903"/>
    <w:rsid w:val="00871E89"/>
    <w:rsid w:val="008843C9"/>
    <w:rsid w:val="008936F3"/>
    <w:rsid w:val="008A03F6"/>
    <w:rsid w:val="00913E16"/>
    <w:rsid w:val="00980543"/>
    <w:rsid w:val="009C7818"/>
    <w:rsid w:val="009E7715"/>
    <w:rsid w:val="00A47283"/>
    <w:rsid w:val="00A6761A"/>
    <w:rsid w:val="00AE1992"/>
    <w:rsid w:val="00AF05E8"/>
    <w:rsid w:val="00AF15FC"/>
    <w:rsid w:val="00B16D2D"/>
    <w:rsid w:val="00B37F64"/>
    <w:rsid w:val="00BA2338"/>
    <w:rsid w:val="00C52528"/>
    <w:rsid w:val="00CB6BAA"/>
    <w:rsid w:val="00CB7149"/>
    <w:rsid w:val="00CD6DEA"/>
    <w:rsid w:val="00CE2B3B"/>
    <w:rsid w:val="00D37957"/>
    <w:rsid w:val="00D52F37"/>
    <w:rsid w:val="00D71041"/>
    <w:rsid w:val="00D9035E"/>
    <w:rsid w:val="00E34C15"/>
    <w:rsid w:val="00EE1434"/>
    <w:rsid w:val="00F50C4F"/>
    <w:rsid w:val="00FB5A09"/>
    <w:rsid w:val="00FC0B98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7A8464-548F-441A-8D5F-9DD5415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0C4F"/>
    <w:pPr>
      <w:keepNext/>
      <w:keepLines/>
      <w:numPr>
        <w:numId w:val="6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6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0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19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6761A"/>
    <w:rPr>
      <w:color w:val="808080"/>
    </w:rPr>
  </w:style>
  <w:style w:type="paragraph" w:customStyle="1" w:styleId="Verses">
    <w:name w:val="Versões"/>
    <w:link w:val="VersesChar"/>
    <w:qFormat/>
    <w:rsid w:val="00D7104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1041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D71041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71041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sta-dos-marc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critoriodeprojetos.com.br/metodologia-p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efinir-as-atividades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%20com%20numer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A18A4670F84B72AC8356AA229E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7CF8-E17C-4B90-83F7-CCF45E14388E}"/>
      </w:docPartPr>
      <w:docPartBody>
        <w:p w:rsidR="000209EE" w:rsidRDefault="00AC2262">
          <w:r w:rsidRPr="00072E2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62"/>
    <w:rsid w:val="000209EE"/>
    <w:rsid w:val="00025EB4"/>
    <w:rsid w:val="003C0F5D"/>
    <w:rsid w:val="005E331D"/>
    <w:rsid w:val="00AC2262"/>
    <w:rsid w:val="00BC26DC"/>
    <w:rsid w:val="00BC7E76"/>
    <w:rsid w:val="00E84926"/>
    <w:rsid w:val="00F2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26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2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DB20D-FEEE-4087-9BB3-CA30D629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</Template>
  <TotalTime>5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dos Marcos</vt:lpstr>
    </vt:vector>
  </TitlesOfParts>
  <Company>PMO Escritório de Projetos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dos Marcos</dc:title>
  <dc:subject>Nome do Projeto</dc:subject>
  <dc:creator>Eduardo Montes, PMP</dc:creator>
  <cp:keywords>Template Gerenciamento de Projetos, Gerenciamento do Tempo, Prazo</cp:keywords>
  <dc:description>http://escritoriodeprojetos.com.br</dc:description>
  <cp:lastModifiedBy>Eduardo Montes</cp:lastModifiedBy>
  <cp:revision>10</cp:revision>
  <dcterms:created xsi:type="dcterms:W3CDTF">2015-05-30T15:35:00Z</dcterms:created>
  <dcterms:modified xsi:type="dcterms:W3CDTF">2018-06-11T20:01:00Z</dcterms:modified>
</cp:coreProperties>
</file>