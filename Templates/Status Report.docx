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0E" w:rsidRPr="00244807" w:rsidRDefault="0055540E" w:rsidP="003D377B">
      <w:pPr>
        <w:rPr>
          <w:lang w:val="en-US"/>
        </w:rPr>
      </w:pPr>
      <w:bookmarkStart w:id="0" w:name="_GoBack"/>
      <w:bookmarkEnd w:id="0"/>
    </w:p>
    <w:tbl>
      <w:tblPr>
        <w:tblW w:w="918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960"/>
        <w:gridCol w:w="720"/>
        <w:gridCol w:w="2700"/>
      </w:tblGrid>
      <w:tr w:rsidR="008673DA" w:rsidRPr="008673DA" w:rsidTr="008673DA">
        <w:trPr>
          <w:trHeight w:val="129"/>
        </w:trPr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noWrap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val="en" w:eastAsia="pt-BR"/>
              </w:rPr>
            </w:pPr>
            <w:r w:rsidRPr="008673DA">
              <w:rPr>
                <w:rFonts w:eastAsia="Times New Roman" w:cs="Arial"/>
                <w:szCs w:val="20"/>
                <w:lang w:val="en" w:eastAsia="pt-BR"/>
              </w:rPr>
              <w:t xml:space="preserve">Period From: 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val="en" w:eastAsia="pt-BR"/>
              </w:rPr>
            </w:pPr>
            <w:r w:rsidRPr="008673DA">
              <w:rPr>
                <w:rFonts w:eastAsia="Times New Roman" w:cs="Arial"/>
                <w:szCs w:val="20"/>
                <w:lang w:val="en" w:eastAsia="pt-BR"/>
              </w:rPr>
              <w:t>99/99/99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noWrap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8673DA" w:rsidRPr="008673DA" w:rsidRDefault="00241A3C" w:rsidP="008673DA">
            <w:pPr>
              <w:rPr>
                <w:rFonts w:eastAsia="Times New Roman" w:cs="Arial"/>
                <w:szCs w:val="20"/>
                <w:lang w:val="en" w:eastAsia="pt-BR"/>
              </w:rPr>
            </w:pPr>
            <w:r>
              <w:rPr>
                <w:rFonts w:eastAsia="Times New Roman" w:cs="Arial"/>
                <w:szCs w:val="20"/>
                <w:lang w:val="en" w:eastAsia="pt-BR"/>
              </w:rPr>
              <w:t>To</w:t>
            </w:r>
            <w:r w:rsidR="008673DA" w:rsidRPr="008673DA">
              <w:rPr>
                <w:rFonts w:eastAsia="Times New Roman" w:cs="Arial"/>
                <w:szCs w:val="20"/>
                <w:lang w:val="en" w:eastAsia="pt-BR"/>
              </w:rPr>
              <w:t>: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val="en" w:eastAsia="pt-BR"/>
              </w:rPr>
            </w:pPr>
            <w:r w:rsidRPr="008673DA">
              <w:rPr>
                <w:rFonts w:eastAsia="Times New Roman" w:cs="Arial"/>
                <w:szCs w:val="20"/>
                <w:lang w:val="en" w:eastAsia="pt-BR"/>
              </w:rPr>
              <w:t>99/99/99</w:t>
            </w:r>
          </w:p>
        </w:tc>
      </w:tr>
    </w:tbl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p w:rsidR="008673DA" w:rsidRPr="008673DA" w:rsidRDefault="00485966" w:rsidP="008673DA">
      <w:pPr>
        <w:pStyle w:val="Heading1"/>
        <w:rPr>
          <w:rFonts w:eastAsia="Times New Roman"/>
          <w:lang w:val="en" w:eastAsia="pt-BR"/>
        </w:rPr>
      </w:pPr>
      <w:r w:rsidRPr="00485966">
        <w:rPr>
          <w:rFonts w:eastAsia="Times New Roman"/>
          <w:lang w:val="en" w:eastAsia="pt-BR"/>
        </w:rPr>
        <w:t>P</w:t>
      </w:r>
      <w:r>
        <w:rPr>
          <w:rFonts w:eastAsia="Times New Roman"/>
          <w:lang w:val="en" w:eastAsia="pt-BR"/>
        </w:rPr>
        <w:t xml:space="preserve">roject </w:t>
      </w:r>
      <w:r w:rsidRPr="00485966">
        <w:rPr>
          <w:rFonts w:eastAsia="Times New Roman"/>
          <w:lang w:val="en" w:eastAsia="pt-BR"/>
        </w:rPr>
        <w:t>Status Summary</w:t>
      </w:r>
    </w:p>
    <w:tbl>
      <w:tblPr>
        <w:tblW w:w="918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8673DA" w:rsidRPr="008673DA" w:rsidTr="008673DA">
        <w:trPr>
          <w:cantSplit/>
          <w:trHeight w:val="37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val="en" w:eastAsia="pt-BR"/>
              </w:rPr>
            </w:pPr>
            <w:r w:rsidRPr="008673DA">
              <w:rPr>
                <w:rFonts w:eastAsia="Times New Roman" w:cs="Arial"/>
                <w:szCs w:val="20"/>
                <w:lang w:val="en" w:eastAsia="pt-BR"/>
              </w:rPr>
              <w:t>Status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8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b/>
                <w:bCs/>
                <w:szCs w:val="20"/>
                <w:lang w:eastAsia="pt-BR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val="en" w:eastAsia="pt-BR"/>
              </w:rPr>
            </w:pPr>
            <w:r>
              <w:rPr>
                <w:rFonts w:eastAsia="Times New Roman" w:cs="Arial"/>
                <w:szCs w:val="20"/>
                <w:lang w:val="en" w:eastAsia="pt-BR"/>
              </w:rPr>
              <w:t>On Target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b/>
                <w:bCs/>
                <w:szCs w:val="20"/>
                <w:lang w:eastAsia="pt-BR"/>
              </w:rPr>
              <w:t> 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val="en" w:eastAsia="pt-BR"/>
              </w:rPr>
            </w:pPr>
            <w:r w:rsidRPr="008673DA">
              <w:rPr>
                <w:rFonts w:eastAsia="Times New Roman" w:cs="Arial"/>
                <w:szCs w:val="20"/>
                <w:lang w:val="en" w:eastAsia="pt-BR"/>
              </w:rPr>
              <w:t>Manageable Risks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b/>
                <w:bCs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val="en" w:eastAsia="pt-BR"/>
              </w:rPr>
            </w:pPr>
            <w:r w:rsidRPr="008673DA">
              <w:rPr>
                <w:rFonts w:eastAsia="Times New Roman" w:cs="Arial"/>
                <w:szCs w:val="20"/>
                <w:lang w:val="en" w:eastAsia="pt-BR"/>
              </w:rPr>
              <w:t>Critical Situation</w:t>
            </w:r>
          </w:p>
        </w:tc>
      </w:tr>
    </w:tbl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tbl>
      <w:tblPr>
        <w:tblW w:w="918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747"/>
        <w:gridCol w:w="6120"/>
      </w:tblGrid>
      <w:tr w:rsidR="008673DA" w:rsidRPr="008673DA" w:rsidTr="008673DA">
        <w:trPr>
          <w:trHeight w:val="329"/>
        </w:trPr>
        <w:tc>
          <w:tcPr>
            <w:tcW w:w="23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D60FF3" w:rsidP="002A51F0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val="en" w:eastAsia="pt-BR"/>
              </w:rPr>
              <w:t xml:space="preserve">Key Performance </w:t>
            </w:r>
            <w:r w:rsidR="002A51F0">
              <w:rPr>
                <w:rFonts w:eastAsia="Times New Roman" w:cs="Arial"/>
                <w:b/>
                <w:bCs/>
                <w:sz w:val="16"/>
                <w:szCs w:val="16"/>
                <w:lang w:val="en" w:eastAsia="pt-BR"/>
              </w:rPr>
              <w:t>I</w:t>
            </w:r>
            <w:r w:rsidR="008673DA" w:rsidRPr="008673DA">
              <w:rPr>
                <w:rFonts w:eastAsia="Times New Roman" w:cs="Arial"/>
                <w:b/>
                <w:bCs/>
                <w:sz w:val="16"/>
                <w:szCs w:val="16"/>
                <w:lang w:val="en" w:eastAsia="pt-BR"/>
              </w:rPr>
              <w:t>ndicator</w:t>
            </w:r>
            <w:r>
              <w:rPr>
                <w:rFonts w:eastAsia="Times New Roman" w:cs="Arial"/>
                <w:b/>
                <w:bCs/>
                <w:sz w:val="16"/>
                <w:szCs w:val="16"/>
                <w:lang w:val="en" w:eastAsia="pt-BR"/>
              </w:rPr>
              <w:t>s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ind w:right="-25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b/>
                <w:bCs/>
                <w:sz w:val="16"/>
                <w:szCs w:val="16"/>
                <w:lang w:val="en" w:eastAsia="pt-BR"/>
              </w:rPr>
              <w:t>Status</w:t>
            </w:r>
          </w:p>
        </w:tc>
        <w:tc>
          <w:tcPr>
            <w:tcW w:w="6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ind w:right="-25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b/>
                <w:bCs/>
                <w:sz w:val="16"/>
                <w:szCs w:val="16"/>
                <w:lang w:val="en" w:eastAsia="pt-BR"/>
              </w:rPr>
              <w:t>Comment/Action Required</w:t>
            </w:r>
          </w:p>
        </w:tc>
      </w:tr>
      <w:tr w:rsidR="008673DA" w:rsidRPr="008673DA" w:rsidTr="008673DA">
        <w:trPr>
          <w:trHeight w:val="305"/>
        </w:trPr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2A51F0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val="en" w:eastAsia="pt-BR"/>
              </w:rPr>
              <w:t>Schedule</w:t>
            </w:r>
            <w:r w:rsidR="008673DA" w:rsidRPr="008673DA">
              <w:rPr>
                <w:rFonts w:eastAsia="Times New Roman" w:cs="Arial"/>
                <w:sz w:val="16"/>
                <w:szCs w:val="16"/>
                <w:lang w:val="en" w:eastAsia="pt-BR"/>
              </w:rPr>
              <w:t xml:space="preserve"> (SPI)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8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</w:tr>
      <w:tr w:rsidR="008673DA" w:rsidRPr="008673DA" w:rsidTr="008673DA">
        <w:trPr>
          <w:trHeight w:val="305"/>
        </w:trPr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val="en" w:eastAsia="pt-BR"/>
              </w:rPr>
              <w:t>Cost (CPI)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8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</w:tr>
      <w:tr w:rsidR="008673DA" w:rsidRPr="008673DA" w:rsidTr="008673DA">
        <w:trPr>
          <w:trHeight w:val="305"/>
        </w:trPr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val="en" w:eastAsia="pt-BR"/>
              </w:rPr>
              <w:t>Scope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8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</w:tr>
      <w:tr w:rsidR="008673DA" w:rsidRPr="008673DA" w:rsidTr="008673DA">
        <w:trPr>
          <w:trHeight w:val="305"/>
        </w:trPr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val="en" w:eastAsia="pt-BR"/>
              </w:rPr>
              <w:t>Communication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8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</w:tr>
      <w:tr w:rsidR="008673DA" w:rsidRPr="008673DA" w:rsidTr="008673DA">
        <w:trPr>
          <w:trHeight w:val="305"/>
        </w:trPr>
        <w:tc>
          <w:tcPr>
            <w:tcW w:w="2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8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</w:tr>
    </w:tbl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p w:rsidR="008673DA" w:rsidRPr="008673DA" w:rsidRDefault="008673DA" w:rsidP="008673DA">
      <w:pPr>
        <w:rPr>
          <w:rFonts w:eastAsia="Times New Roman" w:cs="Arial"/>
          <w:szCs w:val="20"/>
          <w:lang w:val="en" w:eastAsia="pt-BR"/>
        </w:rPr>
      </w:pPr>
      <w:r w:rsidRPr="008673DA">
        <w:rPr>
          <w:rFonts w:eastAsia="Times New Roman" w:cs="Arial"/>
          <w:szCs w:val="20"/>
          <w:lang w:val="en" w:eastAsia="pt-BR"/>
        </w:rPr>
        <w:t>…….</w:t>
      </w:r>
    </w:p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p w:rsidR="008673DA" w:rsidRPr="008673DA" w:rsidRDefault="008673DA" w:rsidP="008673DA">
      <w:pPr>
        <w:pStyle w:val="Heading1"/>
        <w:rPr>
          <w:rFonts w:eastAsia="Times New Roman"/>
          <w:lang w:val="en" w:eastAsia="pt-BR"/>
        </w:rPr>
      </w:pPr>
      <w:r w:rsidRPr="008673DA">
        <w:rPr>
          <w:rFonts w:eastAsia="Times New Roman"/>
          <w:lang w:val="en" w:eastAsia="pt-BR"/>
        </w:rPr>
        <w:t>Activities Completed in the period</w:t>
      </w:r>
    </w:p>
    <w:tbl>
      <w:tblPr>
        <w:tblW w:w="92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1260"/>
        <w:gridCol w:w="1260"/>
        <w:gridCol w:w="2160"/>
      </w:tblGrid>
      <w:tr w:rsidR="008673DA" w:rsidRPr="008673DA" w:rsidTr="008673DA"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8673DA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Activity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8"/>
                <w:szCs w:val="18"/>
                <w:lang w:val="en" w:eastAsia="pt-BR"/>
              </w:rPr>
              <w:t>Start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val="en" w:eastAsia="pt-BR"/>
              </w:rPr>
              <w:t>Finish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val="en" w:eastAsia="pt-BR"/>
              </w:rPr>
              <w:t>Resources Involved</w:t>
            </w:r>
          </w:p>
        </w:tc>
      </w:tr>
      <w:tr w:rsidR="008673DA" w:rsidRPr="008673DA" w:rsidTr="008673DA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:rsidR="008673DA" w:rsidRPr="008673DA" w:rsidRDefault="008673DA" w:rsidP="008673DA">
      <w:pPr>
        <w:rPr>
          <w:rFonts w:eastAsia="Times New Roman" w:cs="Arial"/>
          <w:sz w:val="16"/>
          <w:szCs w:val="16"/>
          <w:lang w:eastAsia="pt-BR"/>
        </w:rPr>
      </w:pPr>
      <w:r w:rsidRPr="008673DA">
        <w:rPr>
          <w:rFonts w:eastAsia="Times New Roman" w:cs="Arial"/>
          <w:sz w:val="16"/>
          <w:szCs w:val="16"/>
          <w:lang w:eastAsia="pt-BR"/>
        </w:rPr>
        <w:t> </w:t>
      </w:r>
    </w:p>
    <w:p w:rsidR="008673DA" w:rsidRPr="008673DA" w:rsidRDefault="008673DA" w:rsidP="008673DA">
      <w:pPr>
        <w:rPr>
          <w:rFonts w:eastAsia="Times New Roman" w:cs="Arial"/>
          <w:sz w:val="16"/>
          <w:szCs w:val="16"/>
          <w:lang w:eastAsia="pt-BR"/>
        </w:rPr>
      </w:pPr>
      <w:r w:rsidRPr="008673DA">
        <w:rPr>
          <w:rFonts w:eastAsia="Times New Roman" w:cs="Arial"/>
          <w:sz w:val="16"/>
          <w:szCs w:val="16"/>
          <w:lang w:eastAsia="pt-BR"/>
        </w:rPr>
        <w:t> </w:t>
      </w:r>
    </w:p>
    <w:p w:rsidR="008673DA" w:rsidRPr="008673DA" w:rsidRDefault="008673DA" w:rsidP="008673DA">
      <w:pPr>
        <w:keepNext/>
        <w:spacing w:before="120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</w:pPr>
      <w:r w:rsidRPr="008673DA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  <w:t>Activities in progress</w:t>
      </w:r>
    </w:p>
    <w:tbl>
      <w:tblPr>
        <w:tblW w:w="92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1260"/>
        <w:gridCol w:w="1260"/>
        <w:gridCol w:w="2160"/>
      </w:tblGrid>
      <w:tr w:rsidR="008673DA" w:rsidRPr="008673DA" w:rsidTr="008673DA"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8673DA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Activity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8"/>
                <w:szCs w:val="18"/>
                <w:lang w:val="en" w:eastAsia="pt-BR"/>
              </w:rPr>
              <w:t>Start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val="en" w:eastAsia="pt-BR"/>
              </w:rPr>
              <w:t>Finish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val="en" w:eastAsia="pt-BR"/>
              </w:rPr>
              <w:t>Resources Involved</w:t>
            </w:r>
          </w:p>
        </w:tc>
      </w:tr>
      <w:tr w:rsidR="008673DA" w:rsidRPr="008673DA" w:rsidTr="008673DA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:rsidR="008673DA" w:rsidRPr="008673DA" w:rsidRDefault="008673DA" w:rsidP="008673DA">
      <w:pPr>
        <w:rPr>
          <w:rFonts w:eastAsia="Times New Roman" w:cs="Arial"/>
          <w:sz w:val="16"/>
          <w:szCs w:val="16"/>
          <w:lang w:eastAsia="pt-BR"/>
        </w:rPr>
      </w:pPr>
      <w:r w:rsidRPr="008673DA">
        <w:rPr>
          <w:rFonts w:eastAsia="Times New Roman" w:cs="Arial"/>
          <w:sz w:val="16"/>
          <w:szCs w:val="16"/>
          <w:lang w:eastAsia="pt-BR"/>
        </w:rPr>
        <w:t> </w:t>
      </w:r>
    </w:p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p w:rsidR="008673DA" w:rsidRPr="008673DA" w:rsidRDefault="008673DA" w:rsidP="008673DA">
      <w:pPr>
        <w:pStyle w:val="Heading1"/>
        <w:rPr>
          <w:rFonts w:eastAsia="Times New Roman"/>
          <w:lang w:val="en" w:eastAsia="pt-BR"/>
        </w:rPr>
      </w:pPr>
      <w:r w:rsidRPr="008673DA">
        <w:rPr>
          <w:rFonts w:eastAsia="Times New Roman"/>
          <w:lang w:val="en" w:eastAsia="pt-BR"/>
        </w:rPr>
        <w:t>Activities for the next period</w:t>
      </w:r>
    </w:p>
    <w:tbl>
      <w:tblPr>
        <w:tblW w:w="92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1260"/>
        <w:gridCol w:w="1260"/>
        <w:gridCol w:w="2160"/>
      </w:tblGrid>
      <w:tr w:rsidR="008673DA" w:rsidRPr="008673DA" w:rsidTr="008673DA"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8673DA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Activity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8"/>
                <w:szCs w:val="18"/>
                <w:lang w:val="en" w:eastAsia="pt-BR"/>
              </w:rPr>
              <w:t>Start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val="en" w:eastAsia="pt-BR"/>
              </w:rPr>
              <w:t>Finish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val="en" w:eastAsia="pt-BR"/>
              </w:rPr>
              <w:t>Resources Involved</w:t>
            </w:r>
          </w:p>
        </w:tc>
      </w:tr>
      <w:tr w:rsidR="008673DA" w:rsidRPr="008673DA" w:rsidTr="008673DA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:rsidR="008673DA" w:rsidRPr="008673DA" w:rsidRDefault="008673DA" w:rsidP="008673DA">
      <w:pPr>
        <w:rPr>
          <w:rFonts w:eastAsia="Times New Roman" w:cs="Arial"/>
          <w:sz w:val="16"/>
          <w:szCs w:val="16"/>
          <w:lang w:eastAsia="pt-BR"/>
        </w:rPr>
      </w:pPr>
      <w:r w:rsidRPr="008673DA">
        <w:rPr>
          <w:rFonts w:eastAsia="Times New Roman" w:cs="Arial"/>
          <w:sz w:val="16"/>
          <w:szCs w:val="16"/>
          <w:lang w:eastAsia="pt-BR"/>
        </w:rPr>
        <w:t> </w:t>
      </w:r>
    </w:p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p w:rsidR="008673DA" w:rsidRPr="008673DA" w:rsidRDefault="008673DA" w:rsidP="008673DA">
      <w:pPr>
        <w:keepNext/>
        <w:spacing w:before="120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</w:pPr>
      <w:r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  <w:t>Issues</w:t>
      </w:r>
    </w:p>
    <w:tbl>
      <w:tblPr>
        <w:tblW w:w="9195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5"/>
        <w:gridCol w:w="900"/>
        <w:gridCol w:w="2279"/>
        <w:gridCol w:w="1481"/>
        <w:gridCol w:w="1100"/>
      </w:tblGrid>
      <w:tr w:rsidR="008673DA" w:rsidRPr="008673DA" w:rsidTr="008673DA">
        <w:trPr>
          <w:trHeight w:val="432"/>
        </w:trPr>
        <w:tc>
          <w:tcPr>
            <w:tcW w:w="34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Issue Description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Status</w:t>
            </w:r>
          </w:p>
        </w:tc>
        <w:tc>
          <w:tcPr>
            <w:tcW w:w="2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A</w:t>
            </w:r>
            <w:r w:rsidRPr="008673DA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 xml:space="preserve">ction Description 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Responsible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3DA" w:rsidRPr="008673DA" w:rsidRDefault="008673DA" w:rsidP="008673DA">
            <w:pPr>
              <w:jc w:val="center"/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val="en" w:eastAsia="pt-BR"/>
              </w:rPr>
              <w:t>Target Date</w:t>
            </w:r>
          </w:p>
        </w:tc>
      </w:tr>
      <w:tr w:rsidR="008673DA" w:rsidRPr="008673DA" w:rsidTr="008673DA">
        <w:trPr>
          <w:trHeight w:val="288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8673DA" w:rsidRPr="008673DA" w:rsidTr="008673DA">
        <w:trPr>
          <w:trHeight w:val="288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8673DA" w:rsidRPr="008673DA" w:rsidTr="008673DA">
        <w:trPr>
          <w:trHeight w:val="288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  <w:tr w:rsidR="008673DA" w:rsidRPr="008673DA" w:rsidTr="008673DA">
        <w:trPr>
          <w:trHeight w:val="288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73DA" w:rsidRPr="008673DA" w:rsidRDefault="008673DA" w:rsidP="008673DA">
            <w:pPr>
              <w:rPr>
                <w:rFonts w:eastAsia="Times New Roman" w:cs="Arial"/>
                <w:szCs w:val="20"/>
                <w:lang w:eastAsia="pt-BR"/>
              </w:rPr>
            </w:pPr>
            <w:r w:rsidRPr="008673DA">
              <w:rPr>
                <w:rFonts w:eastAsia="Times New Roman" w:cs="Arial"/>
                <w:sz w:val="18"/>
                <w:szCs w:val="18"/>
                <w:lang w:eastAsia="pt-BR"/>
              </w:rPr>
              <w:t> </w:t>
            </w:r>
          </w:p>
        </w:tc>
      </w:tr>
    </w:tbl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p w:rsidR="008673DA" w:rsidRPr="008673DA" w:rsidRDefault="008673DA" w:rsidP="008673DA">
      <w:pPr>
        <w:keepNext/>
        <w:spacing w:before="120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</w:pPr>
      <w:r w:rsidRPr="008673DA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val="en" w:eastAsia="pt-BR"/>
        </w:rPr>
        <w:lastRenderedPageBreak/>
        <w:t>Additional information</w:t>
      </w:r>
    </w:p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p w:rsidR="008673DA" w:rsidRPr="008673DA" w:rsidRDefault="008673DA" w:rsidP="008673DA">
      <w:pPr>
        <w:rPr>
          <w:rFonts w:eastAsia="Times New Roman" w:cs="Arial"/>
          <w:szCs w:val="20"/>
          <w:lang w:eastAsia="pt-BR"/>
        </w:rPr>
      </w:pPr>
      <w:r w:rsidRPr="008673DA">
        <w:rPr>
          <w:rFonts w:eastAsia="Times New Roman" w:cs="Arial"/>
          <w:szCs w:val="20"/>
          <w:lang w:eastAsia="pt-BR"/>
        </w:rPr>
        <w:t> </w:t>
      </w:r>
    </w:p>
    <w:sectPr w:rsidR="008673DA" w:rsidRPr="008673D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D4C" w:rsidRDefault="00B75D4C" w:rsidP="005E1593">
      <w:r>
        <w:separator/>
      </w:r>
    </w:p>
  </w:endnote>
  <w:endnote w:type="continuationSeparator" w:id="0">
    <w:p w:rsidR="00B75D4C" w:rsidRDefault="00B75D4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8910EA" w:rsidTr="008910EA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8910E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673DA">
            <w:rPr>
              <w:noProof/>
              <w:color w:val="244061" w:themeColor="accent1" w:themeShade="80"/>
            </w:rPr>
            <w:t>Status Report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885384" w:rsidRDefault="006419CA" w:rsidP="008910EA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885384">
            <w:rPr>
              <w:color w:val="244061" w:themeColor="accent1" w:themeShade="80"/>
              <w:lang w:val="en-US"/>
            </w:rPr>
            <w:t>P</w:t>
          </w:r>
          <w:r w:rsidR="003141AA" w:rsidRPr="00885384">
            <w:rPr>
              <w:color w:val="244061" w:themeColor="accent1" w:themeShade="80"/>
              <w:lang w:val="en-US"/>
            </w:rPr>
            <w:t>age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60FF3">
            <w:rPr>
              <w:noProof/>
              <w:color w:val="244061" w:themeColor="accent1" w:themeShade="80"/>
              <w:lang w:val="en-US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="003141AA" w:rsidRPr="00885384">
            <w:rPr>
              <w:color w:val="244061" w:themeColor="accent1" w:themeShade="80"/>
              <w:lang w:val="en-US"/>
            </w:rPr>
            <w:t>of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60FF3">
            <w:rPr>
              <w:noProof/>
              <w:color w:val="244061" w:themeColor="accent1" w:themeShade="80"/>
              <w:lang w:val="en-US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="008910EA" w:rsidRPr="00885384">
            <w:rPr>
              <w:color w:val="244061" w:themeColor="accent1" w:themeShade="80"/>
              <w:lang w:val="en-US"/>
            </w:rPr>
            <w:t xml:space="preserve"> </w:t>
          </w:r>
        </w:p>
      </w:tc>
    </w:tr>
    <w:tr w:rsidR="008910EA" w:rsidRPr="008910EA" w:rsidTr="008910E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49850421"/>
          <w:placeholder>
            <w:docPart w:val="404167A092524707AC3EFE2963FC9F0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39" w:type="dxa"/>
              <w:vAlign w:val="center"/>
            </w:tcPr>
            <w:p w:rsidR="008910EA" w:rsidRPr="006419CA" w:rsidRDefault="008910EA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  <w:lang w:val="en-US"/>
          </w:rPr>
          <w:alias w:val="Comments"/>
          <w:tag w:val=""/>
          <w:id w:val="-1015301907"/>
          <w:placeholder>
            <w:docPart w:val="A7A4EA1832DD41A58A7D93EB57728C0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8910EA" w:rsidRPr="00885384" w:rsidRDefault="008910EA" w:rsidP="00637831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  <w:lang w:val="en-US"/>
                </w:rPr>
              </w:pPr>
              <w:r w:rsidRPr="003730B6">
                <w:rPr>
                  <w:color w:val="244061" w:themeColor="accent1" w:themeShade="80"/>
                  <w:lang w:val="en-US"/>
                </w:rPr>
                <w:t>http://escritoriodeprojetos.com.br</w:t>
              </w:r>
            </w:p>
          </w:tc>
        </w:sdtContent>
      </w:sdt>
    </w:tr>
  </w:tbl>
  <w:p w:rsidR="006419CA" w:rsidRPr="00885384" w:rsidRDefault="006419CA" w:rsidP="006419C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D4C" w:rsidRDefault="00B75D4C" w:rsidP="005E1593">
      <w:r>
        <w:separator/>
      </w:r>
    </w:p>
  </w:footnote>
  <w:footnote w:type="continuationSeparator" w:id="0">
    <w:p w:rsidR="00B75D4C" w:rsidRDefault="00B75D4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8910EA" w:rsidRPr="00AD691F" w:rsidTr="008910EA">
      <w:trPr>
        <w:trHeight w:val="567"/>
        <w:jc w:val="center"/>
      </w:trPr>
      <w:tc>
        <w:tcPr>
          <w:tcW w:w="6492" w:type="dxa"/>
          <w:vAlign w:val="center"/>
        </w:tcPr>
        <w:p w:rsidR="008910EA" w:rsidRPr="008910EA" w:rsidRDefault="008910EA" w:rsidP="005E1593">
          <w:pPr>
            <w:pStyle w:val="Header"/>
            <w:rPr>
              <w:sz w:val="22"/>
              <w:lang w:val="en-US"/>
            </w:rPr>
          </w:pPr>
          <w:r w:rsidRPr="008910EA">
            <w:rPr>
              <w:lang w:val="en-US"/>
            </w:rPr>
            <w:fldChar w:fldCharType="begin"/>
          </w:r>
          <w:r w:rsidRPr="008910EA">
            <w:rPr>
              <w:sz w:val="22"/>
              <w:lang w:val="en-US"/>
            </w:rPr>
            <w:instrText xml:space="preserve"> TITLE   \* MERGEFORMAT </w:instrText>
          </w:r>
          <w:r w:rsidRPr="008910EA">
            <w:rPr>
              <w:lang w:val="en-US"/>
            </w:rPr>
            <w:fldChar w:fldCharType="separate"/>
          </w:r>
          <w:r w:rsidRPr="008910EA">
            <w:rPr>
              <w:sz w:val="22"/>
              <w:lang w:val="en-US"/>
            </w:rPr>
            <w:t>Status Report</w:t>
          </w:r>
          <w:r w:rsidRPr="008910EA">
            <w:rPr>
              <w:lang w:val="en-US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8910EA" w:rsidRPr="00AD691F" w:rsidRDefault="008910EA" w:rsidP="00FE2E32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512B9D4" wp14:editId="1A6FF6A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910EA" w:rsidRPr="00A10908" w:rsidTr="008910EA">
      <w:trPr>
        <w:trHeight w:val="567"/>
        <w:jc w:val="center"/>
      </w:trPr>
      <w:tc>
        <w:tcPr>
          <w:tcW w:w="6492" w:type="dxa"/>
          <w:vAlign w:val="center"/>
        </w:tcPr>
        <w:p w:rsidR="008910EA" w:rsidRPr="008910EA" w:rsidRDefault="008910EA" w:rsidP="002D679E">
          <w:pPr>
            <w:pStyle w:val="Header"/>
            <w:rPr>
              <w:sz w:val="22"/>
              <w:lang w:val="en-US"/>
            </w:rPr>
          </w:pPr>
          <w:r w:rsidRPr="008910EA">
            <w:rPr>
              <w:lang w:val="en-US"/>
            </w:rPr>
            <w:fldChar w:fldCharType="begin"/>
          </w:r>
          <w:r w:rsidRPr="008910EA">
            <w:rPr>
              <w:sz w:val="22"/>
              <w:lang w:val="en-US"/>
            </w:rPr>
            <w:instrText xml:space="preserve"> SUBJECT   \* MERGEFORMAT </w:instrText>
          </w:r>
          <w:r w:rsidRPr="008910EA">
            <w:rPr>
              <w:lang w:val="en-US"/>
            </w:rPr>
            <w:fldChar w:fldCharType="separate"/>
          </w:r>
          <w:r w:rsidRPr="008910EA">
            <w:rPr>
              <w:sz w:val="22"/>
              <w:lang w:val="en-US"/>
            </w:rPr>
            <w:t>Project Name</w:t>
          </w:r>
          <w:r w:rsidRPr="008910EA">
            <w:rPr>
              <w:lang w:val="en-US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8910EA" w:rsidRPr="00A10908" w:rsidRDefault="008910EA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57"/>
    <w:rsid w:val="000E2853"/>
    <w:rsid w:val="00160D85"/>
    <w:rsid w:val="00186CFE"/>
    <w:rsid w:val="00190B71"/>
    <w:rsid w:val="001D497F"/>
    <w:rsid w:val="001F3D30"/>
    <w:rsid w:val="00231AA6"/>
    <w:rsid w:val="00241A3C"/>
    <w:rsid w:val="00244807"/>
    <w:rsid w:val="00274187"/>
    <w:rsid w:val="002A2876"/>
    <w:rsid w:val="002A51F0"/>
    <w:rsid w:val="003141AA"/>
    <w:rsid w:val="00331443"/>
    <w:rsid w:val="00341B09"/>
    <w:rsid w:val="0034544C"/>
    <w:rsid w:val="003D377B"/>
    <w:rsid w:val="00413057"/>
    <w:rsid w:val="0042609D"/>
    <w:rsid w:val="00485966"/>
    <w:rsid w:val="004B2855"/>
    <w:rsid w:val="004B60F1"/>
    <w:rsid w:val="005165BF"/>
    <w:rsid w:val="005546E1"/>
    <w:rsid w:val="0055540E"/>
    <w:rsid w:val="005E1593"/>
    <w:rsid w:val="005F487B"/>
    <w:rsid w:val="00603ACD"/>
    <w:rsid w:val="006419CA"/>
    <w:rsid w:val="00663704"/>
    <w:rsid w:val="006A233C"/>
    <w:rsid w:val="00743E89"/>
    <w:rsid w:val="007526DC"/>
    <w:rsid w:val="007A054B"/>
    <w:rsid w:val="00842903"/>
    <w:rsid w:val="008673DA"/>
    <w:rsid w:val="00871E89"/>
    <w:rsid w:val="008843C9"/>
    <w:rsid w:val="00885384"/>
    <w:rsid w:val="008910EA"/>
    <w:rsid w:val="008A1557"/>
    <w:rsid w:val="008D5F45"/>
    <w:rsid w:val="00964C4E"/>
    <w:rsid w:val="00980543"/>
    <w:rsid w:val="0098396C"/>
    <w:rsid w:val="009E7715"/>
    <w:rsid w:val="00A7228F"/>
    <w:rsid w:val="00AE1992"/>
    <w:rsid w:val="00AF15FC"/>
    <w:rsid w:val="00B37F64"/>
    <w:rsid w:val="00B75D4C"/>
    <w:rsid w:val="00C20235"/>
    <w:rsid w:val="00C52528"/>
    <w:rsid w:val="00C561A9"/>
    <w:rsid w:val="00CB7149"/>
    <w:rsid w:val="00CE2B3B"/>
    <w:rsid w:val="00D33605"/>
    <w:rsid w:val="00D37957"/>
    <w:rsid w:val="00D60FF3"/>
    <w:rsid w:val="00E34C15"/>
    <w:rsid w:val="00E830A9"/>
    <w:rsid w:val="00FB5A09"/>
    <w:rsid w:val="00FC2077"/>
    <w:rsid w:val="00FE2E32"/>
    <w:rsid w:val="00FF64D5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2B0071-0C9D-4871-A4A2-C47E47A1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E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84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910E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91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4167A092524707AC3EFE2963FC9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1C10A-258D-464E-95F6-7AC3CFCC5A9A}"/>
      </w:docPartPr>
      <w:docPartBody>
        <w:p w:rsidR="00D41E09" w:rsidRDefault="00687BFE">
          <w:r w:rsidRPr="00B54EC9">
            <w:rPr>
              <w:rStyle w:val="PlaceholderText"/>
            </w:rPr>
            <w:t>[Company]</w:t>
          </w:r>
        </w:p>
      </w:docPartBody>
    </w:docPart>
    <w:docPart>
      <w:docPartPr>
        <w:name w:val="A7A4EA1832DD41A58A7D93EB57728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85D47-5B6B-411D-BFC7-40B17730F6F0}"/>
      </w:docPartPr>
      <w:docPartBody>
        <w:p w:rsidR="00D41E09" w:rsidRDefault="00687BFE">
          <w:r w:rsidRPr="00B54EC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FE"/>
    <w:rsid w:val="0005228F"/>
    <w:rsid w:val="001A03EE"/>
    <w:rsid w:val="00687BFE"/>
    <w:rsid w:val="00B52E3B"/>
    <w:rsid w:val="00D4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BF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B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</TotalTime>
  <Pages>2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676</CharactersWithSpaces>
  <SharedDoc>false</SharedDoc>
  <HyperlinkBase>http://escritoriodeprojetos.com.br/SharedFiles/Download.aspx?pageid=531&amp;mid=650&amp;fileid=664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Project Name</dc:subject>
  <dc:creator>Eduardo Montes</dc:creator>
  <cp:keywords>Project Management Template</cp:keywords>
  <dc:description>http://escritoriodeprojetos.com.br</dc:description>
  <cp:lastModifiedBy>Eduardo Montes</cp:lastModifiedBy>
  <cp:revision>7</cp:revision>
  <dcterms:created xsi:type="dcterms:W3CDTF">2014-05-07T18:26:00Z</dcterms:created>
  <dcterms:modified xsi:type="dcterms:W3CDTF">2015-06-02T04:12:00Z</dcterms:modified>
</cp:coreProperties>
</file>