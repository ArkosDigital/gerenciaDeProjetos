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4A8" w:rsidRDefault="008A54A8" w:rsidP="008A54A8"/>
    <w:p w:rsidR="005A49D1" w:rsidRPr="00CE3355" w:rsidRDefault="005A49D1" w:rsidP="008A54A8">
      <w:pPr>
        <w:pStyle w:val="Heading1"/>
      </w:pPr>
      <w:r>
        <w:t>Objetivos</w:t>
      </w:r>
      <w:bookmarkStart w:id="0" w:name="_GoBack"/>
      <w:bookmarkEnd w:id="0"/>
    </w:p>
    <w:p w:rsidR="005A49D1" w:rsidRDefault="00CF34CB" w:rsidP="00B72DC5">
      <w:r>
        <w:t xml:space="preserve">Documentar </w:t>
      </w:r>
      <w:r w:rsidR="005A49D1" w:rsidRPr="00050610">
        <w:t xml:space="preserve">as </w:t>
      </w:r>
      <w:hyperlink r:id="rId8" w:history="1">
        <w:r w:rsidR="00211FEE" w:rsidRPr="00211FEE">
          <w:rPr>
            <w:rStyle w:val="Hyperlink"/>
          </w:rPr>
          <w:t>Lições aprendidas</w:t>
        </w:r>
      </w:hyperlink>
      <w:r w:rsidR="005A49D1" w:rsidRPr="00050610">
        <w:t xml:space="preserve"> </w:t>
      </w:r>
      <w:r w:rsidR="0015138F">
        <w:t xml:space="preserve">de modo a </w:t>
      </w:r>
      <w:r w:rsidR="005A49D1">
        <w:t>aperfeiçoa</w:t>
      </w:r>
      <w:r w:rsidR="0015138F">
        <w:t>r</w:t>
      </w:r>
      <w:r>
        <w:t xml:space="preserve"> </w:t>
      </w:r>
      <w:r w:rsidR="005A49D1">
        <w:t>os processos</w:t>
      </w:r>
      <w:r w:rsidR="0015138F">
        <w:t xml:space="preserve"> </w:t>
      </w:r>
      <w:r w:rsidR="00B72DC5">
        <w:t xml:space="preserve">e evitar que os erros e problemas encontrados se repitam </w:t>
      </w:r>
      <w:r w:rsidR="00B72DC5" w:rsidRPr="00050610">
        <w:t>em futuros projetos.</w:t>
      </w:r>
    </w:p>
    <w:p w:rsidR="00B72DC5" w:rsidRDefault="00B72DC5" w:rsidP="00B72DC5"/>
    <w:p w:rsidR="0010788E" w:rsidRDefault="0010788E" w:rsidP="0010788E">
      <w:pPr>
        <w:pStyle w:val="Heading1"/>
      </w:pPr>
      <w:bookmarkStart w:id="1" w:name="_Toc111611371"/>
      <w:r>
        <w:t>Planejado x Realizado</w:t>
      </w:r>
      <w:bookmarkEnd w:id="1"/>
    </w:p>
    <w:p w:rsidR="00C87016" w:rsidRPr="00C87016" w:rsidRDefault="00C87016" w:rsidP="00FA5D4C">
      <w:pPr>
        <w:pStyle w:val="Comments"/>
      </w:pPr>
      <w:r w:rsidRPr="00C87016">
        <w:t>[Responda as quest</w:t>
      </w:r>
      <w:r>
        <w:t>ões e comente os pontos mais relevantes</w:t>
      </w:r>
      <w:r w:rsidRPr="00C87016">
        <w:t>]</w:t>
      </w:r>
    </w:p>
    <w:p w:rsidR="00C87016" w:rsidRDefault="00C87016" w:rsidP="003870A1">
      <w:pPr>
        <w:pStyle w:val="Heading2"/>
      </w:pPr>
      <w:r>
        <w:t>Os objetivos foram atingidos?</w:t>
      </w:r>
    </w:p>
    <w:p w:rsidR="00CF34CB" w:rsidRDefault="00CF34CB" w:rsidP="00CF34CB"/>
    <w:p w:rsidR="003870A1" w:rsidRDefault="00CF34CB" w:rsidP="003870A1">
      <w:pPr>
        <w:pStyle w:val="Heading2"/>
      </w:pPr>
      <w:r>
        <w:t xml:space="preserve">Projeto foi entregue </w:t>
      </w:r>
      <w:r w:rsidR="00C87016">
        <w:t>dentro do prazo?</w:t>
      </w:r>
    </w:p>
    <w:p w:rsidR="00CF34CB" w:rsidRDefault="00CF34CB" w:rsidP="00CF34CB"/>
    <w:p w:rsidR="00CF34CB" w:rsidRDefault="00FB436E" w:rsidP="003870A1">
      <w:pPr>
        <w:pStyle w:val="Heading2"/>
      </w:pPr>
      <w:r>
        <w:t>No</w:t>
      </w:r>
      <w:r w:rsidR="00C87016">
        <w:t xml:space="preserve"> orçamento?</w:t>
      </w:r>
      <w:r w:rsidR="00CF34CB" w:rsidRPr="00CF34CB">
        <w:t xml:space="preserve"> </w:t>
      </w:r>
    </w:p>
    <w:p w:rsidR="00CF34CB" w:rsidRDefault="00CF34CB" w:rsidP="00CF34CB"/>
    <w:p w:rsidR="00CF34CB" w:rsidRDefault="00CF34CB" w:rsidP="003870A1">
      <w:pPr>
        <w:pStyle w:val="Heading2"/>
      </w:pPr>
      <w:r>
        <w:t>A</w:t>
      </w:r>
      <w:r w:rsidR="00C87016">
        <w:t>tendeu o escopo?</w:t>
      </w:r>
      <w:r w:rsidRPr="00CF34CB">
        <w:t xml:space="preserve"> </w:t>
      </w:r>
    </w:p>
    <w:p w:rsidR="00C87016" w:rsidRDefault="00C87016" w:rsidP="00C87016"/>
    <w:p w:rsidR="0010788E" w:rsidRDefault="0010788E" w:rsidP="00C87016">
      <w:pPr>
        <w:pStyle w:val="Heading1"/>
      </w:pPr>
      <w:bookmarkStart w:id="2" w:name="_Toc111611372"/>
      <w:r w:rsidRPr="009B0C67">
        <w:t xml:space="preserve">Processos de </w:t>
      </w:r>
      <w:bookmarkEnd w:id="2"/>
      <w:r w:rsidR="00C87016">
        <w:t>gerenciamento de projetos</w:t>
      </w:r>
    </w:p>
    <w:p w:rsidR="00CF34CB" w:rsidRPr="00C87016" w:rsidRDefault="00CF34CB" w:rsidP="00FA5D4C">
      <w:pPr>
        <w:pStyle w:val="Comments"/>
      </w:pPr>
      <w:r w:rsidRPr="00C87016">
        <w:t>[</w:t>
      </w:r>
      <w:r>
        <w:t>Comente os pontos mais relevantes</w:t>
      </w:r>
      <w:r w:rsidR="00FB436E">
        <w:t xml:space="preserve"> a serem aperfeiçoados ou adotados em próximos projetos</w:t>
      </w:r>
      <w:r w:rsidRPr="00C87016">
        <w:t>]</w:t>
      </w:r>
    </w:p>
    <w:p w:rsidR="00C87016" w:rsidRDefault="00C87016" w:rsidP="00C87016"/>
    <w:p w:rsidR="00CF34CB" w:rsidRDefault="00CF34CB" w:rsidP="003870A1">
      <w:pPr>
        <w:pStyle w:val="Heading2"/>
      </w:pPr>
      <w:r w:rsidRPr="00717A3C">
        <w:t>Pontos fortes</w:t>
      </w:r>
    </w:p>
    <w:p w:rsidR="00CF34CB" w:rsidRDefault="00CF34CB" w:rsidP="00C87016"/>
    <w:p w:rsidR="00CF34CB" w:rsidRDefault="00CF34CB" w:rsidP="003870A1">
      <w:pPr>
        <w:pStyle w:val="Heading2"/>
      </w:pPr>
      <w:r w:rsidRPr="004F4B87">
        <w:t>Pontos fracos</w:t>
      </w:r>
    </w:p>
    <w:p w:rsidR="0010788E" w:rsidRPr="004F4B87" w:rsidRDefault="0010788E" w:rsidP="0010788E"/>
    <w:p w:rsidR="005A49D1" w:rsidRPr="00717A3C" w:rsidRDefault="005A49D1" w:rsidP="005A49D1">
      <w:pPr>
        <w:pStyle w:val="Heading1"/>
      </w:pPr>
      <w:bookmarkStart w:id="3" w:name="_Toc111611375"/>
      <w:r w:rsidRPr="00717A3C">
        <w:t>Questões do Projeto</w:t>
      </w:r>
      <w:bookmarkEnd w:id="3"/>
    </w:p>
    <w:p w:rsidR="005A49D1" w:rsidRDefault="005A49D1" w:rsidP="00FA5D4C">
      <w:pPr>
        <w:pStyle w:val="Comments"/>
      </w:pPr>
      <w:r>
        <w:t>[</w:t>
      </w:r>
      <w:r w:rsidR="0015138F">
        <w:t>Identificar as questões mais relevantes como base no</w:t>
      </w:r>
      <w:r>
        <w:t xml:space="preserve"> Issues</w:t>
      </w:r>
      <w:r w:rsidR="0015138F">
        <w:t xml:space="preserve"> </w:t>
      </w:r>
      <w:r w:rsidR="00FB436E">
        <w:t>Log do</w:t>
      </w:r>
      <w:r w:rsidR="0015138F">
        <w:t xml:space="preserve"> projeto</w:t>
      </w:r>
      <w:r w:rsidR="00211FEE">
        <w:t xml:space="preserve">. Saiba mais em </w:t>
      </w:r>
      <w:hyperlink r:id="rId9" w:tooltip="Registro das questões" w:history="1">
        <w:r w:rsidR="00211FEE" w:rsidRPr="00211FEE">
          <w:rPr>
            <w:rStyle w:val="Hyperlink"/>
          </w:rPr>
          <w:t>Registro das questões</w:t>
        </w:r>
      </w:hyperlink>
      <w:r>
        <w:t>]</w:t>
      </w:r>
    </w:p>
    <w:p w:rsidR="005A49D1" w:rsidRDefault="005A49D1" w:rsidP="005A49D1"/>
    <w:p w:rsidR="003511E8" w:rsidRDefault="003511E8" w:rsidP="003511E8">
      <w:pPr>
        <w:pStyle w:val="Heading1"/>
      </w:pPr>
      <w:r>
        <w:t>Recomendações a serem adotadas para os próximos projetos</w:t>
      </w:r>
    </w:p>
    <w:p w:rsidR="003511E8" w:rsidRDefault="003511E8" w:rsidP="00FA5D4C">
      <w:pPr>
        <w:pStyle w:val="Comments"/>
      </w:pPr>
      <w:r>
        <w:t xml:space="preserve">[Indique </w:t>
      </w:r>
      <w:r>
        <w:rPr>
          <w:szCs w:val="16"/>
        </w:rPr>
        <w:t>as</w:t>
      </w:r>
      <w:r w:rsidRPr="00717A3C">
        <w:rPr>
          <w:szCs w:val="16"/>
        </w:rPr>
        <w:t xml:space="preserve"> recomenda</w:t>
      </w:r>
      <w:r>
        <w:rPr>
          <w:szCs w:val="16"/>
        </w:rPr>
        <w:t>ções e</w:t>
      </w:r>
      <w:r w:rsidRPr="00717A3C">
        <w:rPr>
          <w:szCs w:val="16"/>
        </w:rPr>
        <w:t xml:space="preserve"> as lições aprendidas mais </w:t>
      </w:r>
      <w:r>
        <w:rPr>
          <w:szCs w:val="16"/>
        </w:rPr>
        <w:t>relevantes</w:t>
      </w:r>
      <w:r>
        <w:t>]</w:t>
      </w:r>
    </w:p>
    <w:p w:rsidR="003511E8" w:rsidRPr="00AA3C95" w:rsidRDefault="003511E8" w:rsidP="005A49D1"/>
    <w:p w:rsidR="005A49D1" w:rsidRDefault="005A49D1" w:rsidP="005A49D1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3BD" w:rsidRDefault="002553BD" w:rsidP="005E1593">
      <w:r>
        <w:separator/>
      </w:r>
    </w:p>
  </w:endnote>
  <w:endnote w:type="continuationSeparator" w:id="0">
    <w:p w:rsidR="002553BD" w:rsidRDefault="002553B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6419CA" w:rsidRPr="006419CA" w:rsidTr="003A5D51">
      <w:trPr>
        <w:jc w:val="center"/>
      </w:trPr>
      <w:tc>
        <w:tcPr>
          <w:tcW w:w="2739" w:type="dxa"/>
          <w:vAlign w:val="center"/>
        </w:tcPr>
        <w:p w:rsidR="006419CA" w:rsidRPr="006419CA" w:rsidRDefault="006419CA" w:rsidP="00023B5E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870A1">
            <w:rPr>
              <w:noProof/>
              <w:color w:val="244061" w:themeColor="accent1" w:themeShade="80"/>
            </w:rPr>
            <w:t>Licoes Aprendidas.docx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023B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F6C89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F6C89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023B5E" w:rsidRPr="006419CA" w:rsidTr="003A5D51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678542029"/>
          <w:placeholder>
            <w:docPart w:val="54395F47FD664D06B7146D54469F79E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39" w:type="dxa"/>
              <w:vAlign w:val="center"/>
            </w:tcPr>
            <w:p w:rsidR="00023B5E" w:rsidRPr="006419CA" w:rsidRDefault="00023B5E" w:rsidP="00023B5E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023B5E" w:rsidRPr="006419CA" w:rsidRDefault="002553BD" w:rsidP="00023B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023B5E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3BD" w:rsidRDefault="002553BD" w:rsidP="005E1593">
      <w:r>
        <w:separator/>
      </w:r>
    </w:p>
  </w:footnote>
  <w:footnote w:type="continuationSeparator" w:id="0">
    <w:p w:rsidR="002553BD" w:rsidRDefault="002553B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023B5E" w:rsidRPr="00AD691F" w:rsidTr="00023B5E">
      <w:trPr>
        <w:trHeight w:val="567"/>
        <w:jc w:val="center"/>
      </w:trPr>
      <w:tc>
        <w:tcPr>
          <w:tcW w:w="6492" w:type="dxa"/>
          <w:vAlign w:val="center"/>
        </w:tcPr>
        <w:p w:rsidR="00023B5E" w:rsidRPr="00FB436E" w:rsidRDefault="00023B5E" w:rsidP="005E1593">
          <w:pPr>
            <w:pStyle w:val="Header"/>
            <w:rPr>
              <w:sz w:val="22"/>
            </w:rPr>
          </w:pPr>
          <w:r w:rsidRPr="00FB436E">
            <w:fldChar w:fldCharType="begin"/>
          </w:r>
          <w:r w:rsidRPr="00FB436E">
            <w:rPr>
              <w:sz w:val="22"/>
            </w:rPr>
            <w:instrText xml:space="preserve"> TITLE   \* MERGEFORMAT </w:instrText>
          </w:r>
          <w:r w:rsidRPr="00FB436E">
            <w:fldChar w:fldCharType="separate"/>
          </w:r>
          <w:r w:rsidRPr="00FB436E">
            <w:rPr>
              <w:sz w:val="22"/>
            </w:rPr>
            <w:t>Lições Aprendidas</w:t>
          </w:r>
          <w:r w:rsidRPr="00FB436E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023B5E" w:rsidRPr="00AD691F" w:rsidRDefault="00FB436E" w:rsidP="00FA5D4C">
          <w:pPr>
            <w:pStyle w:val="Comments"/>
          </w:pPr>
          <w:r>
            <w:rPr>
              <w:noProof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B5E" w:rsidRPr="00A10908" w:rsidTr="00023B5E">
      <w:trPr>
        <w:trHeight w:val="567"/>
        <w:jc w:val="center"/>
      </w:trPr>
      <w:tc>
        <w:tcPr>
          <w:tcW w:w="6492" w:type="dxa"/>
          <w:vAlign w:val="center"/>
        </w:tcPr>
        <w:p w:rsidR="00023B5E" w:rsidRPr="00FB436E" w:rsidRDefault="00E771A3" w:rsidP="002D679E">
          <w:pPr>
            <w:pStyle w:val="Header"/>
            <w:rPr>
              <w:sz w:val="22"/>
            </w:rPr>
          </w:pPr>
          <w:r w:rsidRPr="00FB436E">
            <w:fldChar w:fldCharType="begin"/>
          </w:r>
          <w:r w:rsidRPr="00FB436E">
            <w:rPr>
              <w:sz w:val="22"/>
            </w:rPr>
            <w:instrText xml:space="preserve"> SUBJECT   \* MERGEFORMAT </w:instrText>
          </w:r>
          <w:r w:rsidRPr="00FB436E">
            <w:fldChar w:fldCharType="separate"/>
          </w:r>
          <w:r w:rsidR="00023B5E" w:rsidRPr="00FB436E">
            <w:rPr>
              <w:sz w:val="22"/>
            </w:rPr>
            <w:t>Nome do Projeto</w:t>
          </w:r>
          <w:r w:rsidRPr="00FB436E">
            <w:fldChar w:fldCharType="end"/>
          </w:r>
        </w:p>
      </w:tc>
      <w:tc>
        <w:tcPr>
          <w:tcW w:w="1956" w:type="dxa"/>
          <w:vMerge/>
          <w:vAlign w:val="center"/>
        </w:tcPr>
        <w:p w:rsidR="00023B5E" w:rsidRPr="00A10908" w:rsidRDefault="00023B5E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03A0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540F4B"/>
    <w:multiLevelType w:val="hybridMultilevel"/>
    <w:tmpl w:val="CA14F3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EF"/>
    <w:rsid w:val="00023B5E"/>
    <w:rsid w:val="000E2853"/>
    <w:rsid w:val="0010788E"/>
    <w:rsid w:val="0015138F"/>
    <w:rsid w:val="001D497F"/>
    <w:rsid w:val="001F3D30"/>
    <w:rsid w:val="001F6C89"/>
    <w:rsid w:val="00211FEE"/>
    <w:rsid w:val="00222FD7"/>
    <w:rsid w:val="002553BD"/>
    <w:rsid w:val="00260A11"/>
    <w:rsid w:val="00274187"/>
    <w:rsid w:val="00331443"/>
    <w:rsid w:val="00341B09"/>
    <w:rsid w:val="0034544C"/>
    <w:rsid w:val="003511E8"/>
    <w:rsid w:val="003870A1"/>
    <w:rsid w:val="003A5D51"/>
    <w:rsid w:val="003D377B"/>
    <w:rsid w:val="0042609D"/>
    <w:rsid w:val="004B2855"/>
    <w:rsid w:val="004B60F1"/>
    <w:rsid w:val="0055540E"/>
    <w:rsid w:val="005A49D1"/>
    <w:rsid w:val="005E1593"/>
    <w:rsid w:val="005F487B"/>
    <w:rsid w:val="006419CA"/>
    <w:rsid w:val="006506DF"/>
    <w:rsid w:val="00663704"/>
    <w:rsid w:val="0067460C"/>
    <w:rsid w:val="006A233C"/>
    <w:rsid w:val="00743E89"/>
    <w:rsid w:val="007A054B"/>
    <w:rsid w:val="007B45FB"/>
    <w:rsid w:val="00842903"/>
    <w:rsid w:val="00871E89"/>
    <w:rsid w:val="008843C9"/>
    <w:rsid w:val="008A54A8"/>
    <w:rsid w:val="008F3C5E"/>
    <w:rsid w:val="00943883"/>
    <w:rsid w:val="00A75974"/>
    <w:rsid w:val="00AC289A"/>
    <w:rsid w:val="00AE1992"/>
    <w:rsid w:val="00B72DC5"/>
    <w:rsid w:val="00C52528"/>
    <w:rsid w:val="00C5348F"/>
    <w:rsid w:val="00C65BC4"/>
    <w:rsid w:val="00C87016"/>
    <w:rsid w:val="00C94A8D"/>
    <w:rsid w:val="00CE2B3B"/>
    <w:rsid w:val="00CF34CB"/>
    <w:rsid w:val="00D37957"/>
    <w:rsid w:val="00DB7AB7"/>
    <w:rsid w:val="00E1682D"/>
    <w:rsid w:val="00E34C15"/>
    <w:rsid w:val="00E422EF"/>
    <w:rsid w:val="00E771A3"/>
    <w:rsid w:val="00F04F15"/>
    <w:rsid w:val="00F661E6"/>
    <w:rsid w:val="00F95BED"/>
    <w:rsid w:val="00FA5D4C"/>
    <w:rsid w:val="00FB436E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31DAB5-6538-4B18-BF48-3D69EE5D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36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0A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A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A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A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A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A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A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7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23B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3B5E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A5D4C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A5D4C"/>
    <w:rPr>
      <w:rFonts w:eastAsia="Times" w:cs="Times New Roman"/>
      <w:sz w:val="16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A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A54A8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A54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4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licoes-aprendida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registro-das-questo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395F47FD664D06B7146D54469F7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DE00F-0AD3-46EE-BEB5-7984FF62CB11}"/>
      </w:docPartPr>
      <w:docPartBody>
        <w:p w:rsidR="00446508" w:rsidRDefault="005730E8">
          <w:r w:rsidRPr="00BF1BF8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E8"/>
    <w:rsid w:val="00203200"/>
    <w:rsid w:val="003F6F7A"/>
    <w:rsid w:val="00446508"/>
    <w:rsid w:val="005730E8"/>
    <w:rsid w:val="0060350E"/>
    <w:rsid w:val="00661228"/>
    <w:rsid w:val="00745BF5"/>
    <w:rsid w:val="00895D32"/>
    <w:rsid w:val="009518BC"/>
    <w:rsid w:val="009D0D79"/>
    <w:rsid w:val="00FC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0E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0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6EEAC-C782-4EE2-80C1-0B9F56A7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15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Lições Aprendidas</vt:lpstr>
    </vt:vector>
  </TitlesOfParts>
  <Company>PMO Escritório de Projetos</Company>
  <LinksUpToDate>false</LinksUpToDate>
  <CharactersWithSpaces>1026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Lições Aprendidas</dc:title>
  <dc:subject>Nome do Projeto</dc:subject>
  <dc:creator>eduardo@escritoriodeprojetos.com.br</dc:creator>
  <cp:keywords>Template Gerenciamento de Projetos</cp:keywords>
  <dc:description>http://www.escritoriodeprojetos.com.br</dc:description>
  <cp:lastModifiedBy>Eduardo Montes</cp:lastModifiedBy>
  <cp:revision>11</cp:revision>
  <dcterms:created xsi:type="dcterms:W3CDTF">2014-12-16T00:05:00Z</dcterms:created>
  <dcterms:modified xsi:type="dcterms:W3CDTF">2018-06-11T20:45:00Z</dcterms:modified>
</cp:coreProperties>
</file>