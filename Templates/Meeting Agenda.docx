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6F" w:rsidRPr="00ED09BD" w:rsidRDefault="009A646F" w:rsidP="009A646F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tbl>
      <w:tblPr>
        <w:tblW w:w="8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4533"/>
      </w:tblGrid>
      <w:tr w:rsidR="009A646F" w:rsidRPr="00ED09BD" w:rsidTr="001C1475">
        <w:trPr>
          <w:trHeight w:val="377"/>
        </w:trPr>
        <w:tc>
          <w:tcPr>
            <w:tcW w:w="867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9A646F" w:rsidRPr="00ED09BD" w:rsidRDefault="009A646F" w:rsidP="001C1475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Meeting</w:t>
            </w:r>
          </w:p>
        </w:tc>
      </w:tr>
      <w:tr w:rsidR="009A646F" w:rsidRPr="00ED09BD" w:rsidTr="001C1475">
        <w:trPr>
          <w:trHeight w:val="283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9A646F" w:rsidRPr="00ED09BD" w:rsidRDefault="009A646F" w:rsidP="001C1475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Date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9A646F" w:rsidRPr="00ED09BD" w:rsidRDefault="009A646F" w:rsidP="001C1475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b/>
                <w:bCs/>
                <w:szCs w:val="20"/>
                <w:lang w:val="en" w:eastAsia="pt-BR"/>
              </w:rPr>
              <w:t>Location</w:t>
            </w:r>
          </w:p>
        </w:tc>
      </w:tr>
      <w:tr w:rsidR="009A646F" w:rsidRPr="00ED09BD" w:rsidTr="001C1475">
        <w:trPr>
          <w:trHeight w:val="34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9A646F" w:rsidRPr="00ED09BD" w:rsidRDefault="009A646F" w:rsidP="001C1475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9A646F" w:rsidRPr="00ED09BD" w:rsidRDefault="009A646F" w:rsidP="001C1475">
            <w:pPr>
              <w:rPr>
                <w:rFonts w:eastAsia="Times New Roman" w:cs="Arial"/>
                <w:szCs w:val="20"/>
                <w:lang w:eastAsia="pt-BR"/>
              </w:rPr>
            </w:pPr>
            <w:r w:rsidRPr="00ED09BD">
              <w:rPr>
                <w:rFonts w:eastAsia="Times New Roman" w:cs="Arial"/>
                <w:szCs w:val="20"/>
                <w:lang w:eastAsia="pt-BR"/>
              </w:rPr>
              <w:t> </w:t>
            </w:r>
          </w:p>
        </w:tc>
      </w:tr>
    </w:tbl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pStyle w:val="Heading1"/>
        <w:rPr>
          <w:rFonts w:eastAsia="Times New Roman"/>
          <w:lang w:val="en" w:eastAsia="pt-BR"/>
        </w:rPr>
      </w:pPr>
      <w:r w:rsidRPr="00ED09BD">
        <w:rPr>
          <w:rFonts w:eastAsia="Times New Roman"/>
          <w:lang w:val="en" w:eastAsia="pt-BR"/>
        </w:rPr>
        <w:t>Participants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pStyle w:val="Heading1"/>
        <w:rPr>
          <w:rFonts w:eastAsia="Times New Roman"/>
          <w:lang w:val="en" w:eastAsia="pt-BR"/>
        </w:rPr>
      </w:pPr>
      <w:r w:rsidRPr="00ED09BD">
        <w:rPr>
          <w:rFonts w:eastAsia="Times New Roman"/>
          <w:lang w:val="en" w:eastAsia="pt-BR"/>
        </w:rPr>
        <w:t xml:space="preserve">Goals 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pStyle w:val="Heading1"/>
        <w:rPr>
          <w:rFonts w:eastAsia="Times New Roman"/>
          <w:lang w:val="en" w:eastAsia="pt-BR"/>
        </w:rPr>
      </w:pPr>
      <w:r w:rsidRPr="00ED09BD">
        <w:rPr>
          <w:rFonts w:eastAsia="Times New Roman"/>
          <w:lang w:val="en" w:eastAsia="pt-BR"/>
        </w:rPr>
        <w:t xml:space="preserve">Topics </w:t>
      </w:r>
      <w:r>
        <w:rPr>
          <w:rFonts w:eastAsia="Times New Roman"/>
          <w:lang w:val="en" w:eastAsia="pt-BR"/>
        </w:rPr>
        <w:t xml:space="preserve">to be </w:t>
      </w:r>
      <w:r w:rsidRPr="00ED09BD">
        <w:rPr>
          <w:rFonts w:eastAsia="Times New Roman"/>
          <w:lang w:val="en" w:eastAsia="pt-BR"/>
        </w:rPr>
        <w:t>discussed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val="en-US" w:eastAsia="pt-BR"/>
        </w:rPr>
      </w:pPr>
      <w:r w:rsidRPr="00ED09BD">
        <w:rPr>
          <w:rFonts w:eastAsia="Times New Roman" w:cs="Arial"/>
          <w:szCs w:val="20"/>
          <w:lang w:val="en-US" w:eastAsia="pt-BR"/>
        </w:rPr>
        <w:t> </w:t>
      </w:r>
    </w:p>
    <w:p w:rsidR="009A646F" w:rsidRPr="00ED09BD" w:rsidRDefault="009A646F" w:rsidP="009A646F">
      <w:pPr>
        <w:pStyle w:val="Heading1"/>
        <w:rPr>
          <w:rFonts w:eastAsia="Times New Roman"/>
          <w:lang w:val="en" w:eastAsia="pt-BR"/>
        </w:rPr>
      </w:pPr>
      <w:r w:rsidRPr="00ED09BD">
        <w:rPr>
          <w:rFonts w:eastAsia="Times New Roman"/>
          <w:lang w:val="en" w:eastAsia="pt-BR"/>
        </w:rPr>
        <w:t>Additional information</w:t>
      </w:r>
    </w:p>
    <w:p w:rsidR="009A646F" w:rsidRPr="00ED09BD" w:rsidRDefault="009A646F" w:rsidP="009A646F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9A646F" w:rsidRPr="00ED09BD" w:rsidRDefault="009A646F" w:rsidP="009A646F">
      <w:pPr>
        <w:rPr>
          <w:rFonts w:eastAsia="Times New Roman" w:cs="Arial"/>
          <w:szCs w:val="20"/>
          <w:lang w:eastAsia="pt-BR"/>
        </w:rPr>
      </w:pPr>
      <w:r w:rsidRPr="00ED09BD">
        <w:rPr>
          <w:rFonts w:eastAsia="Times New Roman" w:cs="Arial"/>
          <w:szCs w:val="20"/>
          <w:lang w:eastAsia="pt-BR"/>
        </w:rPr>
        <w:t> </w:t>
      </w: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  <w:bookmarkStart w:id="0" w:name="_GoBack"/>
      <w:bookmarkEnd w:id="0"/>
    </w:p>
    <w:sectPr w:rsidR="008843C9" w:rsidRPr="002448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C4" w:rsidRDefault="00D20EC4" w:rsidP="005E1593">
      <w:r>
        <w:separator/>
      </w:r>
    </w:p>
  </w:endnote>
  <w:endnote w:type="continuationSeparator" w:id="0">
    <w:p w:rsidR="00D20EC4" w:rsidRDefault="00D20EC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747EE9" w:rsidTr="00747EE9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A646F">
            <w:rPr>
              <w:noProof/>
              <w:color w:val="244061" w:themeColor="accent1" w:themeShade="80"/>
            </w:rPr>
            <w:t>Meeting Agenda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747EE9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47EE9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47EE9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47EE9" w:rsidRPr="00747EE9" w:rsidTr="00747EE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34897165"/>
          <w:placeholder>
            <w:docPart w:val="0DD8A2AB35C44AA38477DAB9776D28A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747EE9" w:rsidRPr="006419CA" w:rsidRDefault="00747EE9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-1273711192"/>
          <w:placeholder>
            <w:docPart w:val="5CE705FA487A48C2B1730B66CDD3833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747EE9" w:rsidRPr="00885384" w:rsidRDefault="00747EE9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DB24D8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C4" w:rsidRDefault="00D20EC4" w:rsidP="005E1593">
      <w:r>
        <w:separator/>
      </w:r>
    </w:p>
  </w:footnote>
  <w:footnote w:type="continuationSeparator" w:id="0">
    <w:p w:rsidR="00D20EC4" w:rsidRDefault="00D20EC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747EE9" w:rsidRPr="00AD691F" w:rsidTr="00747EE9">
      <w:trPr>
        <w:trHeight w:val="567"/>
        <w:jc w:val="center"/>
      </w:trPr>
      <w:tc>
        <w:tcPr>
          <w:tcW w:w="6492" w:type="dxa"/>
          <w:vAlign w:val="center"/>
        </w:tcPr>
        <w:p w:rsidR="00747EE9" w:rsidRPr="00747EE9" w:rsidRDefault="00747EE9" w:rsidP="005E1593">
          <w:pPr>
            <w:pStyle w:val="Header"/>
            <w:rPr>
              <w:sz w:val="22"/>
              <w:lang w:val="en-US"/>
            </w:rPr>
          </w:pPr>
          <w:r w:rsidRPr="00747EE9">
            <w:rPr>
              <w:sz w:val="22"/>
              <w:lang w:val="en-US"/>
            </w:rPr>
            <w:fldChar w:fldCharType="begin"/>
          </w:r>
          <w:r w:rsidRPr="00747EE9">
            <w:rPr>
              <w:sz w:val="22"/>
              <w:lang w:val="en-US"/>
            </w:rPr>
            <w:instrText xml:space="preserve"> TITLE   \* MERGEFORMAT </w:instrText>
          </w:r>
          <w:r w:rsidRPr="00747EE9">
            <w:rPr>
              <w:sz w:val="22"/>
              <w:lang w:val="en-US"/>
            </w:rPr>
            <w:fldChar w:fldCharType="separate"/>
          </w:r>
          <w:r w:rsidRPr="00747EE9">
            <w:rPr>
              <w:sz w:val="22"/>
              <w:lang w:val="en-US"/>
            </w:rPr>
            <w:t>Meeting Agenda</w:t>
          </w:r>
          <w:r w:rsidRPr="00747EE9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747EE9" w:rsidRPr="00AD691F" w:rsidRDefault="00747EE9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47EE9" w:rsidRPr="00A10908" w:rsidTr="00747EE9">
      <w:trPr>
        <w:trHeight w:val="567"/>
        <w:jc w:val="center"/>
      </w:trPr>
      <w:tc>
        <w:tcPr>
          <w:tcW w:w="6492" w:type="dxa"/>
          <w:vAlign w:val="center"/>
        </w:tcPr>
        <w:p w:rsidR="00747EE9" w:rsidRPr="00747EE9" w:rsidRDefault="00747EE9" w:rsidP="002D679E">
          <w:pPr>
            <w:pStyle w:val="Header"/>
            <w:rPr>
              <w:sz w:val="22"/>
              <w:lang w:val="en-US"/>
            </w:rPr>
          </w:pPr>
          <w:r w:rsidRPr="00747EE9">
            <w:rPr>
              <w:sz w:val="22"/>
              <w:lang w:val="en-US"/>
            </w:rPr>
            <w:fldChar w:fldCharType="begin"/>
          </w:r>
          <w:r w:rsidRPr="00747EE9">
            <w:rPr>
              <w:sz w:val="22"/>
              <w:lang w:val="en-US"/>
            </w:rPr>
            <w:instrText xml:space="preserve"> SUBJECT   \* MERGEFORMAT </w:instrText>
          </w:r>
          <w:r w:rsidRPr="00747EE9">
            <w:rPr>
              <w:sz w:val="22"/>
              <w:lang w:val="en-US"/>
            </w:rPr>
            <w:fldChar w:fldCharType="separate"/>
          </w:r>
          <w:r w:rsidRPr="00747EE9">
            <w:rPr>
              <w:sz w:val="22"/>
              <w:lang w:val="en-US"/>
            </w:rPr>
            <w:t>Project Name</w:t>
          </w:r>
          <w:r w:rsidRPr="00747EE9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747EE9" w:rsidRPr="00A10908" w:rsidRDefault="00747EE9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53"/>
    <w:rsid w:val="000E2853"/>
    <w:rsid w:val="00160D85"/>
    <w:rsid w:val="00190B71"/>
    <w:rsid w:val="001D497F"/>
    <w:rsid w:val="001F3D30"/>
    <w:rsid w:val="00244807"/>
    <w:rsid w:val="00274187"/>
    <w:rsid w:val="0029581F"/>
    <w:rsid w:val="002A2876"/>
    <w:rsid w:val="003141AA"/>
    <w:rsid w:val="00331443"/>
    <w:rsid w:val="00341B09"/>
    <w:rsid w:val="0034544C"/>
    <w:rsid w:val="003D377B"/>
    <w:rsid w:val="0042609D"/>
    <w:rsid w:val="004B2855"/>
    <w:rsid w:val="004B60F1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47EE9"/>
    <w:rsid w:val="007526DC"/>
    <w:rsid w:val="007A054B"/>
    <w:rsid w:val="00842903"/>
    <w:rsid w:val="00871E89"/>
    <w:rsid w:val="008843C9"/>
    <w:rsid w:val="00885384"/>
    <w:rsid w:val="008A1557"/>
    <w:rsid w:val="00964C4E"/>
    <w:rsid w:val="00980543"/>
    <w:rsid w:val="009A646F"/>
    <w:rsid w:val="009E7715"/>
    <w:rsid w:val="00A10D2E"/>
    <w:rsid w:val="00A7228F"/>
    <w:rsid w:val="00A80953"/>
    <w:rsid w:val="00AE1992"/>
    <w:rsid w:val="00AF15FC"/>
    <w:rsid w:val="00B37F64"/>
    <w:rsid w:val="00C20235"/>
    <w:rsid w:val="00C52528"/>
    <w:rsid w:val="00CB7149"/>
    <w:rsid w:val="00CE2B3B"/>
    <w:rsid w:val="00D20EC4"/>
    <w:rsid w:val="00D33605"/>
    <w:rsid w:val="00D37957"/>
    <w:rsid w:val="00E34C15"/>
    <w:rsid w:val="00E830A9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A701BE-D38D-465F-A7C6-01C844AE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E9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747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D8A2AB35C44AA38477DAB9776D2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7031D-2B92-4D42-8B30-C4E45C99D9E9}"/>
      </w:docPartPr>
      <w:docPartBody>
        <w:p w:rsidR="00000000" w:rsidRDefault="00C41B13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5CE705FA487A48C2B1730B66CDD38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F41FA-7B86-442F-A712-2775B0768B13}"/>
      </w:docPartPr>
      <w:docPartBody>
        <w:p w:rsidR="00000000" w:rsidRDefault="00C41B13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3"/>
    <w:rsid w:val="00C41B13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B1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C41B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B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PMO Escritório de Projetos</Company>
  <LinksUpToDate>false</LinksUpToDate>
  <CharactersWithSpaces>126</CharactersWithSpaces>
  <SharedDoc>false</SharedDoc>
  <HyperlinkBase>http://escritoriodeprojetos.com.br/SharedFiles/Download.aspx?pageid=531&amp;mid=650&amp;fileid=663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3</cp:revision>
  <dcterms:created xsi:type="dcterms:W3CDTF">2014-05-07T17:58:00Z</dcterms:created>
  <dcterms:modified xsi:type="dcterms:W3CDTF">2015-01-06T06:17:00Z</dcterms:modified>
</cp:coreProperties>
</file>