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2E" w:rsidRDefault="007E222E" w:rsidP="007E222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E222E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7E222E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E222E" w:rsidRPr="00C52528" w:rsidTr="00DB19BE">
        <w:trPr>
          <w:trHeight w:val="340"/>
        </w:trPr>
        <w:tc>
          <w:tcPr>
            <w:tcW w:w="737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</w:tr>
    </w:tbl>
    <w:p w:rsidR="007E222E" w:rsidRDefault="007E222E" w:rsidP="007E222E"/>
    <w:p w:rsidR="007E222E" w:rsidRDefault="007E222E" w:rsidP="007E222E"/>
    <w:p w:rsidR="007E222E" w:rsidRPr="008843C9" w:rsidRDefault="007E222E" w:rsidP="00C73FAD">
      <w:pPr>
        <w:pStyle w:val="Heading1"/>
      </w:pPr>
      <w:r w:rsidRPr="008843C9">
        <w:t>Objetivos deste documento</w:t>
      </w:r>
    </w:p>
    <w:p w:rsidR="007E222E" w:rsidRDefault="007E222E" w:rsidP="007E222E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A352BF" w:rsidRDefault="00E5198D" w:rsidP="00A352BF">
      <w:r w:rsidRPr="00A87758">
        <w:t xml:space="preserve">O </w:t>
      </w:r>
      <w:hyperlink r:id="rId6" w:tooltip="Dicionário da EAP" w:history="1">
        <w:r w:rsidR="00E1271E" w:rsidRPr="00F96AD2">
          <w:rPr>
            <w:rStyle w:val="Hyperlink"/>
          </w:rPr>
          <w:t>Dicionário da EAP</w:t>
        </w:r>
      </w:hyperlink>
      <w:r w:rsidRPr="00A87758">
        <w:t xml:space="preserve"> </w:t>
      </w:r>
      <w:r w:rsidR="00A352BF">
        <w:t xml:space="preserve">serve </w:t>
      </w:r>
      <w:r w:rsidR="00A352BF" w:rsidRPr="00A87758">
        <w:t>como parte de</w:t>
      </w:r>
      <w:r w:rsidR="00A352BF">
        <w:t xml:space="preserve"> </w:t>
      </w:r>
      <w:r w:rsidR="00A352BF" w:rsidRPr="00A87758">
        <w:t>um sistema de autorização de trabalho</w:t>
      </w:r>
      <w:r w:rsidR="00A352BF">
        <w:t xml:space="preserve"> descrevendo para os integrantes da equipe cada componente da </w:t>
      </w:r>
      <w:hyperlink r:id="rId7" w:tooltip="Estrutura analítica do projeto - EAP" w:history="1">
        <w:r w:rsidR="00E1271E" w:rsidRPr="00F96AD2">
          <w:rPr>
            <w:rStyle w:val="Hyperlink"/>
          </w:rPr>
          <w:t>Estrutura analítica do projeto - EAP</w:t>
        </w:r>
      </w:hyperlink>
      <w:r w:rsidR="00136862">
        <w:t>.</w:t>
      </w:r>
    </w:p>
    <w:p w:rsidR="00A352BF" w:rsidRDefault="00A352BF" w:rsidP="00A352BF"/>
    <w:p w:rsidR="00E5198D" w:rsidRDefault="00E5198D" w:rsidP="00E5198D">
      <w:r w:rsidRPr="00A87758">
        <w:t>Você pode usá-lo para controlar quando um trabalho específico é</w:t>
      </w:r>
      <w:r>
        <w:t xml:space="preserve"> </w:t>
      </w:r>
      <w:r w:rsidRPr="00A87758">
        <w:t>realizado, para evitar aumento do escopo e aumentar a compreensão das partes interessadas sobre o esforço</w:t>
      </w:r>
      <w:r>
        <w:t xml:space="preserve"> </w:t>
      </w:r>
      <w:r w:rsidRPr="00A87758">
        <w:t xml:space="preserve">necessário para cada pacote de trabalho. </w:t>
      </w:r>
    </w:p>
    <w:p w:rsidR="00E5198D" w:rsidRPr="00A87758" w:rsidRDefault="00E5198D" w:rsidP="00E5198D">
      <w:r w:rsidRPr="00A87758">
        <w:t>O dicionário da EAP</w:t>
      </w:r>
      <w:r w:rsidR="00A352BF">
        <w:t>,</w:t>
      </w:r>
      <w:r w:rsidRPr="00A87758">
        <w:t xml:space="preserve"> essencialmente, define limites </w:t>
      </w:r>
      <w:r w:rsidR="00E85D99">
        <w:t>d</w:t>
      </w:r>
      <w:r w:rsidRPr="00A87758">
        <w:t>o que é</w:t>
      </w:r>
      <w:r>
        <w:t xml:space="preserve"> </w:t>
      </w:r>
      <w:r w:rsidRPr="00A87758">
        <w:t>incluído no pacote</w:t>
      </w:r>
      <w:r>
        <w:t xml:space="preserve"> de trabalho.</w:t>
      </w:r>
    </w:p>
    <w:p w:rsidR="00E5198D" w:rsidRDefault="00E5198D" w:rsidP="00E5198D"/>
    <w:p w:rsidR="00E5198D" w:rsidRPr="00D477B4" w:rsidRDefault="00C74E81" w:rsidP="00150475">
      <w:pPr>
        <w:pStyle w:val="Heading1"/>
        <w:rPr>
          <w:rFonts w:cs="Arial"/>
        </w:rPr>
      </w:pPr>
      <w:r>
        <w:t>Relação d</w:t>
      </w:r>
      <w:r w:rsidR="006E3E68">
        <w:t>os</w:t>
      </w:r>
      <w:r>
        <w:t xml:space="preserve"> </w:t>
      </w:r>
      <w:r w:rsidR="006E3E68">
        <w:t>componentes</w:t>
      </w:r>
      <w:r w:rsidR="00E5198D" w:rsidRPr="00D477B4">
        <w:rPr>
          <w:rFonts w:cs="Arial"/>
        </w:rPr>
        <w:t xml:space="preserve"> </w:t>
      </w:r>
      <w:r w:rsidR="006E3E68">
        <w:rPr>
          <w:rFonts w:cs="Arial"/>
        </w:rPr>
        <w:t>da EAP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522"/>
        <w:gridCol w:w="1296"/>
        <w:gridCol w:w="2984"/>
      </w:tblGrid>
      <w:tr w:rsidR="00E5198D" w:rsidRPr="0000794C" w:rsidTr="00381473">
        <w:trPr>
          <w:trHeight w:val="432"/>
        </w:trPr>
        <w:tc>
          <w:tcPr>
            <w:tcW w:w="1100" w:type="pct"/>
            <w:shd w:val="clear" w:color="auto" w:fill="DBE5F1" w:themeFill="accent1" w:themeFillTint="33"/>
            <w:vAlign w:val="center"/>
          </w:tcPr>
          <w:p w:rsidR="00E5198D" w:rsidRPr="00D477B4" w:rsidRDefault="00BB3A98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</w:t>
            </w:r>
            <w:r w:rsidR="00E15894">
              <w:rPr>
                <w:rFonts w:cs="Arial"/>
                <w:b/>
                <w:bCs/>
                <w:iCs/>
              </w:rPr>
              <w:t>.</w:t>
            </w:r>
            <w:r w:rsidR="00C74E81">
              <w:rPr>
                <w:rFonts w:cs="Arial"/>
                <w:b/>
                <w:bCs/>
                <w:iCs/>
              </w:rPr>
              <w:t xml:space="preserve"> EAP</w:t>
            </w:r>
          </w:p>
        </w:tc>
        <w:tc>
          <w:tcPr>
            <w:tcW w:w="1446" w:type="pct"/>
            <w:shd w:val="clear" w:color="auto" w:fill="DBE5F1" w:themeFill="accent1" w:themeFillTint="33"/>
            <w:vAlign w:val="center"/>
          </w:tcPr>
          <w:p w:rsidR="00E5198D" w:rsidRPr="00D477B4" w:rsidRDefault="00E5198D" w:rsidP="000272EE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</w:t>
            </w:r>
            <w:r w:rsidR="000272EE">
              <w:rPr>
                <w:rFonts w:cs="Arial"/>
                <w:b/>
                <w:bCs/>
                <w:iCs/>
              </w:rPr>
              <w:t xml:space="preserve"> </w:t>
            </w:r>
            <w:r>
              <w:rPr>
                <w:rFonts w:cs="Arial"/>
                <w:b/>
                <w:bCs/>
                <w:iCs/>
              </w:rPr>
              <w:t>do Pacote de Trabalho</w:t>
            </w:r>
          </w:p>
        </w:tc>
        <w:tc>
          <w:tcPr>
            <w:tcW w:w="743" w:type="pct"/>
            <w:shd w:val="clear" w:color="auto" w:fill="DBE5F1" w:themeFill="accent1" w:themeFillTint="33"/>
            <w:vAlign w:val="center"/>
          </w:tcPr>
          <w:p w:rsidR="00E5198D" w:rsidRPr="00D477B4" w:rsidRDefault="00E5198D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BE5F1" w:themeFill="accent1" w:themeFillTint="33"/>
            <w:vAlign w:val="center"/>
          </w:tcPr>
          <w:p w:rsidR="00E5198D" w:rsidRPr="00A63C15" w:rsidRDefault="00E5198D" w:rsidP="00FC6FE2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E5198D" w:rsidTr="00381473">
        <w:tc>
          <w:tcPr>
            <w:tcW w:w="1100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1446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743" w:type="pct"/>
          </w:tcPr>
          <w:p w:rsidR="00E5198D" w:rsidRDefault="00E5198D" w:rsidP="00FC6FE2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E5198D" w:rsidRPr="00224C1C" w:rsidRDefault="00E5198D" w:rsidP="00FC6FE2">
            <w:pPr>
              <w:rPr>
                <w:rFonts w:eastAsia="Arial Unicode MS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Default="00E5198D" w:rsidP="000272EE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9602E4" w:rsidRDefault="00E5198D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 xml:space="preserve">Trabalho </w:t>
            </w:r>
            <w:r w:rsidR="0053242E" w:rsidRPr="009602E4">
              <w:rPr>
                <w:rFonts w:cs="Arial"/>
                <w:b/>
              </w:rPr>
              <w:t>envolvido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9602E4" w:rsidRDefault="00E5198D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Riscos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 xml:space="preserve">Recursos </w:t>
            </w:r>
            <w:r w:rsidR="000272EE" w:rsidRPr="000272EE">
              <w:rPr>
                <w:rFonts w:cs="Arial"/>
                <w:b/>
              </w:rPr>
              <w:t>necessários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Duração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Marcos do cronograma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RPr="00A87758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Custo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E5198D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lastRenderedPageBreak/>
              <w:t>Data de entrega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FC6FE2">
            <w:pPr>
              <w:rPr>
                <w:rFonts w:cs="Arial"/>
              </w:rPr>
            </w:pPr>
          </w:p>
          <w:p w:rsidR="00E5198D" w:rsidRDefault="00E5198D" w:rsidP="00FC6FE2">
            <w:pPr>
              <w:rPr>
                <w:rFonts w:cs="Arial"/>
              </w:rPr>
            </w:pPr>
          </w:p>
        </w:tc>
      </w:tr>
      <w:tr w:rsidR="00E5198D" w:rsidTr="000272EE">
        <w:tc>
          <w:tcPr>
            <w:tcW w:w="5000" w:type="pct"/>
            <w:gridSpan w:val="4"/>
            <w:shd w:val="clear" w:color="auto" w:fill="DBE5F1" w:themeFill="accent1" w:themeFillTint="33"/>
          </w:tcPr>
          <w:p w:rsidR="00E5198D" w:rsidRPr="00A87758" w:rsidRDefault="00381473" w:rsidP="0038147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Outras i</w:t>
            </w:r>
            <w:r w:rsidR="00E5198D" w:rsidRPr="00A87758"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>formações relevantes para a execução do pacote de trabalho como premissas, in</w:t>
            </w:r>
            <w:r w:rsidR="00E5198D" w:rsidRPr="00A87758">
              <w:rPr>
                <w:rFonts w:cs="Arial"/>
                <w:b/>
              </w:rPr>
              <w:t>terdependências</w:t>
            </w:r>
            <w:r>
              <w:rPr>
                <w:rFonts w:cs="Arial"/>
                <w:b/>
              </w:rPr>
              <w:t>, requisitos contratuais, requisitos de qualidade, referências técnicas, entre outros.</w:t>
            </w:r>
          </w:p>
        </w:tc>
      </w:tr>
      <w:tr w:rsidR="00E5198D" w:rsidTr="000272EE">
        <w:tc>
          <w:tcPr>
            <w:tcW w:w="5000" w:type="pct"/>
            <w:gridSpan w:val="4"/>
          </w:tcPr>
          <w:p w:rsidR="00E5198D" w:rsidRDefault="00E5198D" w:rsidP="00381473">
            <w:pPr>
              <w:rPr>
                <w:rFonts w:cs="Arial"/>
              </w:rPr>
            </w:pPr>
          </w:p>
          <w:p w:rsidR="00381473" w:rsidRDefault="00381473" w:rsidP="00381473">
            <w:pPr>
              <w:rPr>
                <w:rFonts w:cs="Arial"/>
              </w:rPr>
            </w:pPr>
          </w:p>
        </w:tc>
      </w:tr>
    </w:tbl>
    <w:p w:rsidR="00E5198D" w:rsidRDefault="00E5198D" w:rsidP="00E5198D">
      <w:pPr>
        <w:rPr>
          <w:rFonts w:cs="Arial"/>
          <w:sz w:val="16"/>
          <w:szCs w:val="16"/>
        </w:rPr>
      </w:pPr>
    </w:p>
    <w:p w:rsidR="008843C9" w:rsidRDefault="008843C9" w:rsidP="003D377B"/>
    <w:p w:rsidR="00C74E81" w:rsidRPr="00D477B4" w:rsidRDefault="00C74E81" w:rsidP="00C74E81">
      <w:pPr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522"/>
        <w:gridCol w:w="1296"/>
        <w:gridCol w:w="2984"/>
      </w:tblGrid>
      <w:tr w:rsidR="00C74E81" w:rsidRPr="0000794C" w:rsidTr="00381473">
        <w:trPr>
          <w:trHeight w:val="432"/>
        </w:trPr>
        <w:tc>
          <w:tcPr>
            <w:tcW w:w="1100" w:type="pct"/>
            <w:shd w:val="clear" w:color="auto" w:fill="DBE5F1" w:themeFill="accent1" w:themeFillTint="33"/>
            <w:vAlign w:val="center"/>
          </w:tcPr>
          <w:p w:rsidR="00C74E81" w:rsidRPr="00D477B4" w:rsidRDefault="007F09F9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</w:t>
            </w:r>
            <w:r w:rsidR="00C74E81">
              <w:rPr>
                <w:rFonts w:cs="Arial"/>
                <w:b/>
                <w:bCs/>
                <w:iCs/>
              </w:rPr>
              <w:t>. EAP</w:t>
            </w:r>
          </w:p>
        </w:tc>
        <w:tc>
          <w:tcPr>
            <w:tcW w:w="1446" w:type="pct"/>
            <w:shd w:val="clear" w:color="auto" w:fill="DBE5F1" w:themeFill="accent1" w:themeFillTint="33"/>
            <w:vAlign w:val="center"/>
          </w:tcPr>
          <w:p w:rsidR="00C74E81" w:rsidRPr="00D477B4" w:rsidRDefault="00C74E81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743" w:type="pct"/>
            <w:shd w:val="clear" w:color="auto" w:fill="DBE5F1" w:themeFill="accent1" w:themeFillTint="33"/>
            <w:vAlign w:val="center"/>
          </w:tcPr>
          <w:p w:rsidR="00C74E81" w:rsidRPr="00D477B4" w:rsidRDefault="00C74E81" w:rsidP="00FC6FE2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1711" w:type="pct"/>
            <w:shd w:val="clear" w:color="auto" w:fill="DBE5F1" w:themeFill="accent1" w:themeFillTint="33"/>
            <w:vAlign w:val="center"/>
          </w:tcPr>
          <w:p w:rsidR="00C74E81" w:rsidRPr="00A63C15" w:rsidRDefault="00C74E81" w:rsidP="00FC6FE2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C74E81" w:rsidTr="00381473">
        <w:tc>
          <w:tcPr>
            <w:tcW w:w="1100" w:type="pct"/>
          </w:tcPr>
          <w:p w:rsidR="00C74E81" w:rsidRDefault="00C74E81" w:rsidP="00FC6FE2">
            <w:pPr>
              <w:rPr>
                <w:rFonts w:cs="Arial"/>
              </w:rPr>
            </w:pPr>
          </w:p>
        </w:tc>
        <w:tc>
          <w:tcPr>
            <w:tcW w:w="1446" w:type="pct"/>
          </w:tcPr>
          <w:p w:rsidR="00C74E81" w:rsidRDefault="00C74E81" w:rsidP="00FC6FE2">
            <w:pPr>
              <w:rPr>
                <w:rFonts w:cs="Arial"/>
              </w:rPr>
            </w:pPr>
          </w:p>
        </w:tc>
        <w:tc>
          <w:tcPr>
            <w:tcW w:w="743" w:type="pct"/>
          </w:tcPr>
          <w:p w:rsidR="00C74E81" w:rsidRDefault="00C74E81" w:rsidP="00FC6FE2">
            <w:pPr>
              <w:rPr>
                <w:rFonts w:cs="Arial"/>
              </w:rPr>
            </w:pPr>
          </w:p>
        </w:tc>
        <w:tc>
          <w:tcPr>
            <w:tcW w:w="1711" w:type="pct"/>
            <w:vAlign w:val="center"/>
          </w:tcPr>
          <w:p w:rsidR="00C74E81" w:rsidRPr="00224C1C" w:rsidRDefault="00C74E81" w:rsidP="00FC6FE2">
            <w:pPr>
              <w:rPr>
                <w:rFonts w:eastAsia="Arial Unicode MS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Default="00C74E81" w:rsidP="00FC6FE2">
            <w:pPr>
              <w:rPr>
                <w:rFonts w:cs="Arial"/>
              </w:rPr>
            </w:pPr>
            <w:r w:rsidRPr="009602E4"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9602E4" w:rsidRDefault="00C74E81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Trabalho envolvido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9602E4" w:rsidRDefault="00C74E81" w:rsidP="00FC6FE2">
            <w:pPr>
              <w:rPr>
                <w:rFonts w:cs="Arial"/>
                <w:b/>
              </w:rPr>
            </w:pPr>
            <w:r w:rsidRPr="009602E4">
              <w:rPr>
                <w:rFonts w:cs="Arial"/>
                <w:b/>
              </w:rPr>
              <w:t>Critérios de aceitação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Riscos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 xml:space="preserve">Recursos </w:t>
            </w:r>
            <w:r w:rsidRPr="000272EE">
              <w:rPr>
                <w:rFonts w:cs="Arial"/>
                <w:b/>
              </w:rPr>
              <w:t>necessários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Duração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Marcos do cronograma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RPr="00A87758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Custo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C74E81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C74E81" w:rsidRPr="00A87758" w:rsidRDefault="00C74E81" w:rsidP="00FC6FE2">
            <w:pPr>
              <w:rPr>
                <w:rFonts w:cs="Arial"/>
                <w:b/>
              </w:rPr>
            </w:pPr>
            <w:r w:rsidRPr="00A87758">
              <w:rPr>
                <w:rFonts w:cs="Arial"/>
                <w:b/>
              </w:rPr>
              <w:t>Data de entrega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C74E81" w:rsidRDefault="00C74E81" w:rsidP="00FC6FE2">
            <w:pPr>
              <w:rPr>
                <w:rFonts w:cs="Arial"/>
              </w:rPr>
            </w:pPr>
          </w:p>
        </w:tc>
      </w:tr>
      <w:tr w:rsidR="00381473" w:rsidTr="00FC6FE2">
        <w:tc>
          <w:tcPr>
            <w:tcW w:w="5000" w:type="pct"/>
            <w:gridSpan w:val="4"/>
            <w:shd w:val="clear" w:color="auto" w:fill="DBE5F1" w:themeFill="accent1" w:themeFillTint="33"/>
          </w:tcPr>
          <w:p w:rsidR="00381473" w:rsidRPr="00A87758" w:rsidRDefault="00381473" w:rsidP="00FC6FE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Outras i</w:t>
            </w:r>
            <w:r w:rsidRPr="00A87758"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>formações relevantes para a execução do pacote de trabalho como premissas, in</w:t>
            </w:r>
            <w:r w:rsidRPr="00A87758">
              <w:rPr>
                <w:rFonts w:cs="Arial"/>
                <w:b/>
              </w:rPr>
              <w:t>terdependências</w:t>
            </w:r>
            <w:r>
              <w:rPr>
                <w:rFonts w:cs="Arial"/>
                <w:b/>
              </w:rPr>
              <w:t>, requisitos contratuais, requisitos de qualidade, referências técnicas, entre outros.</w:t>
            </w:r>
          </w:p>
        </w:tc>
      </w:tr>
      <w:tr w:rsidR="00C74E81" w:rsidTr="00FC6FE2">
        <w:tc>
          <w:tcPr>
            <w:tcW w:w="5000" w:type="pct"/>
            <w:gridSpan w:val="4"/>
          </w:tcPr>
          <w:p w:rsidR="00C74E81" w:rsidRDefault="00C74E81" w:rsidP="00FC6FE2">
            <w:pPr>
              <w:rPr>
                <w:rFonts w:cs="Arial"/>
              </w:rPr>
            </w:pPr>
          </w:p>
          <w:p w:rsidR="00381473" w:rsidRDefault="00381473" w:rsidP="00FC6FE2">
            <w:pPr>
              <w:rPr>
                <w:rFonts w:cs="Arial"/>
              </w:rPr>
            </w:pPr>
          </w:p>
        </w:tc>
      </w:tr>
    </w:tbl>
    <w:p w:rsidR="00C74E81" w:rsidRDefault="00C74E81" w:rsidP="00C74E81">
      <w:pPr>
        <w:rPr>
          <w:rFonts w:cs="Arial"/>
          <w:sz w:val="16"/>
          <w:szCs w:val="16"/>
        </w:rPr>
      </w:pPr>
    </w:p>
    <w:p w:rsidR="00C74E81" w:rsidRDefault="00C74E81" w:rsidP="00C74E81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>
      <w:bookmarkStart w:id="0" w:name="_GoBack"/>
      <w:bookmarkEnd w:id="0"/>
    </w:p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0B5" w:rsidRDefault="00A520B5" w:rsidP="005E1593">
      <w:r>
        <w:separator/>
      </w:r>
    </w:p>
  </w:endnote>
  <w:endnote w:type="continuationSeparator" w:id="0">
    <w:p w:rsidR="00A520B5" w:rsidRDefault="00A520B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5305C4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5305C4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85D99">
            <w:rPr>
              <w:noProof/>
              <w:color w:val="244061" w:themeColor="accent1" w:themeShade="80"/>
            </w:rPr>
            <w:t>Dicionario da EAP.docx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5305C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C2783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C2783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305C4" w:rsidRPr="006419CA" w:rsidTr="005305C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81809143"/>
          <w:placeholder>
            <w:docPart w:val="51B2204681CB47D6BF3FA7112943B12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5305C4" w:rsidRPr="006419CA" w:rsidRDefault="005305C4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305C4" w:rsidRPr="006419CA" w:rsidRDefault="00A520B5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305C4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0B5" w:rsidRDefault="00A520B5" w:rsidP="005E1593">
      <w:r>
        <w:separator/>
      </w:r>
    </w:p>
  </w:footnote>
  <w:footnote w:type="continuationSeparator" w:id="0">
    <w:p w:rsidR="00A520B5" w:rsidRDefault="00A520B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305C4" w:rsidRPr="00AD691F" w:rsidTr="005305C4">
      <w:trPr>
        <w:trHeight w:val="567"/>
        <w:jc w:val="center"/>
      </w:trPr>
      <w:tc>
        <w:tcPr>
          <w:tcW w:w="6492" w:type="dxa"/>
          <w:vAlign w:val="center"/>
        </w:tcPr>
        <w:p w:rsidR="005305C4" w:rsidRPr="007E222E" w:rsidRDefault="005305C4" w:rsidP="005E1593">
          <w:pPr>
            <w:pStyle w:val="Header"/>
            <w:rPr>
              <w:sz w:val="22"/>
            </w:rPr>
          </w:pPr>
          <w:r w:rsidRPr="007E222E">
            <w:fldChar w:fldCharType="begin"/>
          </w:r>
          <w:r w:rsidRPr="007E222E">
            <w:rPr>
              <w:sz w:val="22"/>
            </w:rPr>
            <w:instrText xml:space="preserve"> TITLE   \* MERGEFORMAT </w:instrText>
          </w:r>
          <w:r w:rsidRPr="007E222E">
            <w:fldChar w:fldCharType="separate"/>
          </w:r>
          <w:r w:rsidRPr="007E222E">
            <w:rPr>
              <w:sz w:val="22"/>
            </w:rPr>
            <w:t>Dicionário da EAP</w:t>
          </w:r>
          <w:r w:rsidRPr="007E222E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305C4" w:rsidRPr="00AD691F" w:rsidRDefault="007E222E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305C4" w:rsidRPr="00A10908" w:rsidTr="005305C4">
      <w:trPr>
        <w:trHeight w:val="567"/>
        <w:jc w:val="center"/>
      </w:trPr>
      <w:tc>
        <w:tcPr>
          <w:tcW w:w="6492" w:type="dxa"/>
          <w:vAlign w:val="center"/>
        </w:tcPr>
        <w:p w:rsidR="005305C4" w:rsidRPr="007E222E" w:rsidRDefault="005305C4" w:rsidP="002D679E">
          <w:pPr>
            <w:pStyle w:val="Header"/>
            <w:rPr>
              <w:sz w:val="22"/>
            </w:rPr>
          </w:pPr>
          <w:r w:rsidRPr="007E222E">
            <w:fldChar w:fldCharType="begin"/>
          </w:r>
          <w:r w:rsidRPr="007E222E">
            <w:rPr>
              <w:sz w:val="22"/>
            </w:rPr>
            <w:instrText xml:space="preserve"> SUBJECT   \* MERGEFORMAT </w:instrText>
          </w:r>
          <w:r w:rsidRPr="007E222E">
            <w:fldChar w:fldCharType="separate"/>
          </w:r>
          <w:r w:rsidRPr="007E222E">
            <w:rPr>
              <w:sz w:val="22"/>
            </w:rPr>
            <w:t>Nome do Projeto</w:t>
          </w:r>
          <w:r w:rsidRPr="007E222E">
            <w:fldChar w:fldCharType="end"/>
          </w:r>
        </w:p>
      </w:tc>
      <w:tc>
        <w:tcPr>
          <w:tcW w:w="1956" w:type="dxa"/>
          <w:vMerge/>
          <w:vAlign w:val="center"/>
        </w:tcPr>
        <w:p w:rsidR="005305C4" w:rsidRPr="00A10908" w:rsidRDefault="005305C4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8D"/>
    <w:rsid w:val="000272EE"/>
    <w:rsid w:val="000E2853"/>
    <w:rsid w:val="000F4626"/>
    <w:rsid w:val="00136862"/>
    <w:rsid w:val="00150475"/>
    <w:rsid w:val="001D497F"/>
    <w:rsid w:val="001F3D30"/>
    <w:rsid w:val="00274187"/>
    <w:rsid w:val="00287D9F"/>
    <w:rsid w:val="00331443"/>
    <w:rsid w:val="00341B09"/>
    <w:rsid w:val="0034544C"/>
    <w:rsid w:val="00381473"/>
    <w:rsid w:val="003D377B"/>
    <w:rsid w:val="00411B9B"/>
    <w:rsid w:val="0042609D"/>
    <w:rsid w:val="00484DCA"/>
    <w:rsid w:val="004B2855"/>
    <w:rsid w:val="004B60F1"/>
    <w:rsid w:val="005165BF"/>
    <w:rsid w:val="005305C4"/>
    <w:rsid w:val="0053242E"/>
    <w:rsid w:val="005546E1"/>
    <w:rsid w:val="0055540E"/>
    <w:rsid w:val="005C2783"/>
    <w:rsid w:val="005E1593"/>
    <w:rsid w:val="005F487B"/>
    <w:rsid w:val="00603ACD"/>
    <w:rsid w:val="006419CA"/>
    <w:rsid w:val="00663704"/>
    <w:rsid w:val="006A233C"/>
    <w:rsid w:val="006E3E68"/>
    <w:rsid w:val="00743E89"/>
    <w:rsid w:val="007A054B"/>
    <w:rsid w:val="007E222E"/>
    <w:rsid w:val="007F09F9"/>
    <w:rsid w:val="00842903"/>
    <w:rsid w:val="00871E89"/>
    <w:rsid w:val="008843C9"/>
    <w:rsid w:val="008A69C9"/>
    <w:rsid w:val="00980543"/>
    <w:rsid w:val="009E7715"/>
    <w:rsid w:val="00A352BF"/>
    <w:rsid w:val="00A520B5"/>
    <w:rsid w:val="00AE1992"/>
    <w:rsid w:val="00AF15FC"/>
    <w:rsid w:val="00B37F64"/>
    <w:rsid w:val="00B6740C"/>
    <w:rsid w:val="00B76D40"/>
    <w:rsid w:val="00BB3A98"/>
    <w:rsid w:val="00C52528"/>
    <w:rsid w:val="00C67B2E"/>
    <w:rsid w:val="00C73FAD"/>
    <w:rsid w:val="00C74E81"/>
    <w:rsid w:val="00CB7149"/>
    <w:rsid w:val="00CE2B3B"/>
    <w:rsid w:val="00D37957"/>
    <w:rsid w:val="00D713BF"/>
    <w:rsid w:val="00E06B93"/>
    <w:rsid w:val="00E1271E"/>
    <w:rsid w:val="00E15894"/>
    <w:rsid w:val="00E34C15"/>
    <w:rsid w:val="00E46B6E"/>
    <w:rsid w:val="00E5198D"/>
    <w:rsid w:val="00E85D99"/>
    <w:rsid w:val="00FB5A09"/>
    <w:rsid w:val="00FB62AB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D7A1FB-21FF-4E02-AA20-31C6351D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22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047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0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5305C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305C4"/>
    <w:rPr>
      <w:color w:val="0000FF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7E222E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7E222E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7E222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7E222E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scritoriodeprojetos.com.br/ea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critoriodeprojetos.com.br/dicionario-da-eap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B2204681CB47D6BF3FA7112943B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6327-588C-42F2-BEEF-5768FBD6056E}"/>
      </w:docPartPr>
      <w:docPartBody>
        <w:p w:rsidR="00B72CE0" w:rsidRDefault="007C6185">
          <w:r w:rsidRPr="000726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85"/>
    <w:rsid w:val="000A25E6"/>
    <w:rsid w:val="001372D4"/>
    <w:rsid w:val="004B1651"/>
    <w:rsid w:val="007C6185"/>
    <w:rsid w:val="00B65AC4"/>
    <w:rsid w:val="00B72CE0"/>
    <w:rsid w:val="00E2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1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1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324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Dicionário da EAP</vt:lpstr>
    </vt:vector>
  </TitlesOfParts>
  <Company>PMO Escritório de Projetos</Company>
  <LinksUpToDate>false</LinksUpToDate>
  <CharactersWithSpaces>1897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22</cp:revision>
  <dcterms:created xsi:type="dcterms:W3CDTF">2012-08-02T20:28:00Z</dcterms:created>
  <dcterms:modified xsi:type="dcterms:W3CDTF">2018-06-11T19:59:00Z</dcterms:modified>
</cp:coreProperties>
</file>