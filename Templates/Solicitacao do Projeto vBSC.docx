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Default="00C52528" w:rsidP="003D377B">
      <w:bookmarkStart w:id="0" w:name="_GoBack"/>
      <w:bookmarkEnd w:id="0"/>
    </w:p>
    <w:tbl>
      <w:tblPr>
        <w:tblW w:w="105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6232"/>
      </w:tblGrid>
      <w:tr w:rsidR="002379A8" w:rsidRPr="000F71E0" w:rsidTr="00DB6298">
        <w:trPr>
          <w:trHeight w:val="377"/>
        </w:trPr>
        <w:tc>
          <w:tcPr>
            <w:tcW w:w="10518" w:type="dxa"/>
            <w:gridSpan w:val="4"/>
            <w:shd w:val="clear" w:color="auto" w:fill="DBE5F1" w:themeFill="accent1" w:themeFillTint="33"/>
            <w:vAlign w:val="center"/>
          </w:tcPr>
          <w:p w:rsidR="002379A8" w:rsidRPr="000F71E0" w:rsidRDefault="002379A8" w:rsidP="001000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379A8" w:rsidRPr="000F71E0" w:rsidTr="00DB629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379A8" w:rsidRPr="000F71E0" w:rsidRDefault="002379A8" w:rsidP="001000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379A8" w:rsidRPr="000F71E0" w:rsidRDefault="002379A8" w:rsidP="001000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379A8" w:rsidRPr="000F71E0" w:rsidRDefault="002379A8" w:rsidP="001000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6232" w:type="dxa"/>
            <w:shd w:val="clear" w:color="auto" w:fill="DBE5F1" w:themeFill="accent1" w:themeFillTint="33"/>
            <w:vAlign w:val="center"/>
          </w:tcPr>
          <w:p w:rsidR="002379A8" w:rsidRPr="000F71E0" w:rsidRDefault="002379A8" w:rsidP="001000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379A8" w:rsidRPr="00C52528" w:rsidTr="00DB6298">
        <w:trPr>
          <w:trHeight w:val="340"/>
        </w:trPr>
        <w:tc>
          <w:tcPr>
            <w:tcW w:w="737" w:type="dxa"/>
            <w:vAlign w:val="center"/>
          </w:tcPr>
          <w:p w:rsidR="002379A8" w:rsidRPr="00C52528" w:rsidRDefault="002379A8" w:rsidP="001000A2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2379A8" w:rsidRPr="00C52528" w:rsidRDefault="002379A8" w:rsidP="001000A2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2379A8" w:rsidRPr="00C52528" w:rsidRDefault="002379A8" w:rsidP="001000A2">
            <w:pPr>
              <w:pStyle w:val="Verses"/>
            </w:pPr>
          </w:p>
        </w:tc>
        <w:tc>
          <w:tcPr>
            <w:tcW w:w="6232" w:type="dxa"/>
            <w:vAlign w:val="center"/>
          </w:tcPr>
          <w:p w:rsidR="002379A8" w:rsidRPr="00C52528" w:rsidRDefault="002379A8" w:rsidP="001000A2">
            <w:pPr>
              <w:pStyle w:val="Verses"/>
            </w:pPr>
          </w:p>
        </w:tc>
      </w:tr>
    </w:tbl>
    <w:p w:rsidR="002379A8" w:rsidRDefault="002379A8" w:rsidP="003D377B"/>
    <w:p w:rsidR="008843C9" w:rsidRDefault="008843C9" w:rsidP="00DB6298">
      <w:pPr>
        <w:pStyle w:val="Heading1"/>
      </w:pPr>
      <w:r w:rsidRPr="008843C9">
        <w:t>Objetivos deste documento</w:t>
      </w:r>
    </w:p>
    <w:p w:rsidR="003D377B" w:rsidRDefault="00BF3847" w:rsidP="003D377B">
      <w:r>
        <w:t>Classificar o projeto dentro do portfólio de projetos.</w:t>
      </w:r>
    </w:p>
    <w:p w:rsidR="008843C9" w:rsidRDefault="008843C9" w:rsidP="003D377B"/>
    <w:p w:rsidR="00BD1E18" w:rsidRPr="006D101A" w:rsidRDefault="00BD1E18" w:rsidP="00DB6298">
      <w:pPr>
        <w:pStyle w:val="Heading1"/>
      </w:pPr>
      <w:r>
        <w:t>Descrição sumária</w:t>
      </w:r>
    </w:p>
    <w:p w:rsidR="00BD1E18" w:rsidRPr="006D101A" w:rsidRDefault="00BD1E18" w:rsidP="002379A8">
      <w:pPr>
        <w:pStyle w:val="Comments"/>
      </w:pPr>
      <w:r>
        <w:t>[</w:t>
      </w:r>
      <w:r w:rsidR="00CC3929">
        <w:t>D</w:t>
      </w:r>
      <w:r w:rsidRPr="006D101A">
        <w:t>escr</w:t>
      </w:r>
      <w:r w:rsidR="00EB052F">
        <w:t xml:space="preserve">eva de forma breve </w:t>
      </w:r>
      <w:r w:rsidRPr="006D101A">
        <w:t>o</w:t>
      </w:r>
      <w:r w:rsidR="00EB052F">
        <w:t>s</w:t>
      </w:r>
      <w:r>
        <w:t xml:space="preserve"> requisitos e características dos produtos a serem </w:t>
      </w:r>
      <w:r w:rsidR="002379A8">
        <w:t>entregues</w:t>
      </w:r>
      <w:r w:rsidR="002379A8" w:rsidRPr="006D101A">
        <w:t>.</w:t>
      </w:r>
      <w:r w:rsidR="002379A8">
        <w:t xml:space="preserve"> ]</w:t>
      </w:r>
    </w:p>
    <w:p w:rsidR="00BD1E18" w:rsidRDefault="00BD1E18" w:rsidP="00BD1E18">
      <w:pPr>
        <w:pStyle w:val="TableText"/>
        <w:rPr>
          <w:rFonts w:ascii="Arial" w:hAnsi="Arial" w:cs="Arial"/>
          <w:lang w:val="pt-BR"/>
        </w:rPr>
      </w:pPr>
    </w:p>
    <w:p w:rsidR="00BD1E18" w:rsidRDefault="00BD1E18" w:rsidP="00BD1E18">
      <w:pPr>
        <w:pStyle w:val="TableText"/>
        <w:rPr>
          <w:rFonts w:ascii="Arial" w:hAnsi="Arial" w:cs="Arial"/>
          <w:lang w:val="pt-BR"/>
        </w:rPr>
      </w:pPr>
    </w:p>
    <w:p w:rsidR="00BD1E18" w:rsidRPr="006D101A" w:rsidRDefault="006B031C" w:rsidP="00DB6298">
      <w:pPr>
        <w:pStyle w:val="Heading1"/>
      </w:pPr>
      <w:r>
        <w:t>Critérios estratégicos</w:t>
      </w:r>
    </w:p>
    <w:p w:rsidR="004C02E3" w:rsidRDefault="00BF3847" w:rsidP="002379A8">
      <w:pPr>
        <w:pStyle w:val="Comments"/>
      </w:pPr>
      <w:r>
        <w:t>[</w:t>
      </w:r>
      <w:r w:rsidR="00082281" w:rsidRPr="006E71BA">
        <w:rPr>
          <w:b/>
        </w:rPr>
        <w:t>PMO</w:t>
      </w:r>
      <w:r w:rsidR="00082281">
        <w:t xml:space="preserve">: </w:t>
      </w:r>
      <w:r w:rsidR="006B031C">
        <w:t>Para cada critério, especifique um peso que será o mesmo para todo seu portfólio de projetos (1ª coluna da tabela).</w:t>
      </w:r>
      <w:r w:rsidR="000B4C27">
        <w:t xml:space="preserve"> </w:t>
      </w:r>
      <w:r w:rsidR="004C02E3">
        <w:t xml:space="preserve">Use critérios mensuráveis para definir o que é baixo, médio e alto </w:t>
      </w:r>
      <w:r w:rsidR="003C37BC">
        <w:t>impacto. Exemplo</w:t>
      </w:r>
      <w:r w:rsidR="004C02E3">
        <w:t xml:space="preserve">: Baixo </w:t>
      </w:r>
      <w:r w:rsidR="003C37BC">
        <w:t>ganho</w:t>
      </w:r>
      <w:r w:rsidR="004C02E3">
        <w:t xml:space="preserve"> financeiro: Ganho Anual </w:t>
      </w:r>
      <w:r w:rsidR="003C37BC">
        <w:t>menor que</w:t>
      </w:r>
      <w:r w:rsidR="004C02E3">
        <w:t xml:space="preserve"> R$100.000,00 / Médio </w:t>
      </w:r>
      <w:r w:rsidR="003C37BC">
        <w:t>ganho financeiro: Ganho Anual entre R$100.000,00 e R$500.000,00 / Alto ganho financeiro: Ganho anual maior que R$500.000,</w:t>
      </w:r>
      <w:r w:rsidR="002379A8">
        <w:t>00. ]</w:t>
      </w:r>
    </w:p>
    <w:p w:rsidR="00BD1E18" w:rsidRPr="004662E1" w:rsidRDefault="003C37BC" w:rsidP="002379A8">
      <w:pPr>
        <w:pStyle w:val="Comments"/>
      </w:pPr>
      <w:r>
        <w:t>[</w:t>
      </w:r>
      <w:r w:rsidR="00BF3847">
        <w:t xml:space="preserve">Identifique </w:t>
      </w:r>
      <w:r w:rsidR="006B031C">
        <w:t xml:space="preserve">a nota do seu projeto para </w:t>
      </w:r>
      <w:r w:rsidR="00BF3847">
        <w:t>cada critério</w:t>
      </w:r>
      <w:r w:rsidR="006B031C">
        <w:t xml:space="preserve"> da tabela abaixo</w:t>
      </w:r>
      <w:r w:rsidR="00BD1E18" w:rsidRPr="006D101A">
        <w:t>.</w:t>
      </w:r>
      <w:r w:rsidR="00210E17">
        <w:t xml:space="preserve"> A nota final será a somatória da multiplicação do peso de cada </w:t>
      </w:r>
      <w:r w:rsidR="006B031C">
        <w:t>critério</w:t>
      </w:r>
      <w:r w:rsidR="00210E17">
        <w:t xml:space="preserve"> com sua respectiva </w:t>
      </w:r>
      <w:r w:rsidR="002379A8">
        <w:t>nota. ]</w:t>
      </w: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"/>
        <w:gridCol w:w="1931"/>
        <w:gridCol w:w="2160"/>
        <w:gridCol w:w="2160"/>
        <w:gridCol w:w="2160"/>
        <w:gridCol w:w="2160"/>
      </w:tblGrid>
      <w:tr w:rsidR="00A53681" w:rsidRPr="006D101A" w:rsidTr="00A53681">
        <w:trPr>
          <w:jc w:val="center"/>
        </w:trPr>
        <w:tc>
          <w:tcPr>
            <w:tcW w:w="283" w:type="dxa"/>
            <w:tcBorders>
              <w:bottom w:val="nil"/>
            </w:tcBorders>
            <w:shd w:val="clear" w:color="auto" w:fill="DBE5F1" w:themeFill="accent1" w:themeFillTint="33"/>
          </w:tcPr>
          <w:p w:rsidR="00A53681" w:rsidRPr="00210E17" w:rsidRDefault="00A53681" w:rsidP="00F822FC">
            <w:pPr>
              <w:jc w:val="center"/>
              <w:rPr>
                <w:b/>
                <w:sz w:val="16"/>
              </w:rPr>
            </w:pPr>
            <w:r w:rsidRPr="00210E17">
              <w:rPr>
                <w:b/>
                <w:sz w:val="16"/>
              </w:rPr>
              <w:t>P</w:t>
            </w:r>
          </w:p>
        </w:tc>
        <w:tc>
          <w:tcPr>
            <w:tcW w:w="1931" w:type="dxa"/>
            <w:tcBorders>
              <w:bottom w:val="nil"/>
            </w:tcBorders>
            <w:shd w:val="clear" w:color="auto" w:fill="DBE5F1" w:themeFill="accent1" w:themeFillTint="33"/>
          </w:tcPr>
          <w:p w:rsidR="00A53681" w:rsidRPr="006D101A" w:rsidRDefault="00A53681" w:rsidP="00F822FC">
            <w:pPr>
              <w:jc w:val="center"/>
              <w:rPr>
                <w:b/>
                <w:sz w:val="16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53681" w:rsidRDefault="00A53681" w:rsidP="00F822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Nenhum impacto</w:t>
            </w:r>
          </w:p>
          <w:p w:rsidR="00A53681" w:rsidRPr="006D101A" w:rsidRDefault="00A53681" w:rsidP="00F822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(Nota = 0)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53681" w:rsidRPr="006D101A" w:rsidRDefault="00A53681" w:rsidP="00F822FC">
            <w:pPr>
              <w:jc w:val="center"/>
              <w:rPr>
                <w:b/>
                <w:sz w:val="16"/>
              </w:rPr>
            </w:pPr>
            <w:r w:rsidRPr="006D101A">
              <w:rPr>
                <w:b/>
                <w:sz w:val="16"/>
              </w:rPr>
              <w:t>Baixo impacto</w:t>
            </w:r>
          </w:p>
          <w:p w:rsidR="00A53681" w:rsidRPr="006D101A" w:rsidRDefault="00A53681" w:rsidP="00F822FC">
            <w:pPr>
              <w:jc w:val="center"/>
              <w:rPr>
                <w:b/>
                <w:sz w:val="16"/>
              </w:rPr>
            </w:pPr>
            <w:r w:rsidRPr="006D101A">
              <w:rPr>
                <w:b/>
                <w:sz w:val="16"/>
              </w:rPr>
              <w:t>(</w:t>
            </w:r>
            <w:r>
              <w:rPr>
                <w:b/>
                <w:sz w:val="16"/>
              </w:rPr>
              <w:t>Nota</w:t>
            </w:r>
            <w:r w:rsidRPr="006D101A">
              <w:rPr>
                <w:b/>
                <w:sz w:val="16"/>
              </w:rPr>
              <w:t xml:space="preserve"> = 1)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53681" w:rsidRPr="006D101A" w:rsidRDefault="00A53681" w:rsidP="00F822FC">
            <w:pPr>
              <w:jc w:val="center"/>
              <w:rPr>
                <w:b/>
                <w:sz w:val="16"/>
              </w:rPr>
            </w:pPr>
            <w:r w:rsidRPr="006D101A">
              <w:rPr>
                <w:b/>
                <w:sz w:val="16"/>
              </w:rPr>
              <w:t>Médio impacto</w:t>
            </w:r>
          </w:p>
          <w:p w:rsidR="00A53681" w:rsidRPr="006D101A" w:rsidRDefault="00A53681" w:rsidP="006566A0">
            <w:pPr>
              <w:jc w:val="center"/>
              <w:rPr>
                <w:b/>
                <w:sz w:val="16"/>
              </w:rPr>
            </w:pPr>
            <w:r w:rsidRPr="006D101A">
              <w:rPr>
                <w:b/>
                <w:sz w:val="16"/>
              </w:rPr>
              <w:t>(</w:t>
            </w:r>
            <w:r>
              <w:rPr>
                <w:b/>
                <w:sz w:val="16"/>
              </w:rPr>
              <w:t>Nota</w:t>
            </w:r>
            <w:r w:rsidRPr="006D101A">
              <w:rPr>
                <w:b/>
                <w:sz w:val="16"/>
              </w:rPr>
              <w:t xml:space="preserve"> = </w:t>
            </w:r>
            <w:r>
              <w:rPr>
                <w:b/>
                <w:sz w:val="16"/>
              </w:rPr>
              <w:t>2</w:t>
            </w:r>
            <w:r w:rsidRPr="006D101A">
              <w:rPr>
                <w:b/>
                <w:sz w:val="16"/>
              </w:rPr>
              <w:t>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53681" w:rsidRPr="006D101A" w:rsidRDefault="00A53681" w:rsidP="00F822FC">
            <w:pPr>
              <w:jc w:val="center"/>
              <w:rPr>
                <w:b/>
                <w:sz w:val="16"/>
              </w:rPr>
            </w:pPr>
            <w:r w:rsidRPr="006D101A">
              <w:rPr>
                <w:b/>
                <w:sz w:val="16"/>
              </w:rPr>
              <w:t>Alto impacto</w:t>
            </w:r>
          </w:p>
          <w:p w:rsidR="00A53681" w:rsidRPr="006D101A" w:rsidRDefault="00A53681" w:rsidP="006566A0">
            <w:pPr>
              <w:jc w:val="center"/>
              <w:rPr>
                <w:b/>
                <w:sz w:val="16"/>
              </w:rPr>
            </w:pPr>
            <w:r w:rsidRPr="006D101A">
              <w:rPr>
                <w:b/>
                <w:sz w:val="16"/>
              </w:rPr>
              <w:t>(</w:t>
            </w:r>
            <w:r>
              <w:rPr>
                <w:b/>
                <w:sz w:val="16"/>
              </w:rPr>
              <w:t>Nota</w:t>
            </w:r>
            <w:r w:rsidRPr="006D101A">
              <w:rPr>
                <w:b/>
                <w:sz w:val="16"/>
              </w:rPr>
              <w:t xml:space="preserve"> = </w:t>
            </w:r>
            <w:r>
              <w:rPr>
                <w:b/>
                <w:sz w:val="16"/>
              </w:rPr>
              <w:t>3</w:t>
            </w:r>
            <w:r w:rsidRPr="006D101A">
              <w:rPr>
                <w:b/>
                <w:sz w:val="16"/>
              </w:rPr>
              <w:t>)</w:t>
            </w:r>
          </w:p>
        </w:tc>
      </w:tr>
      <w:tr w:rsidR="00BA0929" w:rsidRPr="006D101A" w:rsidTr="00BA0929">
        <w:trPr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A0929" w:rsidRPr="00210E17" w:rsidRDefault="00BA0929" w:rsidP="00BA0929">
            <w:pPr>
              <w:jc w:val="center"/>
              <w:rPr>
                <w:sz w:val="16"/>
              </w:rPr>
            </w:pPr>
            <w:r w:rsidRPr="00210E17">
              <w:rPr>
                <w:sz w:val="16"/>
              </w:rPr>
              <w:t>5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A0929" w:rsidRPr="006D101A" w:rsidRDefault="00BA0929" w:rsidP="00C4773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  <w:r w:rsidR="00C47736">
              <w:rPr>
                <w:b/>
                <w:sz w:val="16"/>
              </w:rPr>
              <w:t>alanced</w:t>
            </w:r>
            <w:r w:rsidR="002379A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S</w:t>
            </w:r>
            <w:r w:rsidR="00C47736">
              <w:rPr>
                <w:b/>
                <w:sz w:val="16"/>
              </w:rPr>
              <w:t>coreCard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29" w:rsidRPr="006D101A" w:rsidRDefault="00BA0929" w:rsidP="0020515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Não interfere nos indicadores do BSC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29" w:rsidRPr="006D101A" w:rsidRDefault="00BA0929" w:rsidP="00205157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Baixo impacto nos indicadores do BSC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29" w:rsidRPr="006D101A" w:rsidRDefault="00BA0929" w:rsidP="0020515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Aperfeiçoa vários indicadores do BSC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29" w:rsidRPr="006D101A" w:rsidRDefault="00BA0929" w:rsidP="00205157">
            <w:pPr>
              <w:jc w:val="center"/>
              <w:rPr>
                <w:sz w:val="16"/>
              </w:rPr>
            </w:pPr>
            <w:r>
              <w:rPr>
                <w:sz w:val="16"/>
              </w:rPr>
              <w:t>Permite que a meta do BSC seja atingida</w:t>
            </w:r>
          </w:p>
        </w:tc>
      </w:tr>
      <w:tr w:rsidR="00A53681" w:rsidRPr="006D101A" w:rsidTr="00BA0929">
        <w:trPr>
          <w:cantSplit/>
          <w:jc w:val="center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A53681" w:rsidRPr="00210E17" w:rsidRDefault="00210E17" w:rsidP="00BA0929">
            <w:pPr>
              <w:pStyle w:val="Header"/>
              <w:jc w:val="center"/>
              <w:rPr>
                <w:sz w:val="16"/>
              </w:rPr>
            </w:pPr>
            <w:r w:rsidRPr="00210E17">
              <w:rPr>
                <w:sz w:val="16"/>
              </w:rPr>
              <w:t>5</w:t>
            </w:r>
          </w:p>
        </w:tc>
        <w:tc>
          <w:tcPr>
            <w:tcW w:w="1931" w:type="dxa"/>
            <w:shd w:val="clear" w:color="auto" w:fill="DBE5F1" w:themeFill="accent1" w:themeFillTint="33"/>
            <w:vAlign w:val="center"/>
          </w:tcPr>
          <w:p w:rsidR="00A53681" w:rsidRPr="00BD1E18" w:rsidRDefault="00A53681" w:rsidP="00F822FC">
            <w:pPr>
              <w:pStyle w:val="Header"/>
              <w:jc w:val="center"/>
              <w:rPr>
                <w:b/>
                <w:sz w:val="16"/>
              </w:rPr>
            </w:pPr>
            <w:r w:rsidRPr="00BD1E18">
              <w:rPr>
                <w:b/>
                <w:sz w:val="16"/>
              </w:rPr>
              <w:t>Aumento de Receita + Redução de Despesa</w:t>
            </w:r>
          </w:p>
        </w:tc>
        <w:tc>
          <w:tcPr>
            <w:tcW w:w="2160" w:type="dxa"/>
          </w:tcPr>
          <w:p w:rsidR="00A53681" w:rsidRPr="004662E1" w:rsidRDefault="00A53681" w:rsidP="003352DF">
            <w:pPr>
              <w:pStyle w:val="Header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Nenhum </w:t>
            </w:r>
            <w:r w:rsidR="004C02E3">
              <w:rPr>
                <w:sz w:val="16"/>
              </w:rPr>
              <w:t>ganho financeiro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53681" w:rsidRPr="004662E1" w:rsidRDefault="004C02E3" w:rsidP="004C02E3">
            <w:pPr>
              <w:pStyle w:val="Header"/>
              <w:jc w:val="center"/>
              <w:rPr>
                <w:sz w:val="16"/>
              </w:rPr>
            </w:pPr>
            <w:r>
              <w:rPr>
                <w:sz w:val="16"/>
              </w:rPr>
              <w:t>Baixo g</w:t>
            </w:r>
            <w:r w:rsidR="00A53681" w:rsidRPr="004662E1">
              <w:rPr>
                <w:sz w:val="16"/>
              </w:rPr>
              <w:t xml:space="preserve">anho </w:t>
            </w:r>
            <w:r>
              <w:rPr>
                <w:sz w:val="16"/>
              </w:rPr>
              <w:t>f</w:t>
            </w:r>
            <w:r w:rsidR="00A53681" w:rsidRPr="004662E1">
              <w:rPr>
                <w:sz w:val="16"/>
              </w:rPr>
              <w:t>ina</w:t>
            </w:r>
            <w:r w:rsidR="00A53681">
              <w:rPr>
                <w:sz w:val="16"/>
              </w:rPr>
              <w:t>n</w:t>
            </w:r>
            <w:r w:rsidR="00A53681" w:rsidRPr="004662E1">
              <w:rPr>
                <w:sz w:val="16"/>
              </w:rPr>
              <w:t>ceiro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53681" w:rsidRPr="006D101A" w:rsidRDefault="004C02E3" w:rsidP="004C02E3">
            <w:pPr>
              <w:jc w:val="center"/>
              <w:rPr>
                <w:sz w:val="16"/>
              </w:rPr>
            </w:pPr>
            <w:r>
              <w:rPr>
                <w:sz w:val="16"/>
              </w:rPr>
              <w:t>Médio ganho financeiro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53681" w:rsidRPr="006D101A" w:rsidRDefault="004C02E3" w:rsidP="004C02E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Alto ganho financeiro</w:t>
            </w:r>
          </w:p>
        </w:tc>
      </w:tr>
      <w:tr w:rsidR="00A53681" w:rsidRPr="006D101A" w:rsidTr="00BA0929">
        <w:trPr>
          <w:jc w:val="center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A53681" w:rsidRPr="00210E17" w:rsidRDefault="00210E17" w:rsidP="00BA0929">
            <w:pPr>
              <w:jc w:val="center"/>
              <w:rPr>
                <w:sz w:val="16"/>
              </w:rPr>
            </w:pPr>
            <w:r w:rsidRPr="00210E17">
              <w:rPr>
                <w:sz w:val="16"/>
              </w:rPr>
              <w:t>4</w:t>
            </w:r>
          </w:p>
        </w:tc>
        <w:tc>
          <w:tcPr>
            <w:tcW w:w="1931" w:type="dxa"/>
            <w:shd w:val="clear" w:color="auto" w:fill="DBE5F1" w:themeFill="accent1" w:themeFillTint="33"/>
            <w:vAlign w:val="center"/>
          </w:tcPr>
          <w:p w:rsidR="00A53681" w:rsidRPr="006D101A" w:rsidRDefault="00A53681" w:rsidP="00F822FC">
            <w:pPr>
              <w:jc w:val="center"/>
              <w:rPr>
                <w:b/>
                <w:sz w:val="16"/>
              </w:rPr>
            </w:pPr>
            <w:r w:rsidRPr="006D101A">
              <w:rPr>
                <w:b/>
                <w:sz w:val="16"/>
              </w:rPr>
              <w:t>Fiscal</w:t>
            </w:r>
          </w:p>
        </w:tc>
        <w:tc>
          <w:tcPr>
            <w:tcW w:w="2160" w:type="dxa"/>
          </w:tcPr>
          <w:p w:rsidR="00A53681" w:rsidRPr="006D101A" w:rsidRDefault="00A53681" w:rsidP="005931B3">
            <w:pPr>
              <w:jc w:val="center"/>
              <w:rPr>
                <w:sz w:val="16"/>
              </w:rPr>
            </w:pPr>
            <w:r w:rsidRPr="006D101A">
              <w:rPr>
                <w:sz w:val="16"/>
              </w:rPr>
              <w:t>Nenhuma</w:t>
            </w:r>
            <w:r>
              <w:rPr>
                <w:sz w:val="16"/>
              </w:rPr>
              <w:t xml:space="preserve"> e</w:t>
            </w:r>
            <w:r w:rsidRPr="006D101A">
              <w:rPr>
                <w:sz w:val="16"/>
              </w:rPr>
              <w:t>xposição fiscal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53681" w:rsidRPr="006D101A" w:rsidRDefault="00A53681" w:rsidP="005931B3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Baixa e</w:t>
            </w:r>
            <w:r w:rsidRPr="006D101A">
              <w:rPr>
                <w:sz w:val="16"/>
              </w:rPr>
              <w:t>xposição fiscal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53681" w:rsidRPr="006D101A" w:rsidRDefault="00A53681" w:rsidP="005931B3">
            <w:pPr>
              <w:jc w:val="center"/>
              <w:rPr>
                <w:sz w:val="16"/>
              </w:rPr>
            </w:pPr>
            <w:r>
              <w:rPr>
                <w:sz w:val="16"/>
              </w:rPr>
              <w:t>Média exposição fiscal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53681" w:rsidRPr="006D101A" w:rsidRDefault="00A53681" w:rsidP="005931B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Alta exposição fiscal</w:t>
            </w:r>
          </w:p>
        </w:tc>
      </w:tr>
    </w:tbl>
    <w:p w:rsidR="00BD1E18" w:rsidRPr="004662E1" w:rsidRDefault="006566A0" w:rsidP="00BD1E18">
      <w:pPr>
        <w:rPr>
          <w:b/>
        </w:rPr>
      </w:pPr>
      <w:r>
        <w:rPr>
          <w:b/>
        </w:rPr>
        <w:t>Nota</w:t>
      </w:r>
      <w:r w:rsidR="00BD1E18" w:rsidRPr="004662E1">
        <w:rPr>
          <w:b/>
        </w:rPr>
        <w:t xml:space="preserve"> = ___</w:t>
      </w:r>
    </w:p>
    <w:p w:rsidR="008843C9" w:rsidRDefault="008843C9" w:rsidP="003D377B"/>
    <w:p w:rsidR="006B031C" w:rsidRPr="006D101A" w:rsidRDefault="006B031C" w:rsidP="00DB6298">
      <w:pPr>
        <w:pStyle w:val="Heading1"/>
      </w:pPr>
      <w:r>
        <w:t>Descrição dos Benefícios do projeto</w:t>
      </w:r>
    </w:p>
    <w:p w:rsidR="006B031C" w:rsidRPr="004662E1" w:rsidRDefault="006B031C" w:rsidP="002379A8">
      <w:pPr>
        <w:pStyle w:val="Comments"/>
      </w:pPr>
      <w:r w:rsidRPr="004662E1">
        <w:t xml:space="preserve">[Forneça informações que esclarecem a </w:t>
      </w:r>
      <w:r>
        <w:t>pontuação dos critérios estratégicos</w:t>
      </w:r>
      <w:r w:rsidRPr="004662E1">
        <w:t xml:space="preserve">; principalmente, </w:t>
      </w:r>
      <w:r w:rsidR="003C37BC">
        <w:t>os</w:t>
      </w:r>
      <w:r w:rsidRPr="004662E1">
        <w:t xml:space="preserve"> indicadores do BSC afetados e impacto financeiro (Geração de receita; redução de despesas</w:t>
      </w:r>
      <w:r w:rsidR="002379A8" w:rsidRPr="004662E1">
        <w:t>). ]</w:t>
      </w:r>
    </w:p>
    <w:p w:rsidR="006B031C" w:rsidRDefault="006B031C" w:rsidP="006B031C">
      <w:pPr>
        <w:pStyle w:val="TableText"/>
        <w:rPr>
          <w:rFonts w:ascii="Arial" w:hAnsi="Arial"/>
          <w:lang w:val="pt-BR"/>
        </w:rPr>
      </w:pPr>
    </w:p>
    <w:p w:rsidR="003C37BC" w:rsidRDefault="003C37BC" w:rsidP="006B031C">
      <w:pPr>
        <w:pStyle w:val="TableText"/>
        <w:rPr>
          <w:rFonts w:ascii="Arial" w:hAnsi="Arial"/>
          <w:lang w:val="pt-BR"/>
        </w:rPr>
      </w:pPr>
    </w:p>
    <w:p w:rsidR="006B031C" w:rsidRPr="006D101A" w:rsidRDefault="006B031C" w:rsidP="006B031C">
      <w:pPr>
        <w:pStyle w:val="TableText"/>
        <w:rPr>
          <w:rFonts w:ascii="Arial" w:hAnsi="Arial" w:cs="Arial"/>
          <w:lang w:val="pt-BR"/>
        </w:rPr>
      </w:pPr>
    </w:p>
    <w:p w:rsidR="006B031C" w:rsidRDefault="006B031C" w:rsidP="003D377B"/>
    <w:p w:rsidR="006B031C" w:rsidRDefault="006B031C" w:rsidP="003D377B"/>
    <w:tbl>
      <w:tblPr>
        <w:tblW w:w="103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6095"/>
        <w:gridCol w:w="1843"/>
      </w:tblGrid>
      <w:tr w:rsidR="008843C9" w:rsidRPr="00C52528" w:rsidTr="00DB6298">
        <w:trPr>
          <w:trHeight w:val="377"/>
        </w:trPr>
        <w:tc>
          <w:tcPr>
            <w:tcW w:w="10376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F822FC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DB6298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F822FC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6095" w:type="dxa"/>
            <w:shd w:val="clear" w:color="auto" w:fill="DBE5F1" w:themeFill="accent1" w:themeFillTint="33"/>
            <w:vAlign w:val="center"/>
          </w:tcPr>
          <w:p w:rsidR="008843C9" w:rsidRPr="00C52528" w:rsidRDefault="008843C9" w:rsidP="00F822FC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8843C9" w:rsidRPr="00C52528" w:rsidRDefault="008843C9" w:rsidP="00F822FC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DB6298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822FC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6095" w:type="dxa"/>
            <w:vAlign w:val="center"/>
          </w:tcPr>
          <w:p w:rsidR="008843C9" w:rsidRPr="00C52528" w:rsidRDefault="008843C9" w:rsidP="00F822FC"/>
        </w:tc>
        <w:tc>
          <w:tcPr>
            <w:tcW w:w="1843" w:type="dxa"/>
            <w:vAlign w:val="center"/>
          </w:tcPr>
          <w:p w:rsidR="008843C9" w:rsidRPr="00C52528" w:rsidRDefault="008843C9" w:rsidP="00F822FC"/>
        </w:tc>
      </w:tr>
      <w:tr w:rsidR="008843C9" w:rsidRPr="00C52528" w:rsidTr="00DB6298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822FC">
            <w:pPr>
              <w:pStyle w:val="Tabela"/>
            </w:pPr>
          </w:p>
        </w:tc>
        <w:tc>
          <w:tcPr>
            <w:tcW w:w="6095" w:type="dxa"/>
            <w:vAlign w:val="center"/>
          </w:tcPr>
          <w:p w:rsidR="008843C9" w:rsidRPr="00C52528" w:rsidRDefault="008843C9" w:rsidP="00F822FC"/>
        </w:tc>
        <w:tc>
          <w:tcPr>
            <w:tcW w:w="1843" w:type="dxa"/>
            <w:vAlign w:val="center"/>
          </w:tcPr>
          <w:p w:rsidR="008843C9" w:rsidRPr="00C52528" w:rsidRDefault="008843C9" w:rsidP="00F822FC"/>
        </w:tc>
      </w:tr>
    </w:tbl>
    <w:p w:rsidR="008843C9" w:rsidRDefault="008843C9" w:rsidP="003D377B"/>
    <w:sectPr w:rsidR="008843C9" w:rsidSect="00DB6298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B5A" w:rsidRDefault="00284B5A" w:rsidP="005E1593">
      <w:r>
        <w:separator/>
      </w:r>
    </w:p>
  </w:endnote>
  <w:endnote w:type="continuationSeparator" w:id="0">
    <w:p w:rsidR="00284B5A" w:rsidRDefault="00284B5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41"/>
      <w:gridCol w:w="5341"/>
    </w:tblGrid>
    <w:tr w:rsidR="006419CA" w:rsidRPr="006419CA" w:rsidTr="00AB2174">
      <w:trPr>
        <w:jc w:val="center"/>
      </w:trPr>
      <w:tc>
        <w:tcPr>
          <w:tcW w:w="2500" w:type="pct"/>
          <w:vAlign w:val="center"/>
        </w:tcPr>
        <w:p w:rsidR="006419CA" w:rsidRPr="006419CA" w:rsidRDefault="006419CA" w:rsidP="00F822FC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96168">
            <w:rPr>
              <w:noProof/>
              <w:color w:val="244061" w:themeColor="accent1" w:themeShade="80"/>
            </w:rPr>
            <w:t>Solicitacao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6419CA" w:rsidRPr="006419CA" w:rsidRDefault="006419CA" w:rsidP="00941F0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F11E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F11E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41F08" w:rsidRPr="006419CA" w:rsidTr="00AB217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797670292"/>
          <w:placeholder>
            <w:docPart w:val="9092A48350584C748BCF7D0FD0B509A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941F08" w:rsidRPr="006419CA" w:rsidRDefault="00941F08" w:rsidP="00F822FC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500" w:type="pct"/>
          <w:vAlign w:val="center"/>
        </w:tcPr>
        <w:p w:rsidR="00941F08" w:rsidRPr="006419CA" w:rsidRDefault="00284B5A" w:rsidP="00F822FC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41F08" w:rsidRPr="005572F5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B5A" w:rsidRDefault="00284B5A" w:rsidP="005E1593">
      <w:r>
        <w:separator/>
      </w:r>
    </w:p>
  </w:footnote>
  <w:footnote w:type="continuationSeparator" w:id="0">
    <w:p w:rsidR="00284B5A" w:rsidRDefault="00284B5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14045" w:rsidRPr="00AD691F" w:rsidTr="00614045">
      <w:trPr>
        <w:trHeight w:val="567"/>
        <w:jc w:val="center"/>
      </w:trPr>
      <w:tc>
        <w:tcPr>
          <w:tcW w:w="6492" w:type="dxa"/>
          <w:vAlign w:val="center"/>
        </w:tcPr>
        <w:p w:rsidR="00614045" w:rsidRPr="002379A8" w:rsidRDefault="00614045" w:rsidP="005E1593">
          <w:pPr>
            <w:pStyle w:val="Header"/>
            <w:rPr>
              <w:sz w:val="22"/>
              <w:szCs w:val="22"/>
            </w:rPr>
          </w:pPr>
          <w:r w:rsidRPr="002379A8">
            <w:fldChar w:fldCharType="begin"/>
          </w:r>
          <w:r w:rsidRPr="002379A8">
            <w:rPr>
              <w:sz w:val="22"/>
              <w:szCs w:val="22"/>
            </w:rPr>
            <w:instrText xml:space="preserve"> TITLE   \* MERGEFORMAT </w:instrText>
          </w:r>
          <w:r w:rsidRPr="002379A8">
            <w:fldChar w:fldCharType="separate"/>
          </w:r>
          <w:r w:rsidRPr="002379A8">
            <w:rPr>
              <w:sz w:val="22"/>
              <w:szCs w:val="22"/>
            </w:rPr>
            <w:t>Solicitação do Projeto</w:t>
          </w:r>
          <w:r w:rsidRPr="002379A8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14045" w:rsidRPr="00AD691F" w:rsidRDefault="002379A8" w:rsidP="00F822FC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14045" w:rsidRPr="00A10908" w:rsidTr="00614045">
      <w:trPr>
        <w:trHeight w:val="567"/>
        <w:jc w:val="center"/>
      </w:trPr>
      <w:tc>
        <w:tcPr>
          <w:tcW w:w="6492" w:type="dxa"/>
          <w:vAlign w:val="center"/>
        </w:tcPr>
        <w:p w:rsidR="00614045" w:rsidRPr="002379A8" w:rsidRDefault="00960179" w:rsidP="00F822FC">
          <w:pPr>
            <w:pStyle w:val="Header"/>
            <w:rPr>
              <w:sz w:val="22"/>
              <w:szCs w:val="22"/>
            </w:rPr>
          </w:pPr>
          <w:r w:rsidRPr="002379A8">
            <w:fldChar w:fldCharType="begin"/>
          </w:r>
          <w:r w:rsidRPr="002379A8">
            <w:rPr>
              <w:sz w:val="22"/>
              <w:szCs w:val="22"/>
            </w:rPr>
            <w:instrText xml:space="preserve"> SUBJECT   \* MERGEFORMAT </w:instrText>
          </w:r>
          <w:r w:rsidRPr="002379A8">
            <w:fldChar w:fldCharType="separate"/>
          </w:r>
          <w:r w:rsidR="00614045" w:rsidRPr="002379A8">
            <w:rPr>
              <w:sz w:val="22"/>
              <w:szCs w:val="22"/>
            </w:rPr>
            <w:t>Nome do Projeto</w:t>
          </w:r>
          <w:r w:rsidRPr="002379A8">
            <w:fldChar w:fldCharType="end"/>
          </w:r>
        </w:p>
      </w:tc>
      <w:tc>
        <w:tcPr>
          <w:tcW w:w="1956" w:type="dxa"/>
          <w:vMerge/>
          <w:vAlign w:val="center"/>
        </w:tcPr>
        <w:p w:rsidR="00614045" w:rsidRPr="00A10908" w:rsidRDefault="00614045" w:rsidP="00F822FC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18"/>
    <w:rsid w:val="00082281"/>
    <w:rsid w:val="000B4C27"/>
    <w:rsid w:val="000E2853"/>
    <w:rsid w:val="000E5DB3"/>
    <w:rsid w:val="00167C8C"/>
    <w:rsid w:val="00196168"/>
    <w:rsid w:val="001B6A41"/>
    <w:rsid w:val="001D497F"/>
    <w:rsid w:val="001F3D30"/>
    <w:rsid w:val="00210E17"/>
    <w:rsid w:val="002379A8"/>
    <w:rsid w:val="00274187"/>
    <w:rsid w:val="00284B5A"/>
    <w:rsid w:val="00331443"/>
    <w:rsid w:val="00333F9F"/>
    <w:rsid w:val="003352DF"/>
    <w:rsid w:val="00341B09"/>
    <w:rsid w:val="0034544C"/>
    <w:rsid w:val="003741EF"/>
    <w:rsid w:val="003B19F5"/>
    <w:rsid w:val="003C37BC"/>
    <w:rsid w:val="003D377B"/>
    <w:rsid w:val="0042609D"/>
    <w:rsid w:val="004662E1"/>
    <w:rsid w:val="004B2855"/>
    <w:rsid w:val="004B41CE"/>
    <w:rsid w:val="004B60F1"/>
    <w:rsid w:val="004C02E3"/>
    <w:rsid w:val="005156EB"/>
    <w:rsid w:val="00545135"/>
    <w:rsid w:val="0055540E"/>
    <w:rsid w:val="005931B3"/>
    <w:rsid w:val="005E1593"/>
    <w:rsid w:val="005F487B"/>
    <w:rsid w:val="00614045"/>
    <w:rsid w:val="006419CA"/>
    <w:rsid w:val="006566A0"/>
    <w:rsid w:val="00663704"/>
    <w:rsid w:val="006911EC"/>
    <w:rsid w:val="006A233C"/>
    <w:rsid w:val="006B031C"/>
    <w:rsid w:val="006E71BA"/>
    <w:rsid w:val="00743E89"/>
    <w:rsid w:val="007A054B"/>
    <w:rsid w:val="00833677"/>
    <w:rsid w:val="00842903"/>
    <w:rsid w:val="00871E89"/>
    <w:rsid w:val="008843C9"/>
    <w:rsid w:val="008D7AD7"/>
    <w:rsid w:val="00920679"/>
    <w:rsid w:val="009363A7"/>
    <w:rsid w:val="00941F08"/>
    <w:rsid w:val="00960179"/>
    <w:rsid w:val="009A5468"/>
    <w:rsid w:val="009D5360"/>
    <w:rsid w:val="00A53681"/>
    <w:rsid w:val="00AB2174"/>
    <w:rsid w:val="00AE1992"/>
    <w:rsid w:val="00B24A4D"/>
    <w:rsid w:val="00B8753E"/>
    <w:rsid w:val="00BA0929"/>
    <w:rsid w:val="00BD01E3"/>
    <w:rsid w:val="00BD1E18"/>
    <w:rsid w:val="00BF3847"/>
    <w:rsid w:val="00C47736"/>
    <w:rsid w:val="00C52528"/>
    <w:rsid w:val="00CC17C4"/>
    <w:rsid w:val="00CC3929"/>
    <w:rsid w:val="00CD1D94"/>
    <w:rsid w:val="00CE2B3B"/>
    <w:rsid w:val="00D37957"/>
    <w:rsid w:val="00DA76BC"/>
    <w:rsid w:val="00DB6298"/>
    <w:rsid w:val="00E34C15"/>
    <w:rsid w:val="00E62156"/>
    <w:rsid w:val="00EB052F"/>
    <w:rsid w:val="00EF11E5"/>
    <w:rsid w:val="00F822FC"/>
    <w:rsid w:val="00F920BF"/>
    <w:rsid w:val="00FB5A09"/>
    <w:rsid w:val="00FD46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18198A-F5D4-4765-AA39-020A78F5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9A8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customStyle="1" w:styleId="TableText">
    <w:name w:val="Table Text"/>
    <w:basedOn w:val="Normal"/>
    <w:rsid w:val="00BD1E18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941F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1F08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2379A8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379A8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379A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379A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92A48350584C748BCF7D0FD0B50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33F27-956A-4F9F-BA62-0B449CACB10F}"/>
      </w:docPartPr>
      <w:docPartBody>
        <w:p w:rsidR="007F3E82" w:rsidRDefault="00DB3F80">
          <w:r w:rsidRPr="005572F5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80"/>
    <w:rsid w:val="002E7CAC"/>
    <w:rsid w:val="00331335"/>
    <w:rsid w:val="00343DFC"/>
    <w:rsid w:val="00785CFF"/>
    <w:rsid w:val="007F3E82"/>
    <w:rsid w:val="008A51F5"/>
    <w:rsid w:val="008B4994"/>
    <w:rsid w:val="00926F43"/>
    <w:rsid w:val="00DB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F8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F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100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Solicitação do Projeto</vt:lpstr>
    </vt:vector>
  </TitlesOfParts>
  <Company>PMO Escritório de Projetos</Company>
  <LinksUpToDate>false</LinksUpToDate>
  <CharactersWithSpaces>1680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do Projeto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29</cp:revision>
  <dcterms:created xsi:type="dcterms:W3CDTF">2011-09-20T02:33:00Z</dcterms:created>
  <dcterms:modified xsi:type="dcterms:W3CDTF">2016-09-28T20:04:00Z</dcterms:modified>
</cp:coreProperties>
</file>