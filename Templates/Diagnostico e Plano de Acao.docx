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87" w:rsidRDefault="00D73F87" w:rsidP="00D73F87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3F87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3F87" w:rsidRPr="000F71E0" w:rsidRDefault="00D73F87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3F87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3F87" w:rsidRPr="000F71E0" w:rsidRDefault="00D73F87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3F87" w:rsidRPr="000F71E0" w:rsidRDefault="00D73F87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3F87" w:rsidRPr="000F71E0" w:rsidRDefault="00D73F87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3F87" w:rsidRPr="000F71E0" w:rsidRDefault="00D73F87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3F87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3F87" w:rsidRPr="00C52528" w:rsidRDefault="00D73F87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3F87" w:rsidRPr="00C52528" w:rsidRDefault="00D73F87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3F87" w:rsidRPr="00C52528" w:rsidRDefault="00D73F87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3F87" w:rsidRPr="00C52528" w:rsidRDefault="00D73F87" w:rsidP="00DB19BE">
            <w:pPr>
              <w:pStyle w:val="Verses"/>
            </w:pPr>
          </w:p>
        </w:tc>
      </w:tr>
    </w:tbl>
    <w:p w:rsidR="00D73F87" w:rsidRDefault="00D73F87" w:rsidP="00D73F87"/>
    <w:p w:rsidR="00D73F87" w:rsidRDefault="00D73F87" w:rsidP="00D73F87"/>
    <w:p w:rsidR="00D73F87" w:rsidRPr="008843C9" w:rsidRDefault="00D73F87" w:rsidP="00D45FC2">
      <w:pPr>
        <w:pStyle w:val="Heading1"/>
      </w:pPr>
      <w:r w:rsidRPr="008843C9">
        <w:t>Objetivos deste documento</w:t>
      </w:r>
    </w:p>
    <w:p w:rsidR="00034F76" w:rsidRDefault="00034F76" w:rsidP="00034F76">
      <w:r>
        <w:t>Esse documento tem como objetivo apresentar todos os pontos e problemas levantados, suas principais causas e um plano de ação para a solução dos mesmos.</w:t>
      </w:r>
    </w:p>
    <w:p w:rsidR="00034F76" w:rsidRDefault="00034F76" w:rsidP="00034F76"/>
    <w:p w:rsidR="00034F76" w:rsidRPr="00C46898" w:rsidRDefault="00034F76" w:rsidP="00034F76">
      <w:pPr>
        <w:pStyle w:val="Heading1"/>
      </w:pPr>
      <w:r>
        <w:t xml:space="preserve">Abordagem </w:t>
      </w:r>
      <w:r w:rsidR="00EF764E">
        <w:t xml:space="preserve">adotada </w:t>
      </w:r>
      <w:r>
        <w:t xml:space="preserve">e </w:t>
      </w:r>
      <w:r w:rsidR="00EF764E">
        <w:t>justificativa do Plano de Ação</w:t>
      </w:r>
    </w:p>
    <w:p w:rsidR="00034F76" w:rsidRPr="00493283" w:rsidRDefault="00493283" w:rsidP="00D73F87">
      <w:pPr>
        <w:pStyle w:val="Comments"/>
      </w:pPr>
      <w:r w:rsidRPr="00493283">
        <w:rPr>
          <w:szCs w:val="16"/>
        </w:rPr>
        <w:t>[</w:t>
      </w:r>
      <w:r>
        <w:rPr>
          <w:szCs w:val="16"/>
        </w:rPr>
        <w:t xml:space="preserve">Descreve a abordagem adotada e </w:t>
      </w:r>
      <w:r w:rsidR="00EF764E">
        <w:rPr>
          <w:szCs w:val="16"/>
        </w:rPr>
        <w:t xml:space="preserve">o objetivo do plano de </w:t>
      </w:r>
      <w:r w:rsidR="00D73F87">
        <w:rPr>
          <w:szCs w:val="16"/>
        </w:rPr>
        <w:t>ação.</w:t>
      </w:r>
      <w:r w:rsidR="00D73F87" w:rsidRPr="00493283">
        <w:rPr>
          <w:szCs w:val="16"/>
        </w:rPr>
        <w:t xml:space="preserve"> ]</w:t>
      </w:r>
    </w:p>
    <w:p w:rsidR="00034F76" w:rsidRDefault="00034F76" w:rsidP="00034F76"/>
    <w:p w:rsidR="00526410" w:rsidRPr="00AA3C95" w:rsidRDefault="00526410" w:rsidP="00034F76"/>
    <w:p w:rsidR="00034F76" w:rsidRPr="00AA3C95" w:rsidRDefault="00034F76" w:rsidP="00034F76">
      <w:pPr>
        <w:pStyle w:val="Heading1"/>
      </w:pPr>
      <w:r>
        <w:t>Problemas identificados e suas principais causas</w:t>
      </w:r>
    </w:p>
    <w:p w:rsidR="00034F76" w:rsidRDefault="00493283" w:rsidP="00D73F87">
      <w:pPr>
        <w:pStyle w:val="Comments"/>
      </w:pPr>
      <w:r w:rsidRPr="00493283">
        <w:rPr>
          <w:szCs w:val="16"/>
        </w:rPr>
        <w:t>[</w:t>
      </w:r>
      <w:r>
        <w:rPr>
          <w:szCs w:val="16"/>
        </w:rPr>
        <w:t xml:space="preserve">Descreve os principais pontos identificados e suas </w:t>
      </w:r>
      <w:r w:rsidR="00D73F87">
        <w:rPr>
          <w:szCs w:val="16"/>
        </w:rPr>
        <w:t>causas.</w:t>
      </w:r>
      <w:r w:rsidR="00D73F87" w:rsidRPr="00493283">
        <w:rPr>
          <w:szCs w:val="16"/>
        </w:rPr>
        <w:t xml:space="preserve"> ]</w:t>
      </w:r>
    </w:p>
    <w:p w:rsidR="006D4C4B" w:rsidRDefault="006D4C4B" w:rsidP="00034F76"/>
    <w:p w:rsidR="00526410" w:rsidRPr="00AA3C95" w:rsidRDefault="00526410" w:rsidP="00034F76"/>
    <w:p w:rsidR="00034F76" w:rsidRPr="00AA3C95" w:rsidRDefault="00034F76" w:rsidP="00034F76">
      <w:pPr>
        <w:pStyle w:val="Heading1"/>
      </w:pPr>
      <w:r>
        <w:t>Plano de ação</w:t>
      </w:r>
    </w:p>
    <w:p w:rsidR="00034F76" w:rsidRPr="00493283" w:rsidRDefault="00493283" w:rsidP="00D73F87">
      <w:pPr>
        <w:pStyle w:val="Comments"/>
      </w:pPr>
      <w:r w:rsidRPr="00493283">
        <w:rPr>
          <w:szCs w:val="16"/>
        </w:rPr>
        <w:t>[Detalhamento d</w:t>
      </w:r>
      <w:r>
        <w:rPr>
          <w:szCs w:val="16"/>
        </w:rPr>
        <w:t xml:space="preserve">o plano de ação e as principais entregas </w:t>
      </w:r>
      <w:r w:rsidR="00D73F87">
        <w:rPr>
          <w:szCs w:val="16"/>
        </w:rPr>
        <w:t>esperadas.</w:t>
      </w:r>
      <w:r w:rsidR="00D73F87" w:rsidRPr="00493283">
        <w:rPr>
          <w:szCs w:val="16"/>
        </w:rPr>
        <w:t xml:space="preserve"> ]</w:t>
      </w:r>
    </w:p>
    <w:p w:rsidR="006D4C4B" w:rsidRDefault="006D4C4B" w:rsidP="00034F76"/>
    <w:p w:rsidR="00526410" w:rsidRPr="00AA3C95" w:rsidRDefault="00526410" w:rsidP="00034F76"/>
    <w:p w:rsidR="00034F76" w:rsidRPr="00AA3C95" w:rsidRDefault="00034F76" w:rsidP="00034F76">
      <w:pPr>
        <w:pStyle w:val="Heading1"/>
      </w:pPr>
      <w:r w:rsidRPr="00AA3C95">
        <w:t>Premissas</w:t>
      </w:r>
    </w:p>
    <w:p w:rsidR="00034F76" w:rsidRPr="00AA3C95" w:rsidRDefault="00034F76" w:rsidP="00D73F87">
      <w:pPr>
        <w:pStyle w:val="Comments"/>
      </w:pPr>
      <w:r w:rsidRPr="00AA3C95">
        <w:t>[</w:t>
      </w:r>
      <w:hyperlink r:id="rId6" w:tooltip="Premissas de um projeto" w:history="1">
        <w:r w:rsidR="00526410" w:rsidRPr="00F96AD2">
          <w:rPr>
            <w:rStyle w:val="Hyperlink"/>
          </w:rPr>
          <w:t>Premissas</w:t>
        </w:r>
      </w:hyperlink>
      <w:r w:rsidRPr="00AA3C95">
        <w:t xml:space="preserve"> adotadas p</w:t>
      </w:r>
      <w:r>
        <w:t xml:space="preserve">ara </w:t>
      </w:r>
      <w:r w:rsidRPr="00AA3C95">
        <w:t xml:space="preserve">o </w:t>
      </w:r>
      <w:r w:rsidR="00526410">
        <w:t xml:space="preserve">plano de </w:t>
      </w:r>
      <w:r w:rsidR="00AB42FB">
        <w:t>ação. ]</w:t>
      </w:r>
    </w:p>
    <w:p w:rsidR="00034F76" w:rsidRPr="00AA3C95" w:rsidRDefault="00034F76" w:rsidP="00034F76"/>
    <w:p w:rsidR="00034F76" w:rsidRPr="00AA3C95" w:rsidRDefault="00034F76" w:rsidP="00034F76"/>
    <w:p w:rsidR="00034F76" w:rsidRPr="00AA3C95" w:rsidRDefault="00034F76" w:rsidP="00034F76">
      <w:pPr>
        <w:pStyle w:val="Heading1"/>
      </w:pPr>
      <w:r w:rsidRPr="00AA3C95">
        <w:t>Critérios de Aceitação</w:t>
      </w:r>
    </w:p>
    <w:p w:rsidR="00034F76" w:rsidRPr="00AA3C95" w:rsidRDefault="00034F76" w:rsidP="00D73F87">
      <w:pPr>
        <w:pStyle w:val="Comments"/>
      </w:pPr>
      <w:r w:rsidRPr="00AA3C95">
        <w:t>[Defina os critérios de aceitação do p</w:t>
      </w:r>
      <w:r w:rsidR="00526410">
        <w:t xml:space="preserve">lano de </w:t>
      </w:r>
      <w:r w:rsidR="00AB42FB">
        <w:t>ação.</w:t>
      </w:r>
      <w:r w:rsidR="00AB42FB" w:rsidRPr="00AA3C95">
        <w:t xml:space="preserve"> ]</w:t>
      </w:r>
    </w:p>
    <w:p w:rsidR="00034F76" w:rsidRPr="00AA3C95" w:rsidRDefault="00034F76" w:rsidP="00034F76"/>
    <w:p w:rsidR="00034F76" w:rsidRPr="00AA3C95" w:rsidRDefault="00034F76" w:rsidP="00034F76"/>
    <w:p w:rsidR="00034F76" w:rsidRPr="00AA3C95" w:rsidRDefault="00034F76" w:rsidP="00034F76">
      <w:pPr>
        <w:pStyle w:val="Heading1"/>
      </w:pPr>
      <w:r>
        <w:t xml:space="preserve">Marcos do </w:t>
      </w:r>
      <w:r w:rsidRPr="00AA3C95">
        <w:t>Cronograma</w:t>
      </w:r>
    </w:p>
    <w:p w:rsidR="00034F76" w:rsidRPr="00AA3C95" w:rsidRDefault="00034F76" w:rsidP="00D73F87">
      <w:pPr>
        <w:pStyle w:val="Comments"/>
      </w:pPr>
      <w:r w:rsidRPr="00AA3C95">
        <w:t xml:space="preserve">[Baseado no </w:t>
      </w:r>
      <w:r w:rsidR="00493283">
        <w:t>Plano de Ação</w:t>
      </w:r>
      <w:r w:rsidRPr="00AA3C95">
        <w:t xml:space="preserve">, </w:t>
      </w:r>
      <w:r w:rsidRPr="00C46898">
        <w:t xml:space="preserve">defina os principais marcos do </w:t>
      </w:r>
      <w:r w:rsidR="00D73F87" w:rsidRPr="00C46898">
        <w:t>cronograma</w:t>
      </w:r>
      <w:r w:rsidR="00D73F87">
        <w:t>.</w:t>
      </w:r>
      <w:r w:rsidR="00D73F87" w:rsidRPr="00AA3C95">
        <w:t xml:space="preserve"> ]</w:t>
      </w:r>
      <w:r w:rsidR="00896678" w:rsidRPr="00AA3C95">
        <w:t>.</w:t>
      </w:r>
    </w:p>
    <w:p w:rsidR="00034F76" w:rsidRPr="00AA3C95" w:rsidRDefault="00034F76" w:rsidP="00034F76"/>
    <w:p w:rsidR="00034F76" w:rsidRPr="00AA3C95" w:rsidRDefault="00034F76" w:rsidP="00034F76"/>
    <w:p w:rsidR="00034F76" w:rsidRPr="00AA3C95" w:rsidRDefault="00034F76" w:rsidP="00034F76">
      <w:pPr>
        <w:pStyle w:val="Heading1"/>
      </w:pPr>
      <w:r w:rsidRPr="00AA3C95">
        <w:t>Orçamento e Estimativa dos Esforços</w:t>
      </w:r>
    </w:p>
    <w:p w:rsidR="00034F76" w:rsidRPr="00AA3C95" w:rsidRDefault="00034F76" w:rsidP="00D73F87">
      <w:pPr>
        <w:pStyle w:val="Comments"/>
      </w:pPr>
      <w:r w:rsidRPr="00AA3C95">
        <w:t>[</w:t>
      </w:r>
      <w:r>
        <w:t xml:space="preserve">Estimativa aproximada dos </w:t>
      </w:r>
      <w:r w:rsidR="00D45FC2">
        <w:t>custos.</w:t>
      </w:r>
      <w:r w:rsidR="00D45FC2" w:rsidRPr="00AA3C95">
        <w:t xml:space="preserve"> ]</w:t>
      </w:r>
    </w:p>
    <w:p w:rsidR="00034F76" w:rsidRPr="00AA3C95" w:rsidRDefault="00034F76" w:rsidP="00034F76"/>
    <w:p w:rsidR="00034F76" w:rsidRPr="00AA3C95" w:rsidRDefault="00034F76" w:rsidP="00034F76"/>
    <w:p w:rsidR="00034F76" w:rsidRPr="00AA3C95" w:rsidRDefault="00034F76" w:rsidP="00034F76">
      <w:pPr>
        <w:pStyle w:val="Heading1"/>
      </w:pPr>
      <w:r w:rsidRPr="00AA3C95">
        <w:t>Riscos</w:t>
      </w:r>
    </w:p>
    <w:p w:rsidR="00034F76" w:rsidRPr="00AA3C95" w:rsidRDefault="00034F76" w:rsidP="00D73F87">
      <w:pPr>
        <w:pStyle w:val="Comments"/>
      </w:pPr>
      <w:r w:rsidRPr="00AA3C95">
        <w:t xml:space="preserve">[Liste os </w:t>
      </w:r>
      <w:hyperlink r:id="rId7" w:tooltip="Riscos" w:history="1">
        <w:r w:rsidR="00526410" w:rsidRPr="00F96AD2">
          <w:rPr>
            <w:rStyle w:val="Hyperlink"/>
          </w:rPr>
          <w:t>Riscos</w:t>
        </w:r>
      </w:hyperlink>
      <w:r w:rsidRPr="00AA3C95">
        <w:t xml:space="preserve"> </w:t>
      </w:r>
      <w:r w:rsidR="00D73F87">
        <w:t>identificados</w:t>
      </w:r>
      <w:r w:rsidR="00D73F87" w:rsidRPr="00AA3C95">
        <w:t>. ]</w:t>
      </w:r>
    </w:p>
    <w:p w:rsidR="00034F76" w:rsidRDefault="00034F76" w:rsidP="00034F76"/>
    <w:p w:rsidR="00EF764E" w:rsidRPr="00AA3C95" w:rsidRDefault="00EF764E" w:rsidP="00034F76"/>
    <w:p w:rsidR="003D377B" w:rsidRDefault="003D377B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B05" w:rsidRDefault="00135B05" w:rsidP="005E1593">
      <w:r>
        <w:separator/>
      </w:r>
    </w:p>
  </w:endnote>
  <w:endnote w:type="continuationSeparator" w:id="0">
    <w:p w:rsidR="00135B05" w:rsidRDefault="00135B0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61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82"/>
      <w:gridCol w:w="3332"/>
    </w:tblGrid>
    <w:tr w:rsidR="006419CA" w:rsidRPr="006419CA" w:rsidTr="00493283">
      <w:trPr>
        <w:jc w:val="center"/>
      </w:trPr>
      <w:tc>
        <w:tcPr>
          <w:tcW w:w="3374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B7752">
            <w:rPr>
              <w:noProof/>
              <w:color w:val="244061" w:themeColor="accent1" w:themeShade="80"/>
            </w:rPr>
            <w:t>Diagnostico e Plano de Acao.docx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240" w:type="dxa"/>
          <w:vAlign w:val="center"/>
        </w:tcPr>
        <w:p w:rsidR="006419CA" w:rsidRPr="006419CA" w:rsidRDefault="006419CA" w:rsidP="0049328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B42F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B42F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93283" w:rsidRPr="006419CA" w:rsidTr="0049328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740764882"/>
          <w:placeholder>
            <w:docPart w:val="759BF50F26494F4F84E4BC0ED9218B0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74" w:type="dxa"/>
              <w:vAlign w:val="center"/>
            </w:tcPr>
            <w:p w:rsidR="00493283" w:rsidRPr="006419CA" w:rsidRDefault="00493283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240" w:type="dxa"/>
          <w:vAlign w:val="center"/>
        </w:tcPr>
        <w:p w:rsidR="00493283" w:rsidRPr="006419CA" w:rsidRDefault="00135B05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493283" w:rsidRPr="0073124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B05" w:rsidRDefault="00135B05" w:rsidP="005E1593">
      <w:r>
        <w:separator/>
      </w:r>
    </w:p>
  </w:footnote>
  <w:footnote w:type="continuationSeparator" w:id="0">
    <w:p w:rsidR="00135B05" w:rsidRDefault="00135B0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493283" w:rsidRPr="00AD691F" w:rsidTr="00493283">
      <w:trPr>
        <w:trHeight w:val="567"/>
        <w:jc w:val="center"/>
      </w:trPr>
      <w:tc>
        <w:tcPr>
          <w:tcW w:w="6492" w:type="dxa"/>
          <w:vAlign w:val="center"/>
        </w:tcPr>
        <w:p w:rsidR="00493283" w:rsidRPr="00D73F87" w:rsidRDefault="00493283" w:rsidP="005E1593">
          <w:pPr>
            <w:pStyle w:val="Header"/>
            <w:rPr>
              <w:sz w:val="22"/>
              <w:szCs w:val="22"/>
            </w:rPr>
          </w:pPr>
          <w:r w:rsidRPr="00D73F87">
            <w:fldChar w:fldCharType="begin"/>
          </w:r>
          <w:r w:rsidRPr="00D73F87">
            <w:rPr>
              <w:sz w:val="22"/>
              <w:szCs w:val="22"/>
            </w:rPr>
            <w:instrText xml:space="preserve"> TITLE   \* MERGEFORMAT </w:instrText>
          </w:r>
          <w:r w:rsidRPr="00D73F87">
            <w:fldChar w:fldCharType="separate"/>
          </w:r>
          <w:r w:rsidRPr="00D73F87">
            <w:rPr>
              <w:sz w:val="22"/>
              <w:szCs w:val="22"/>
            </w:rPr>
            <w:t>Diagnóstico e Plano de Ação</w:t>
          </w:r>
          <w:r w:rsidRPr="00D73F87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493283" w:rsidRPr="00D73F87" w:rsidRDefault="00D73F87" w:rsidP="00D73F87">
          <w:pPr>
            <w:pStyle w:val="Comments"/>
          </w:pPr>
          <w:r>
            <w:rPr>
              <w:noProof/>
            </w:rPr>
            <w:drawing>
              <wp:inline distT="0" distB="0" distL="0" distR="0" wp14:anchorId="3AFC2C48" wp14:editId="773B9D3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93283" w:rsidRPr="00A10908" w:rsidTr="00493283">
      <w:trPr>
        <w:trHeight w:val="567"/>
        <w:jc w:val="center"/>
      </w:trPr>
      <w:tc>
        <w:tcPr>
          <w:tcW w:w="6492" w:type="dxa"/>
          <w:vAlign w:val="center"/>
        </w:tcPr>
        <w:p w:rsidR="00493283" w:rsidRPr="00D73F87" w:rsidRDefault="00493283" w:rsidP="002D679E">
          <w:pPr>
            <w:pStyle w:val="Header"/>
            <w:rPr>
              <w:sz w:val="22"/>
              <w:szCs w:val="22"/>
            </w:rPr>
          </w:pPr>
          <w:r w:rsidRPr="00D73F87">
            <w:fldChar w:fldCharType="begin"/>
          </w:r>
          <w:r w:rsidRPr="00D73F87">
            <w:rPr>
              <w:sz w:val="22"/>
              <w:szCs w:val="22"/>
            </w:rPr>
            <w:instrText xml:space="preserve"> SUBJECT   \* MERGEFORMAT </w:instrText>
          </w:r>
          <w:r w:rsidRPr="00D73F87">
            <w:fldChar w:fldCharType="separate"/>
          </w:r>
          <w:r w:rsidRPr="00D73F87">
            <w:rPr>
              <w:sz w:val="22"/>
              <w:szCs w:val="22"/>
            </w:rPr>
            <w:t>Nome do Projeto</w:t>
          </w:r>
          <w:r w:rsidRPr="00D73F87">
            <w:fldChar w:fldCharType="end"/>
          </w:r>
        </w:p>
      </w:tc>
      <w:tc>
        <w:tcPr>
          <w:tcW w:w="1956" w:type="dxa"/>
          <w:vMerge/>
          <w:vAlign w:val="center"/>
        </w:tcPr>
        <w:p w:rsidR="00493283" w:rsidRPr="00A10908" w:rsidRDefault="00493283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F76"/>
    <w:rsid w:val="00034F76"/>
    <w:rsid w:val="000D6D1B"/>
    <w:rsid w:val="000E2853"/>
    <w:rsid w:val="00135B05"/>
    <w:rsid w:val="001A7602"/>
    <w:rsid w:val="001D497F"/>
    <w:rsid w:val="001F3D30"/>
    <w:rsid w:val="00274187"/>
    <w:rsid w:val="00331443"/>
    <w:rsid w:val="00341B09"/>
    <w:rsid w:val="0034544C"/>
    <w:rsid w:val="003D377B"/>
    <w:rsid w:val="0042609D"/>
    <w:rsid w:val="00493283"/>
    <w:rsid w:val="004B2855"/>
    <w:rsid w:val="004B60F1"/>
    <w:rsid w:val="004B7752"/>
    <w:rsid w:val="004F67A1"/>
    <w:rsid w:val="005165BF"/>
    <w:rsid w:val="00526410"/>
    <w:rsid w:val="005546E1"/>
    <w:rsid w:val="0055540E"/>
    <w:rsid w:val="005E1593"/>
    <w:rsid w:val="005F487B"/>
    <w:rsid w:val="00603ACD"/>
    <w:rsid w:val="006419CA"/>
    <w:rsid w:val="00663704"/>
    <w:rsid w:val="006A233C"/>
    <w:rsid w:val="006D4C4B"/>
    <w:rsid w:val="00743E89"/>
    <w:rsid w:val="00776C52"/>
    <w:rsid w:val="007A054B"/>
    <w:rsid w:val="007B60C5"/>
    <w:rsid w:val="00842903"/>
    <w:rsid w:val="00871E89"/>
    <w:rsid w:val="008843C9"/>
    <w:rsid w:val="00896678"/>
    <w:rsid w:val="008A54CF"/>
    <w:rsid w:val="00980543"/>
    <w:rsid w:val="009E7715"/>
    <w:rsid w:val="00A744C4"/>
    <w:rsid w:val="00AB42FB"/>
    <w:rsid w:val="00AE1992"/>
    <w:rsid w:val="00AF15FC"/>
    <w:rsid w:val="00B37F64"/>
    <w:rsid w:val="00C52528"/>
    <w:rsid w:val="00CB7149"/>
    <w:rsid w:val="00CE2B3B"/>
    <w:rsid w:val="00D37957"/>
    <w:rsid w:val="00D45FC2"/>
    <w:rsid w:val="00D73F87"/>
    <w:rsid w:val="00E34C15"/>
    <w:rsid w:val="00EF764E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7B579-76AB-41B6-A39A-3FFB2A79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F87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9328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3283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D73F87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D73F87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3F87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3F8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scritoriodeprojetos.com.br/risc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critoriodeprojetos.com.br/premissas-de-um-projeto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9BF50F26494F4F84E4BC0ED9218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0A581-1C9B-4AEB-AA7D-B1683979EC2A}"/>
      </w:docPartPr>
      <w:docPartBody>
        <w:p w:rsidR="009737A8" w:rsidRDefault="001C1E8D">
          <w:r w:rsidRPr="0073124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8D"/>
    <w:rsid w:val="00062FE4"/>
    <w:rsid w:val="001C1E8D"/>
    <w:rsid w:val="006E052C"/>
    <w:rsid w:val="00727A66"/>
    <w:rsid w:val="0087175B"/>
    <w:rsid w:val="009737A8"/>
    <w:rsid w:val="00C8725E"/>
    <w:rsid w:val="00EC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E8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E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24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Diagnóstico e Plano de Ação</vt:lpstr>
    </vt:vector>
  </TitlesOfParts>
  <Company>PMO Escritório de Projetos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e Plano de Ação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14</cp:revision>
  <dcterms:created xsi:type="dcterms:W3CDTF">2012-04-19T16:47:00Z</dcterms:created>
  <dcterms:modified xsi:type="dcterms:W3CDTF">2018-06-11T19:59:00Z</dcterms:modified>
</cp:coreProperties>
</file>