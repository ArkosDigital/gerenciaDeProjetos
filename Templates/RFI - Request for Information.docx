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A3C" w:rsidRDefault="00151A3C" w:rsidP="00151A3C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151A3C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151A3C" w:rsidRPr="000F71E0" w:rsidRDefault="00151A3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151A3C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151A3C" w:rsidRPr="000F71E0" w:rsidRDefault="00151A3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151A3C" w:rsidRPr="000F71E0" w:rsidRDefault="00151A3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151A3C" w:rsidRPr="000F71E0" w:rsidRDefault="00151A3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151A3C" w:rsidRPr="000F71E0" w:rsidRDefault="00151A3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151A3C" w:rsidRPr="00C52528" w:rsidTr="00DB19BE">
        <w:trPr>
          <w:trHeight w:val="340"/>
        </w:trPr>
        <w:tc>
          <w:tcPr>
            <w:tcW w:w="737" w:type="dxa"/>
            <w:vAlign w:val="center"/>
          </w:tcPr>
          <w:p w:rsidR="00151A3C" w:rsidRPr="00C52528" w:rsidRDefault="00151A3C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151A3C" w:rsidRPr="00C52528" w:rsidRDefault="00151A3C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151A3C" w:rsidRPr="00C52528" w:rsidRDefault="00151A3C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151A3C" w:rsidRPr="00C52528" w:rsidRDefault="00151A3C" w:rsidP="00DB19BE">
            <w:pPr>
              <w:pStyle w:val="Verses"/>
            </w:pPr>
          </w:p>
        </w:tc>
      </w:tr>
    </w:tbl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21370693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17A5" w:rsidRDefault="003917A5">
          <w:pPr>
            <w:pStyle w:val="TOCHeading"/>
          </w:pPr>
          <w:r>
            <w:t>Sumário</w:t>
          </w:r>
        </w:p>
        <w:p w:rsidR="00B039A0" w:rsidRDefault="003917A5">
          <w:pPr>
            <w:pStyle w:val="TO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094329" w:history="1">
            <w:r w:rsidR="00B039A0" w:rsidRPr="007B5243">
              <w:rPr>
                <w:rStyle w:val="Hyperlink"/>
                <w:noProof/>
              </w:rPr>
              <w:t>1</w:t>
            </w:r>
            <w:r w:rsidR="00B039A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B039A0" w:rsidRPr="007B5243">
              <w:rPr>
                <w:rStyle w:val="Hyperlink"/>
                <w:noProof/>
              </w:rPr>
              <w:t>INTRODUÇÃO</w:t>
            </w:r>
            <w:r w:rsidR="00B039A0">
              <w:rPr>
                <w:noProof/>
                <w:webHidden/>
              </w:rPr>
              <w:tab/>
            </w:r>
            <w:r w:rsidR="00B039A0">
              <w:rPr>
                <w:noProof/>
                <w:webHidden/>
              </w:rPr>
              <w:fldChar w:fldCharType="begin"/>
            </w:r>
            <w:r w:rsidR="00B039A0">
              <w:rPr>
                <w:noProof/>
                <w:webHidden/>
              </w:rPr>
              <w:instrText xml:space="preserve"> PAGEREF _Toc419094329 \h </w:instrText>
            </w:r>
            <w:r w:rsidR="00B039A0">
              <w:rPr>
                <w:noProof/>
                <w:webHidden/>
              </w:rPr>
            </w:r>
            <w:r w:rsidR="00B039A0">
              <w:rPr>
                <w:noProof/>
                <w:webHidden/>
              </w:rPr>
              <w:fldChar w:fldCharType="separate"/>
            </w:r>
            <w:r w:rsidR="00B039A0">
              <w:rPr>
                <w:noProof/>
                <w:webHidden/>
              </w:rPr>
              <w:t>2</w:t>
            </w:r>
            <w:r w:rsidR="00B039A0">
              <w:rPr>
                <w:noProof/>
                <w:webHidden/>
              </w:rPr>
              <w:fldChar w:fldCharType="end"/>
            </w:r>
          </w:hyperlink>
        </w:p>
        <w:p w:rsidR="00B039A0" w:rsidRDefault="00F31E2D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19094330" w:history="1">
            <w:r w:rsidR="00B039A0" w:rsidRPr="007B5243">
              <w:rPr>
                <w:rStyle w:val="Hyperlink"/>
                <w:noProof/>
              </w:rPr>
              <w:t>1.1</w:t>
            </w:r>
            <w:r w:rsidR="00B039A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B039A0" w:rsidRPr="007B5243">
              <w:rPr>
                <w:rStyle w:val="Hyperlink"/>
                <w:noProof/>
              </w:rPr>
              <w:t>PROPÓSITO DA RFI (REQUEST FOR INFORMATION)</w:t>
            </w:r>
            <w:r w:rsidR="00B039A0">
              <w:rPr>
                <w:noProof/>
                <w:webHidden/>
              </w:rPr>
              <w:tab/>
            </w:r>
            <w:r w:rsidR="00B039A0">
              <w:rPr>
                <w:noProof/>
                <w:webHidden/>
              </w:rPr>
              <w:fldChar w:fldCharType="begin"/>
            </w:r>
            <w:r w:rsidR="00B039A0">
              <w:rPr>
                <w:noProof/>
                <w:webHidden/>
              </w:rPr>
              <w:instrText xml:space="preserve"> PAGEREF _Toc419094330 \h </w:instrText>
            </w:r>
            <w:r w:rsidR="00B039A0">
              <w:rPr>
                <w:noProof/>
                <w:webHidden/>
              </w:rPr>
            </w:r>
            <w:r w:rsidR="00B039A0">
              <w:rPr>
                <w:noProof/>
                <w:webHidden/>
              </w:rPr>
              <w:fldChar w:fldCharType="separate"/>
            </w:r>
            <w:r w:rsidR="00B039A0">
              <w:rPr>
                <w:noProof/>
                <w:webHidden/>
              </w:rPr>
              <w:t>2</w:t>
            </w:r>
            <w:r w:rsidR="00B039A0">
              <w:rPr>
                <w:noProof/>
                <w:webHidden/>
              </w:rPr>
              <w:fldChar w:fldCharType="end"/>
            </w:r>
          </w:hyperlink>
        </w:p>
        <w:p w:rsidR="00B039A0" w:rsidRDefault="00F31E2D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19094331" w:history="1">
            <w:r w:rsidR="00B039A0" w:rsidRPr="007B5243">
              <w:rPr>
                <w:rStyle w:val="Hyperlink"/>
                <w:noProof/>
              </w:rPr>
              <w:t>1.2</w:t>
            </w:r>
            <w:r w:rsidR="00B039A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B039A0" w:rsidRPr="007B5243">
              <w:rPr>
                <w:rStyle w:val="Hyperlink"/>
                <w:noProof/>
              </w:rPr>
              <w:t>Confidencialidade</w:t>
            </w:r>
            <w:r w:rsidR="00B039A0">
              <w:rPr>
                <w:noProof/>
                <w:webHidden/>
              </w:rPr>
              <w:tab/>
            </w:r>
            <w:r w:rsidR="00B039A0">
              <w:rPr>
                <w:noProof/>
                <w:webHidden/>
              </w:rPr>
              <w:fldChar w:fldCharType="begin"/>
            </w:r>
            <w:r w:rsidR="00B039A0">
              <w:rPr>
                <w:noProof/>
                <w:webHidden/>
              </w:rPr>
              <w:instrText xml:space="preserve"> PAGEREF _Toc419094331 \h </w:instrText>
            </w:r>
            <w:r w:rsidR="00B039A0">
              <w:rPr>
                <w:noProof/>
                <w:webHidden/>
              </w:rPr>
            </w:r>
            <w:r w:rsidR="00B039A0">
              <w:rPr>
                <w:noProof/>
                <w:webHidden/>
              </w:rPr>
              <w:fldChar w:fldCharType="separate"/>
            </w:r>
            <w:r w:rsidR="00B039A0">
              <w:rPr>
                <w:noProof/>
                <w:webHidden/>
              </w:rPr>
              <w:t>2</w:t>
            </w:r>
            <w:r w:rsidR="00B039A0">
              <w:rPr>
                <w:noProof/>
                <w:webHidden/>
              </w:rPr>
              <w:fldChar w:fldCharType="end"/>
            </w:r>
          </w:hyperlink>
        </w:p>
        <w:p w:rsidR="00B039A0" w:rsidRDefault="00F31E2D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19094332" w:history="1">
            <w:r w:rsidR="00B039A0" w:rsidRPr="007B5243">
              <w:rPr>
                <w:rStyle w:val="Hyperlink"/>
                <w:noProof/>
              </w:rPr>
              <w:t>1.3</w:t>
            </w:r>
            <w:r w:rsidR="00B039A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B039A0" w:rsidRPr="007B5243">
              <w:rPr>
                <w:rStyle w:val="Hyperlink"/>
                <w:noProof/>
              </w:rPr>
              <w:t>SOBRE A _________</w:t>
            </w:r>
            <w:r w:rsidR="00B039A0">
              <w:rPr>
                <w:noProof/>
                <w:webHidden/>
              </w:rPr>
              <w:tab/>
            </w:r>
            <w:r w:rsidR="00B039A0">
              <w:rPr>
                <w:noProof/>
                <w:webHidden/>
              </w:rPr>
              <w:fldChar w:fldCharType="begin"/>
            </w:r>
            <w:r w:rsidR="00B039A0">
              <w:rPr>
                <w:noProof/>
                <w:webHidden/>
              </w:rPr>
              <w:instrText xml:space="preserve"> PAGEREF _Toc419094332 \h </w:instrText>
            </w:r>
            <w:r w:rsidR="00B039A0">
              <w:rPr>
                <w:noProof/>
                <w:webHidden/>
              </w:rPr>
            </w:r>
            <w:r w:rsidR="00B039A0">
              <w:rPr>
                <w:noProof/>
                <w:webHidden/>
              </w:rPr>
              <w:fldChar w:fldCharType="separate"/>
            </w:r>
            <w:r w:rsidR="00B039A0">
              <w:rPr>
                <w:noProof/>
                <w:webHidden/>
              </w:rPr>
              <w:t>2</w:t>
            </w:r>
            <w:r w:rsidR="00B039A0">
              <w:rPr>
                <w:noProof/>
                <w:webHidden/>
              </w:rPr>
              <w:fldChar w:fldCharType="end"/>
            </w:r>
          </w:hyperlink>
        </w:p>
        <w:p w:rsidR="00B039A0" w:rsidRDefault="00F31E2D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19094333" w:history="1">
            <w:r w:rsidR="00B039A0" w:rsidRPr="007B5243">
              <w:rPr>
                <w:rStyle w:val="Hyperlink"/>
                <w:noProof/>
              </w:rPr>
              <w:t>1.4</w:t>
            </w:r>
            <w:r w:rsidR="00B039A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B039A0" w:rsidRPr="007B5243">
              <w:rPr>
                <w:rStyle w:val="Hyperlink"/>
                <w:noProof/>
              </w:rPr>
              <w:t>Acrônimos, abreviações e termos usados ​​neste documento</w:t>
            </w:r>
            <w:r w:rsidR="00B039A0">
              <w:rPr>
                <w:noProof/>
                <w:webHidden/>
              </w:rPr>
              <w:tab/>
            </w:r>
            <w:r w:rsidR="00B039A0">
              <w:rPr>
                <w:noProof/>
                <w:webHidden/>
              </w:rPr>
              <w:fldChar w:fldCharType="begin"/>
            </w:r>
            <w:r w:rsidR="00B039A0">
              <w:rPr>
                <w:noProof/>
                <w:webHidden/>
              </w:rPr>
              <w:instrText xml:space="preserve"> PAGEREF _Toc419094333 \h </w:instrText>
            </w:r>
            <w:r w:rsidR="00B039A0">
              <w:rPr>
                <w:noProof/>
                <w:webHidden/>
              </w:rPr>
            </w:r>
            <w:r w:rsidR="00B039A0">
              <w:rPr>
                <w:noProof/>
                <w:webHidden/>
              </w:rPr>
              <w:fldChar w:fldCharType="separate"/>
            </w:r>
            <w:r w:rsidR="00B039A0">
              <w:rPr>
                <w:noProof/>
                <w:webHidden/>
              </w:rPr>
              <w:t>2</w:t>
            </w:r>
            <w:r w:rsidR="00B039A0">
              <w:rPr>
                <w:noProof/>
                <w:webHidden/>
              </w:rPr>
              <w:fldChar w:fldCharType="end"/>
            </w:r>
          </w:hyperlink>
        </w:p>
        <w:p w:rsidR="00B039A0" w:rsidRDefault="00F31E2D">
          <w:pPr>
            <w:pStyle w:val="TO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19094334" w:history="1">
            <w:r w:rsidR="00B039A0" w:rsidRPr="007B5243">
              <w:rPr>
                <w:rStyle w:val="Hyperlink"/>
                <w:noProof/>
              </w:rPr>
              <w:t>2</w:t>
            </w:r>
            <w:r w:rsidR="00B039A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B039A0" w:rsidRPr="007B5243">
              <w:rPr>
                <w:rStyle w:val="Hyperlink"/>
                <w:noProof/>
              </w:rPr>
              <w:t>PROCEDIMENTO PARA RESPONDER A RFI</w:t>
            </w:r>
            <w:r w:rsidR="00B039A0">
              <w:rPr>
                <w:noProof/>
                <w:webHidden/>
              </w:rPr>
              <w:tab/>
            </w:r>
            <w:r w:rsidR="00B039A0">
              <w:rPr>
                <w:noProof/>
                <w:webHidden/>
              </w:rPr>
              <w:fldChar w:fldCharType="begin"/>
            </w:r>
            <w:r w:rsidR="00B039A0">
              <w:rPr>
                <w:noProof/>
                <w:webHidden/>
              </w:rPr>
              <w:instrText xml:space="preserve"> PAGEREF _Toc419094334 \h </w:instrText>
            </w:r>
            <w:r w:rsidR="00B039A0">
              <w:rPr>
                <w:noProof/>
                <w:webHidden/>
              </w:rPr>
            </w:r>
            <w:r w:rsidR="00B039A0">
              <w:rPr>
                <w:noProof/>
                <w:webHidden/>
              </w:rPr>
              <w:fldChar w:fldCharType="separate"/>
            </w:r>
            <w:r w:rsidR="00B039A0">
              <w:rPr>
                <w:noProof/>
                <w:webHidden/>
              </w:rPr>
              <w:t>3</w:t>
            </w:r>
            <w:r w:rsidR="00B039A0">
              <w:rPr>
                <w:noProof/>
                <w:webHidden/>
              </w:rPr>
              <w:fldChar w:fldCharType="end"/>
            </w:r>
          </w:hyperlink>
        </w:p>
        <w:p w:rsidR="00B039A0" w:rsidRDefault="00F31E2D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19094335" w:history="1">
            <w:r w:rsidR="00B039A0" w:rsidRPr="007B5243">
              <w:rPr>
                <w:rStyle w:val="Hyperlink"/>
                <w:noProof/>
              </w:rPr>
              <w:t>2.1</w:t>
            </w:r>
            <w:r w:rsidR="00B039A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B039A0" w:rsidRPr="007B5243">
              <w:rPr>
                <w:rStyle w:val="Hyperlink"/>
                <w:noProof/>
              </w:rPr>
              <w:t>ENTREGA DA RESPOSTA</w:t>
            </w:r>
            <w:r w:rsidR="00B039A0">
              <w:rPr>
                <w:noProof/>
                <w:webHidden/>
              </w:rPr>
              <w:tab/>
            </w:r>
            <w:r w:rsidR="00B039A0">
              <w:rPr>
                <w:noProof/>
                <w:webHidden/>
              </w:rPr>
              <w:fldChar w:fldCharType="begin"/>
            </w:r>
            <w:r w:rsidR="00B039A0">
              <w:rPr>
                <w:noProof/>
                <w:webHidden/>
              </w:rPr>
              <w:instrText xml:space="preserve"> PAGEREF _Toc419094335 \h </w:instrText>
            </w:r>
            <w:r w:rsidR="00B039A0">
              <w:rPr>
                <w:noProof/>
                <w:webHidden/>
              </w:rPr>
            </w:r>
            <w:r w:rsidR="00B039A0">
              <w:rPr>
                <w:noProof/>
                <w:webHidden/>
              </w:rPr>
              <w:fldChar w:fldCharType="separate"/>
            </w:r>
            <w:r w:rsidR="00B039A0">
              <w:rPr>
                <w:noProof/>
                <w:webHidden/>
              </w:rPr>
              <w:t>3</w:t>
            </w:r>
            <w:r w:rsidR="00B039A0">
              <w:rPr>
                <w:noProof/>
                <w:webHidden/>
              </w:rPr>
              <w:fldChar w:fldCharType="end"/>
            </w:r>
          </w:hyperlink>
        </w:p>
        <w:p w:rsidR="00B039A0" w:rsidRDefault="00F31E2D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19094336" w:history="1">
            <w:r w:rsidR="00B039A0" w:rsidRPr="007B5243">
              <w:rPr>
                <w:rStyle w:val="Hyperlink"/>
                <w:noProof/>
              </w:rPr>
              <w:t>2.2</w:t>
            </w:r>
            <w:r w:rsidR="00B039A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B039A0" w:rsidRPr="007B5243">
              <w:rPr>
                <w:rStyle w:val="Hyperlink"/>
                <w:noProof/>
              </w:rPr>
              <w:t>ESCLARECIMENTOS</w:t>
            </w:r>
            <w:r w:rsidR="00B039A0">
              <w:rPr>
                <w:noProof/>
                <w:webHidden/>
              </w:rPr>
              <w:tab/>
            </w:r>
            <w:r w:rsidR="00B039A0">
              <w:rPr>
                <w:noProof/>
                <w:webHidden/>
              </w:rPr>
              <w:fldChar w:fldCharType="begin"/>
            </w:r>
            <w:r w:rsidR="00B039A0">
              <w:rPr>
                <w:noProof/>
                <w:webHidden/>
              </w:rPr>
              <w:instrText xml:space="preserve"> PAGEREF _Toc419094336 \h </w:instrText>
            </w:r>
            <w:r w:rsidR="00B039A0">
              <w:rPr>
                <w:noProof/>
                <w:webHidden/>
              </w:rPr>
            </w:r>
            <w:r w:rsidR="00B039A0">
              <w:rPr>
                <w:noProof/>
                <w:webHidden/>
              </w:rPr>
              <w:fldChar w:fldCharType="separate"/>
            </w:r>
            <w:r w:rsidR="00B039A0">
              <w:rPr>
                <w:noProof/>
                <w:webHidden/>
              </w:rPr>
              <w:t>3</w:t>
            </w:r>
            <w:r w:rsidR="00B039A0">
              <w:rPr>
                <w:noProof/>
                <w:webHidden/>
              </w:rPr>
              <w:fldChar w:fldCharType="end"/>
            </w:r>
          </w:hyperlink>
        </w:p>
        <w:p w:rsidR="00B039A0" w:rsidRDefault="00F31E2D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19094337" w:history="1">
            <w:r w:rsidR="00B039A0" w:rsidRPr="007B5243">
              <w:rPr>
                <w:rStyle w:val="Hyperlink"/>
                <w:noProof/>
              </w:rPr>
              <w:t>2.3</w:t>
            </w:r>
            <w:r w:rsidR="00B039A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B039A0" w:rsidRPr="007B5243">
              <w:rPr>
                <w:rStyle w:val="Hyperlink"/>
                <w:noProof/>
              </w:rPr>
              <w:t>CONTEÚDO DA RESPOSTA</w:t>
            </w:r>
            <w:r w:rsidR="00B039A0">
              <w:rPr>
                <w:noProof/>
                <w:webHidden/>
              </w:rPr>
              <w:tab/>
            </w:r>
            <w:r w:rsidR="00B039A0">
              <w:rPr>
                <w:noProof/>
                <w:webHidden/>
              </w:rPr>
              <w:fldChar w:fldCharType="begin"/>
            </w:r>
            <w:r w:rsidR="00B039A0">
              <w:rPr>
                <w:noProof/>
                <w:webHidden/>
              </w:rPr>
              <w:instrText xml:space="preserve"> PAGEREF _Toc419094337 \h </w:instrText>
            </w:r>
            <w:r w:rsidR="00B039A0">
              <w:rPr>
                <w:noProof/>
                <w:webHidden/>
              </w:rPr>
            </w:r>
            <w:r w:rsidR="00B039A0">
              <w:rPr>
                <w:noProof/>
                <w:webHidden/>
              </w:rPr>
              <w:fldChar w:fldCharType="separate"/>
            </w:r>
            <w:r w:rsidR="00B039A0">
              <w:rPr>
                <w:noProof/>
                <w:webHidden/>
              </w:rPr>
              <w:t>3</w:t>
            </w:r>
            <w:r w:rsidR="00B039A0">
              <w:rPr>
                <w:noProof/>
                <w:webHidden/>
              </w:rPr>
              <w:fldChar w:fldCharType="end"/>
            </w:r>
          </w:hyperlink>
        </w:p>
        <w:p w:rsidR="003917A5" w:rsidRDefault="003917A5">
          <w:r>
            <w:rPr>
              <w:b/>
              <w:bCs/>
            </w:rPr>
            <w:fldChar w:fldCharType="end"/>
          </w:r>
        </w:p>
      </w:sdtContent>
    </w:sdt>
    <w:p w:rsidR="00151A3C" w:rsidRDefault="00151A3C" w:rsidP="00151A3C"/>
    <w:p w:rsidR="00B923B4" w:rsidRDefault="00B923B4" w:rsidP="00B923B4">
      <w:pPr>
        <w:rPr>
          <w:rFonts w:cs="Arial"/>
        </w:rPr>
      </w:pPr>
    </w:p>
    <w:p w:rsidR="00B923B4" w:rsidRDefault="00B923B4" w:rsidP="00B923B4"/>
    <w:p w:rsidR="00B923B4" w:rsidRDefault="00B923B4" w:rsidP="00B923B4">
      <w:pPr>
        <w:pStyle w:val="Heading3"/>
        <w:sectPr w:rsidR="00B923B4" w:rsidSect="00D5068F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843C9" w:rsidRDefault="008843C9" w:rsidP="003D377B"/>
    <w:p w:rsidR="00B923B4" w:rsidRPr="00F416C9" w:rsidRDefault="00B923B4" w:rsidP="00182E35">
      <w:pPr>
        <w:pStyle w:val="Heading1"/>
      </w:pPr>
      <w:bookmarkStart w:id="0" w:name="_Toc273106229"/>
      <w:bookmarkStart w:id="1" w:name="_Toc326354057"/>
      <w:bookmarkStart w:id="2" w:name="_Toc419061089"/>
      <w:bookmarkStart w:id="3" w:name="_Toc419094329"/>
      <w:r w:rsidRPr="00F416C9">
        <w:t>INTRODUÇÃO</w:t>
      </w:r>
      <w:bookmarkEnd w:id="0"/>
      <w:bookmarkEnd w:id="1"/>
      <w:bookmarkEnd w:id="2"/>
      <w:bookmarkEnd w:id="3"/>
    </w:p>
    <w:p w:rsidR="00B923B4" w:rsidRPr="001B5F59" w:rsidRDefault="00B923B4" w:rsidP="00B923B4">
      <w:pPr>
        <w:rPr>
          <w:rFonts w:ascii="Garamond" w:hAnsi="Garamond"/>
          <w:b/>
          <w:bCs/>
        </w:rPr>
      </w:pPr>
    </w:p>
    <w:p w:rsidR="00B923B4" w:rsidRPr="00F416C9" w:rsidRDefault="00B923B4" w:rsidP="00182E35">
      <w:pPr>
        <w:pStyle w:val="Heading2"/>
      </w:pPr>
      <w:bookmarkStart w:id="4" w:name="_Toc273106230"/>
      <w:bookmarkStart w:id="5" w:name="_Toc326354058"/>
      <w:bookmarkStart w:id="6" w:name="_Toc419061090"/>
      <w:bookmarkStart w:id="7" w:name="_Toc419094330"/>
      <w:r w:rsidRPr="00F416C9">
        <w:t xml:space="preserve">PROPÓSITO DA </w:t>
      </w:r>
      <w:r w:rsidR="005B4870">
        <w:t>RFI</w:t>
      </w:r>
      <w:r w:rsidRPr="00F416C9">
        <w:t xml:space="preserve"> (REQUEST FOR </w:t>
      </w:r>
      <w:r w:rsidR="005B4870">
        <w:t>INFORMATION</w:t>
      </w:r>
      <w:r w:rsidRPr="00F416C9">
        <w:t>)</w:t>
      </w:r>
      <w:bookmarkEnd w:id="4"/>
      <w:bookmarkEnd w:id="5"/>
      <w:bookmarkEnd w:id="6"/>
      <w:bookmarkEnd w:id="7"/>
    </w:p>
    <w:p w:rsidR="00151A3C" w:rsidRDefault="00151A3C" w:rsidP="00151A3C">
      <w:pPr>
        <w:pStyle w:val="Comments"/>
      </w:pPr>
      <w:r w:rsidRPr="00842903">
        <w:t>[</w:t>
      </w:r>
      <w:r>
        <w:rPr>
          <w:rFonts w:cs="Arial"/>
        </w:rPr>
        <w:t xml:space="preserve">Descreva de forma clara e objetiva o propósito da </w:t>
      </w:r>
      <w:r w:rsidR="005B4870">
        <w:rPr>
          <w:rFonts w:cs="Arial"/>
        </w:rPr>
        <w:t>RFI</w:t>
      </w:r>
      <w:r w:rsidRPr="00842903">
        <w:t>]</w:t>
      </w:r>
    </w:p>
    <w:p w:rsidR="00B923B4" w:rsidRPr="005E57F0" w:rsidRDefault="00DF79B2" w:rsidP="00B923B4">
      <w:pPr>
        <w:jc w:val="both"/>
        <w:rPr>
          <w:rFonts w:cs="Arial"/>
          <w:szCs w:val="20"/>
        </w:rPr>
      </w:pPr>
      <w:r>
        <w:rPr>
          <w:rFonts w:cs="Arial"/>
          <w:szCs w:val="20"/>
        </w:rPr>
        <w:t>A</w:t>
      </w:r>
      <w:r w:rsidR="00B923B4" w:rsidRPr="005E57F0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 xml:space="preserve">__________ </w:t>
      </w:r>
      <w:r w:rsidR="00040778">
        <w:rPr>
          <w:rFonts w:cs="Arial"/>
          <w:szCs w:val="20"/>
        </w:rPr>
        <w:t>solicita</w:t>
      </w:r>
      <w:r w:rsidR="00B923B4" w:rsidRPr="005E57F0">
        <w:rPr>
          <w:rFonts w:cs="Arial"/>
          <w:szCs w:val="20"/>
        </w:rPr>
        <w:t xml:space="preserve"> através desse documento</w:t>
      </w:r>
      <w:r w:rsidR="00040778">
        <w:rPr>
          <w:rFonts w:cs="Arial"/>
          <w:szCs w:val="20"/>
        </w:rPr>
        <w:t xml:space="preserve"> </w:t>
      </w:r>
      <w:r w:rsidR="00040778" w:rsidRPr="00EC28BB">
        <w:rPr>
          <w:rFonts w:cs="Arial"/>
          <w:szCs w:val="20"/>
        </w:rPr>
        <w:t>informações sobre sua empresa e seus produtos / serviços</w:t>
      </w:r>
      <w:r w:rsidR="00B923B4" w:rsidRPr="005E57F0">
        <w:rPr>
          <w:rFonts w:cs="Arial"/>
          <w:szCs w:val="20"/>
        </w:rPr>
        <w:t>.</w:t>
      </w:r>
    </w:p>
    <w:p w:rsidR="00B923B4" w:rsidRPr="005E57F0" w:rsidRDefault="00B923B4" w:rsidP="00B923B4">
      <w:pPr>
        <w:jc w:val="both"/>
        <w:rPr>
          <w:rFonts w:cs="Arial"/>
          <w:szCs w:val="20"/>
        </w:rPr>
      </w:pPr>
    </w:p>
    <w:p w:rsidR="00EC28BB" w:rsidRDefault="00EC28BB" w:rsidP="00B923B4">
      <w:pPr>
        <w:jc w:val="both"/>
        <w:rPr>
          <w:rFonts w:cs="Arial"/>
          <w:szCs w:val="20"/>
        </w:rPr>
      </w:pPr>
      <w:r w:rsidRPr="00EC28BB">
        <w:rPr>
          <w:rFonts w:cs="Arial"/>
          <w:szCs w:val="20"/>
        </w:rPr>
        <w:t>As mesmas informações serão recolhidas de diferentes empresas e serão u</w:t>
      </w:r>
      <w:r w:rsidR="00040778">
        <w:rPr>
          <w:rFonts w:cs="Arial"/>
          <w:szCs w:val="20"/>
        </w:rPr>
        <w:t>sadas</w:t>
      </w:r>
      <w:r w:rsidRPr="00EC28BB">
        <w:rPr>
          <w:rFonts w:cs="Arial"/>
          <w:szCs w:val="20"/>
        </w:rPr>
        <w:t xml:space="preserve"> para </w:t>
      </w:r>
      <w:r w:rsidR="00040778">
        <w:rPr>
          <w:rFonts w:cs="Arial"/>
          <w:szCs w:val="20"/>
        </w:rPr>
        <w:t xml:space="preserve">pré-qualificar </w:t>
      </w:r>
      <w:r w:rsidRPr="00EC28BB">
        <w:rPr>
          <w:rFonts w:cs="Arial"/>
          <w:szCs w:val="20"/>
        </w:rPr>
        <w:t xml:space="preserve">os fornecedores que </w:t>
      </w:r>
      <w:r w:rsidR="00040778">
        <w:rPr>
          <w:rFonts w:cs="Arial"/>
          <w:szCs w:val="20"/>
        </w:rPr>
        <w:t xml:space="preserve">poderão ser convidados para participar posteriormente de </w:t>
      </w:r>
      <w:r w:rsidRPr="00EC28BB">
        <w:rPr>
          <w:rFonts w:cs="Arial"/>
          <w:szCs w:val="20"/>
        </w:rPr>
        <w:t xml:space="preserve">uma RFP </w:t>
      </w:r>
      <w:r w:rsidR="00040778">
        <w:rPr>
          <w:rFonts w:cs="Arial"/>
          <w:szCs w:val="20"/>
        </w:rPr>
        <w:t xml:space="preserve">(Request for Proposal) </w:t>
      </w:r>
      <w:r w:rsidRPr="00EC28BB">
        <w:rPr>
          <w:rFonts w:cs="Arial"/>
          <w:szCs w:val="20"/>
        </w:rPr>
        <w:t xml:space="preserve">ou </w:t>
      </w:r>
      <w:r w:rsidR="00040778">
        <w:rPr>
          <w:rFonts w:cs="Arial"/>
          <w:szCs w:val="20"/>
        </w:rPr>
        <w:t xml:space="preserve">de uma </w:t>
      </w:r>
      <w:r w:rsidRPr="00EC28BB">
        <w:rPr>
          <w:rFonts w:cs="Arial"/>
          <w:szCs w:val="20"/>
        </w:rPr>
        <w:t>RFQ</w:t>
      </w:r>
      <w:r w:rsidR="00040778">
        <w:rPr>
          <w:rFonts w:cs="Arial"/>
          <w:szCs w:val="20"/>
        </w:rPr>
        <w:t xml:space="preserve"> (Request for </w:t>
      </w:r>
      <w:r w:rsidR="007E0144">
        <w:rPr>
          <w:rFonts w:cs="Arial"/>
          <w:szCs w:val="20"/>
        </w:rPr>
        <w:t>Q</w:t>
      </w:r>
      <w:r w:rsidR="00040778">
        <w:rPr>
          <w:rFonts w:cs="Arial"/>
          <w:szCs w:val="20"/>
        </w:rPr>
        <w:t>uotation)</w:t>
      </w:r>
      <w:r w:rsidRPr="00EC28BB">
        <w:rPr>
          <w:rFonts w:cs="Arial"/>
          <w:szCs w:val="20"/>
        </w:rPr>
        <w:t>.</w:t>
      </w:r>
    </w:p>
    <w:p w:rsidR="00EC28BB" w:rsidRPr="005E57F0" w:rsidRDefault="00EC28BB" w:rsidP="00B923B4">
      <w:pPr>
        <w:jc w:val="both"/>
        <w:rPr>
          <w:rFonts w:cs="Arial"/>
          <w:szCs w:val="20"/>
        </w:rPr>
      </w:pPr>
    </w:p>
    <w:p w:rsidR="008831E1" w:rsidRDefault="008831E1" w:rsidP="008831E1">
      <w:pPr>
        <w:pStyle w:val="Heading2"/>
      </w:pPr>
      <w:bookmarkStart w:id="8" w:name="_Toc419094331"/>
      <w:r w:rsidRPr="00183587">
        <w:t>Confidencialidade</w:t>
      </w:r>
      <w:bookmarkEnd w:id="8"/>
    </w:p>
    <w:p w:rsidR="00EC28BB" w:rsidRDefault="00EC28BB" w:rsidP="00EC28BB">
      <w:r w:rsidRPr="00EC28BB">
        <w:t>Todas as informações incluídas nest</w:t>
      </w:r>
      <w:r>
        <w:t>a</w:t>
      </w:r>
      <w:r w:rsidRPr="00EC28BB">
        <w:t xml:space="preserve"> RFI </w:t>
      </w:r>
      <w:r>
        <w:t>são</w:t>
      </w:r>
      <w:r w:rsidRPr="00EC28BB">
        <w:t xml:space="preserve"> confidencia</w:t>
      </w:r>
      <w:r>
        <w:t>is</w:t>
      </w:r>
      <w:r w:rsidRPr="00EC28BB">
        <w:t xml:space="preserve"> e apenas para o conhecimento </w:t>
      </w:r>
      <w:r>
        <w:t xml:space="preserve">do </w:t>
      </w:r>
      <w:r w:rsidRPr="00EC28BB">
        <w:t>destinatário. Nenhuma informação incluída neste documento ou em discussões relacionadas a ele podem ser divulgadas a qualquer outra parte.</w:t>
      </w:r>
    </w:p>
    <w:p w:rsidR="00EC28BB" w:rsidRPr="00EC28BB" w:rsidRDefault="00EC28BB" w:rsidP="00EC28BB"/>
    <w:p w:rsidR="008831E1" w:rsidRDefault="008831E1" w:rsidP="008831E1">
      <w:pPr>
        <w:tabs>
          <w:tab w:val="left" w:pos="3225"/>
        </w:tabs>
        <w:rPr>
          <w:rFonts w:cs="Arial"/>
          <w:szCs w:val="20"/>
        </w:rPr>
      </w:pPr>
    </w:p>
    <w:p w:rsidR="00B923B4" w:rsidRPr="005E57F0" w:rsidRDefault="00B923B4" w:rsidP="00B923B4">
      <w:pPr>
        <w:jc w:val="both"/>
        <w:rPr>
          <w:rFonts w:cs="Arial"/>
          <w:szCs w:val="20"/>
        </w:rPr>
      </w:pPr>
    </w:p>
    <w:p w:rsidR="00B923B4" w:rsidRPr="00F416C9" w:rsidRDefault="00B923B4" w:rsidP="00182E35">
      <w:pPr>
        <w:pStyle w:val="Heading2"/>
      </w:pPr>
      <w:bookmarkStart w:id="9" w:name="_Toc273106231"/>
      <w:bookmarkStart w:id="10" w:name="_Toc326354059"/>
      <w:bookmarkStart w:id="11" w:name="_Toc419061091"/>
      <w:bookmarkStart w:id="12" w:name="_Toc419094332"/>
      <w:r w:rsidRPr="00F416C9">
        <w:t xml:space="preserve">SOBRE </w:t>
      </w:r>
      <w:r w:rsidR="00DF79B2">
        <w:t>A _________</w:t>
      </w:r>
      <w:bookmarkEnd w:id="9"/>
      <w:bookmarkEnd w:id="10"/>
      <w:bookmarkEnd w:id="11"/>
      <w:bookmarkEnd w:id="12"/>
    </w:p>
    <w:p w:rsidR="001169D8" w:rsidRPr="00325F53" w:rsidRDefault="001169D8" w:rsidP="00151A3C">
      <w:pPr>
        <w:pStyle w:val="Comments"/>
      </w:pPr>
      <w:r w:rsidRPr="00325F53">
        <w:rPr>
          <w:rFonts w:cs="Arial"/>
        </w:rPr>
        <w:t>[</w:t>
      </w:r>
      <w:r>
        <w:rPr>
          <w:rFonts w:cs="Arial"/>
        </w:rPr>
        <w:t>Informações para ajudar o fornecedor a entender melhor o negócio da empresa</w:t>
      </w:r>
      <w:r w:rsidR="005F7E83">
        <w:rPr>
          <w:rFonts w:cs="Arial"/>
        </w:rPr>
        <w:t>]</w:t>
      </w:r>
    </w:p>
    <w:p w:rsidR="001169D8" w:rsidRPr="005E57F0" w:rsidRDefault="001169D8" w:rsidP="00B923B4">
      <w:pPr>
        <w:jc w:val="both"/>
        <w:rPr>
          <w:rFonts w:cs="Arial"/>
          <w:b/>
          <w:bCs/>
          <w:szCs w:val="20"/>
        </w:rPr>
      </w:pPr>
    </w:p>
    <w:p w:rsidR="00B923B4" w:rsidRPr="005E57F0" w:rsidRDefault="00DF79B2" w:rsidP="00DF79B2">
      <w:p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A _______ </w:t>
      </w:r>
      <w:r w:rsidR="00B923B4" w:rsidRPr="005E57F0">
        <w:rPr>
          <w:rFonts w:cs="Arial"/>
          <w:szCs w:val="20"/>
        </w:rPr>
        <w:t xml:space="preserve">foi </w:t>
      </w:r>
      <w:r>
        <w:rPr>
          <w:rFonts w:cs="Arial"/>
          <w:szCs w:val="20"/>
        </w:rPr>
        <w:t xml:space="preserve">fundada </w:t>
      </w:r>
      <w:r w:rsidR="00B923B4" w:rsidRPr="005E57F0">
        <w:rPr>
          <w:rFonts w:cs="Arial"/>
          <w:szCs w:val="20"/>
        </w:rPr>
        <w:t xml:space="preserve">em </w:t>
      </w:r>
      <w:r>
        <w:rPr>
          <w:rFonts w:cs="Arial"/>
          <w:szCs w:val="20"/>
        </w:rPr>
        <w:t>______</w:t>
      </w:r>
      <w:r w:rsidR="00B923B4" w:rsidRPr="005E57F0">
        <w:rPr>
          <w:rFonts w:cs="Arial"/>
          <w:szCs w:val="20"/>
        </w:rPr>
        <w:t xml:space="preserve">. </w:t>
      </w:r>
    </w:p>
    <w:p w:rsidR="00B923B4" w:rsidRPr="005E57F0" w:rsidRDefault="00B923B4" w:rsidP="00B923B4">
      <w:pPr>
        <w:jc w:val="both"/>
        <w:rPr>
          <w:rFonts w:cs="Arial"/>
          <w:szCs w:val="20"/>
        </w:rPr>
      </w:pPr>
    </w:p>
    <w:p w:rsidR="00B923B4" w:rsidRPr="005E57F0" w:rsidRDefault="00B923B4" w:rsidP="00B923B4">
      <w:pPr>
        <w:jc w:val="both"/>
        <w:rPr>
          <w:rFonts w:cs="Arial"/>
          <w:szCs w:val="20"/>
        </w:rPr>
      </w:pPr>
    </w:p>
    <w:p w:rsidR="00B923B4" w:rsidRPr="008F5A50" w:rsidRDefault="007E0144" w:rsidP="007E0144">
      <w:pPr>
        <w:pStyle w:val="Heading2"/>
      </w:pPr>
      <w:bookmarkStart w:id="13" w:name="_Toc419094333"/>
      <w:r w:rsidRPr="007E0144">
        <w:t>Acrônimos, abreviações e termos usados ​​neste documento</w:t>
      </w:r>
      <w:bookmarkEnd w:id="13"/>
    </w:p>
    <w:p w:rsidR="007E0144" w:rsidRPr="00325F53" w:rsidRDefault="007E0144" w:rsidP="007E0144">
      <w:pPr>
        <w:pStyle w:val="Comments"/>
      </w:pPr>
      <w:r w:rsidRPr="00325F53">
        <w:rPr>
          <w:rFonts w:cs="Arial"/>
        </w:rPr>
        <w:t>[</w:t>
      </w:r>
      <w:r>
        <w:rPr>
          <w:rFonts w:cs="Arial"/>
        </w:rPr>
        <w:t>Descreva em ordem alfabética, os t</w:t>
      </w:r>
      <w:r w:rsidRPr="007E0144">
        <w:rPr>
          <w:rFonts w:cs="Arial"/>
        </w:rPr>
        <w:t>ermos</w:t>
      </w:r>
      <w:r>
        <w:rPr>
          <w:rFonts w:cs="Arial"/>
        </w:rPr>
        <w:t>, abreviações</w:t>
      </w:r>
      <w:r w:rsidRPr="007E0144">
        <w:rPr>
          <w:rFonts w:cs="Arial"/>
        </w:rPr>
        <w:t xml:space="preserve"> </w:t>
      </w:r>
      <w:r>
        <w:rPr>
          <w:rFonts w:cs="Arial"/>
        </w:rPr>
        <w:t>ou acrônimos usados</w:t>
      </w:r>
      <w:r w:rsidRPr="007E0144">
        <w:rPr>
          <w:rFonts w:cs="Arial"/>
        </w:rPr>
        <w:t xml:space="preserve"> que podem </w:t>
      </w:r>
      <w:r>
        <w:rPr>
          <w:rFonts w:cs="Arial"/>
        </w:rPr>
        <w:t xml:space="preserve">não ser </w:t>
      </w:r>
      <w:r w:rsidRPr="007E0144">
        <w:rPr>
          <w:rFonts w:cs="Arial"/>
        </w:rPr>
        <w:t>conhecido</w:t>
      </w:r>
      <w:r>
        <w:rPr>
          <w:rFonts w:cs="Arial"/>
        </w:rPr>
        <w:t>s</w:t>
      </w:r>
      <w:r w:rsidRPr="007E0144">
        <w:rPr>
          <w:rFonts w:cs="Arial"/>
        </w:rPr>
        <w:t xml:space="preserve"> p</w:t>
      </w:r>
      <w:r>
        <w:rPr>
          <w:rFonts w:cs="Arial"/>
        </w:rPr>
        <w:t xml:space="preserve">elos </w:t>
      </w:r>
      <w:r w:rsidRPr="007E0144">
        <w:rPr>
          <w:rFonts w:cs="Arial"/>
        </w:rPr>
        <w:t>fornecedores</w:t>
      </w:r>
      <w:r>
        <w:rPr>
          <w:rFonts w:cs="Arial"/>
        </w:rPr>
        <w:t>]</w:t>
      </w:r>
    </w:p>
    <w:p w:rsidR="007E0144" w:rsidRPr="005E57F0" w:rsidRDefault="007E0144" w:rsidP="007E0144">
      <w:pPr>
        <w:jc w:val="both"/>
        <w:rPr>
          <w:rFonts w:cs="Arial"/>
          <w:b/>
          <w:bCs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7E0144" w:rsidRPr="008F5A50" w:rsidTr="007E0144">
        <w:tc>
          <w:tcPr>
            <w:tcW w:w="2689" w:type="dxa"/>
          </w:tcPr>
          <w:p w:rsidR="007E0144" w:rsidRPr="007E0144" w:rsidRDefault="007E0144" w:rsidP="008B3447">
            <w:pPr>
              <w:rPr>
                <w:rFonts w:cs="Arial"/>
              </w:rPr>
            </w:pPr>
            <w:r w:rsidRPr="007E0144">
              <w:rPr>
                <w:rFonts w:cs="Arial"/>
              </w:rPr>
              <w:t>Termo</w:t>
            </w:r>
          </w:p>
        </w:tc>
        <w:tc>
          <w:tcPr>
            <w:tcW w:w="5805" w:type="dxa"/>
          </w:tcPr>
          <w:p w:rsidR="007E0144" w:rsidRPr="008F5A50" w:rsidRDefault="007E0144" w:rsidP="008B3447">
            <w:pPr>
              <w:rPr>
                <w:rFonts w:cs="Arial"/>
              </w:rPr>
            </w:pPr>
            <w:r w:rsidRPr="007E0144">
              <w:rPr>
                <w:rFonts w:cs="Arial"/>
              </w:rPr>
              <w:t>Descrição</w:t>
            </w:r>
          </w:p>
        </w:tc>
      </w:tr>
      <w:tr w:rsidR="007E0144" w:rsidRPr="008F5A50" w:rsidTr="007E0144">
        <w:tc>
          <w:tcPr>
            <w:tcW w:w="2689" w:type="dxa"/>
          </w:tcPr>
          <w:p w:rsidR="007E0144" w:rsidRPr="007E0144" w:rsidRDefault="007E0144" w:rsidP="008B3447">
            <w:pPr>
              <w:rPr>
                <w:rFonts w:cs="Arial"/>
              </w:rPr>
            </w:pPr>
          </w:p>
        </w:tc>
        <w:tc>
          <w:tcPr>
            <w:tcW w:w="5805" w:type="dxa"/>
          </w:tcPr>
          <w:p w:rsidR="007E0144" w:rsidRPr="007E0144" w:rsidRDefault="007E0144" w:rsidP="008B3447">
            <w:pPr>
              <w:rPr>
                <w:rFonts w:cs="Arial"/>
              </w:rPr>
            </w:pPr>
          </w:p>
        </w:tc>
      </w:tr>
    </w:tbl>
    <w:p w:rsidR="00B923B4" w:rsidRPr="008F5A50" w:rsidRDefault="00B923B4" w:rsidP="00B923B4">
      <w:pPr>
        <w:rPr>
          <w:rFonts w:cs="Arial"/>
          <w:szCs w:val="20"/>
        </w:rPr>
      </w:pPr>
    </w:p>
    <w:p w:rsidR="00B923B4" w:rsidRPr="008F5A50" w:rsidRDefault="00B923B4" w:rsidP="00B923B4">
      <w:pPr>
        <w:rPr>
          <w:rFonts w:cs="Arial"/>
          <w:szCs w:val="20"/>
        </w:rPr>
      </w:pPr>
    </w:p>
    <w:p w:rsidR="00B923B4" w:rsidRPr="00D35653" w:rsidRDefault="00B923B4" w:rsidP="00F072AE">
      <w:pPr>
        <w:rPr>
          <w:lang w:bidi="he-IL"/>
        </w:rPr>
      </w:pPr>
    </w:p>
    <w:p w:rsidR="00B923B4" w:rsidRPr="00F416C9" w:rsidRDefault="00B923B4" w:rsidP="00F072AE">
      <w:pPr>
        <w:pStyle w:val="Heading1"/>
      </w:pPr>
      <w:bookmarkStart w:id="14" w:name="_Toc419061093"/>
      <w:bookmarkEnd w:id="14"/>
      <w:r>
        <w:br w:type="page"/>
      </w:r>
      <w:bookmarkStart w:id="15" w:name="_Toc273106241"/>
      <w:bookmarkStart w:id="16" w:name="_Toc326354061"/>
      <w:bookmarkStart w:id="17" w:name="_Toc419061094"/>
      <w:bookmarkStart w:id="18" w:name="_Toc419094334"/>
      <w:r>
        <w:lastRenderedPageBreak/>
        <w:t>PRO</w:t>
      </w:r>
      <w:r w:rsidR="00073524">
        <w:t>CEDIMENTO PARA RESPONDER A RFI</w:t>
      </w:r>
      <w:bookmarkEnd w:id="15"/>
      <w:bookmarkEnd w:id="16"/>
      <w:bookmarkEnd w:id="17"/>
      <w:bookmarkEnd w:id="18"/>
    </w:p>
    <w:p w:rsidR="00B923B4" w:rsidRDefault="00B923B4" w:rsidP="00B923B4"/>
    <w:p w:rsidR="00B923B4" w:rsidRDefault="00B923B4" w:rsidP="00B923B4">
      <w:pPr>
        <w:spacing w:line="360" w:lineRule="auto"/>
      </w:pPr>
      <w:r>
        <w:t>A</w:t>
      </w:r>
      <w:r w:rsidR="00073524">
        <w:t xml:space="preserve">s respostas </w:t>
      </w:r>
      <w:r>
        <w:t>deve</w:t>
      </w:r>
      <w:r w:rsidR="00073524">
        <w:t>m</w:t>
      </w:r>
      <w:r>
        <w:t xml:space="preserve"> ser </w:t>
      </w:r>
      <w:r w:rsidR="00073524">
        <w:t xml:space="preserve">encaminhadas </w:t>
      </w:r>
      <w:r>
        <w:t>conforme detalhado abaixo.</w:t>
      </w:r>
    </w:p>
    <w:p w:rsidR="009C2486" w:rsidRPr="00F416C9" w:rsidRDefault="009C2486" w:rsidP="00182E35">
      <w:pPr>
        <w:pStyle w:val="Heading2"/>
      </w:pPr>
      <w:bookmarkStart w:id="19" w:name="_Toc326346133"/>
      <w:bookmarkStart w:id="20" w:name="_Toc326354062"/>
      <w:bookmarkStart w:id="21" w:name="_Toc419061095"/>
      <w:bookmarkStart w:id="22" w:name="_Toc419094335"/>
      <w:r>
        <w:t xml:space="preserve">ENTREGA DA </w:t>
      </w:r>
      <w:r w:rsidR="00073524">
        <w:t>RES</w:t>
      </w:r>
      <w:r>
        <w:t>POSTA</w:t>
      </w:r>
      <w:bookmarkEnd w:id="19"/>
      <w:bookmarkEnd w:id="20"/>
      <w:bookmarkEnd w:id="21"/>
      <w:bookmarkEnd w:id="22"/>
    </w:p>
    <w:p w:rsidR="009C2486" w:rsidRPr="005E57F0" w:rsidRDefault="009C2486" w:rsidP="009C2486">
      <w:pPr>
        <w:jc w:val="both"/>
        <w:rPr>
          <w:rFonts w:cs="Arial"/>
          <w:szCs w:val="20"/>
        </w:rPr>
      </w:pPr>
    </w:p>
    <w:p w:rsidR="009C2486" w:rsidRDefault="009C2486" w:rsidP="009C2486">
      <w:p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A </w:t>
      </w:r>
      <w:r w:rsidR="00073524">
        <w:rPr>
          <w:rFonts w:cs="Arial"/>
          <w:szCs w:val="20"/>
        </w:rPr>
        <w:t>resposta</w:t>
      </w:r>
      <w:r>
        <w:rPr>
          <w:rFonts w:cs="Arial"/>
          <w:szCs w:val="20"/>
        </w:rPr>
        <w:t xml:space="preserve"> deve ser entregue até o dia __/__/_____</w:t>
      </w:r>
      <w:r w:rsidR="00286B3E">
        <w:rPr>
          <w:rFonts w:cs="Arial"/>
          <w:szCs w:val="20"/>
        </w:rPr>
        <w:t xml:space="preserve"> para o e-mail _______@____.com.br.</w:t>
      </w:r>
    </w:p>
    <w:p w:rsidR="009C2486" w:rsidRDefault="009C2486" w:rsidP="009C2486">
      <w:p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Toda documentação </w:t>
      </w:r>
      <w:r w:rsidR="00286B3E">
        <w:rPr>
          <w:rFonts w:cs="Arial"/>
          <w:szCs w:val="20"/>
        </w:rPr>
        <w:t xml:space="preserve">adicional solicitada </w:t>
      </w:r>
      <w:r>
        <w:rPr>
          <w:rFonts w:cs="Arial"/>
          <w:szCs w:val="20"/>
        </w:rPr>
        <w:t xml:space="preserve">deverá ser </w:t>
      </w:r>
      <w:r w:rsidR="00286B3E">
        <w:rPr>
          <w:rFonts w:cs="Arial"/>
          <w:szCs w:val="20"/>
        </w:rPr>
        <w:t>encaminhada via SEDEX para o endereço</w:t>
      </w:r>
      <w:r>
        <w:rPr>
          <w:rFonts w:cs="Arial"/>
          <w:szCs w:val="20"/>
        </w:rPr>
        <w:t xml:space="preserve"> </w:t>
      </w:r>
      <w:r w:rsidR="00286B3E">
        <w:rPr>
          <w:rFonts w:cs="Arial"/>
          <w:szCs w:val="20"/>
        </w:rPr>
        <w:t>_______</w:t>
      </w:r>
      <w:r>
        <w:rPr>
          <w:rFonts w:cs="Arial"/>
          <w:szCs w:val="20"/>
        </w:rPr>
        <w:t>.</w:t>
      </w:r>
    </w:p>
    <w:p w:rsidR="00B923B4" w:rsidRDefault="00B923B4" w:rsidP="00B923B4"/>
    <w:p w:rsidR="00BF2026" w:rsidRDefault="00BF2026" w:rsidP="00182E35">
      <w:pPr>
        <w:pStyle w:val="Heading2"/>
      </w:pPr>
      <w:bookmarkStart w:id="23" w:name="_Toc326354063"/>
      <w:bookmarkStart w:id="24" w:name="_Toc419061096"/>
      <w:bookmarkStart w:id="25" w:name="_Toc419094336"/>
      <w:r>
        <w:t>ESCLARECIMENTOS</w:t>
      </w:r>
      <w:bookmarkEnd w:id="23"/>
      <w:bookmarkEnd w:id="24"/>
      <w:bookmarkEnd w:id="25"/>
    </w:p>
    <w:p w:rsidR="00BF2026" w:rsidRDefault="00BF2026" w:rsidP="00BF2026">
      <w:pPr>
        <w:jc w:val="both"/>
        <w:rPr>
          <w:rFonts w:cs="Arial"/>
          <w:szCs w:val="20"/>
        </w:rPr>
      </w:pPr>
      <w:r>
        <w:t>Qualquer dúvida ou esclarecimento deve ser enviada para o e-mail</w:t>
      </w:r>
      <w:r>
        <w:rPr>
          <w:rFonts w:cs="Arial"/>
          <w:szCs w:val="20"/>
        </w:rPr>
        <w:t>_______@____.com.br.</w:t>
      </w:r>
    </w:p>
    <w:p w:rsidR="00BF2026" w:rsidRDefault="00BF2026" w:rsidP="00BF2026">
      <w:r>
        <w:t xml:space="preserve">As respostas serão encaminhadas a todos os fornecedores que participam da </w:t>
      </w:r>
      <w:r w:rsidR="005B4870">
        <w:t>RFI</w:t>
      </w:r>
      <w:r>
        <w:t xml:space="preserve"> de modo a garantir transparência do processo e </w:t>
      </w:r>
      <w:r w:rsidR="0030484D">
        <w:t>simetria da informação</w:t>
      </w:r>
      <w:r>
        <w:t>.</w:t>
      </w:r>
    </w:p>
    <w:p w:rsidR="00BF2026" w:rsidRDefault="00BF2026" w:rsidP="00BF2026"/>
    <w:p w:rsidR="00B923B4" w:rsidRPr="00727A57" w:rsidRDefault="00B923B4" w:rsidP="00182E35">
      <w:pPr>
        <w:pStyle w:val="Heading2"/>
      </w:pPr>
      <w:bookmarkStart w:id="26" w:name="_Toc273106242"/>
      <w:bookmarkStart w:id="27" w:name="_Toc326354064"/>
      <w:bookmarkStart w:id="28" w:name="_Toc419061097"/>
      <w:bookmarkStart w:id="29" w:name="_Toc419094337"/>
      <w:r>
        <w:t xml:space="preserve">CONTEÚDO DA </w:t>
      </w:r>
      <w:r w:rsidR="00073524">
        <w:t>RESPOSTA</w:t>
      </w:r>
      <w:bookmarkEnd w:id="26"/>
      <w:bookmarkEnd w:id="27"/>
      <w:bookmarkEnd w:id="28"/>
      <w:bookmarkEnd w:id="29"/>
    </w:p>
    <w:p w:rsidR="00B923B4" w:rsidRDefault="00B923B4" w:rsidP="00B923B4"/>
    <w:p w:rsidR="00073524" w:rsidRDefault="00073524" w:rsidP="00073524">
      <w:r>
        <w:rPr>
          <w:rFonts w:cs="Arial"/>
          <w:szCs w:val="20"/>
        </w:rPr>
        <w:t xml:space="preserve">Todas as informações solicitadas estão </w:t>
      </w:r>
      <w:r>
        <w:rPr>
          <w:rFonts w:cs="Arial"/>
          <w:bCs/>
        </w:rPr>
        <w:t xml:space="preserve">descritas e </w:t>
      </w:r>
      <w:r>
        <w:rPr>
          <w:rFonts w:cs="Arial"/>
          <w:szCs w:val="20"/>
        </w:rPr>
        <w:t xml:space="preserve">devem ser respondidas através da planilha </w:t>
      </w:r>
      <w:r>
        <w:rPr>
          <w:rFonts w:cs="Arial"/>
          <w:bCs/>
        </w:rPr>
        <w:t>em anexo</w:t>
      </w:r>
      <w:r w:rsidR="0028632F">
        <w:rPr>
          <w:rFonts w:cs="Arial"/>
          <w:bCs/>
        </w:rPr>
        <w:t xml:space="preserve"> (</w:t>
      </w:r>
      <w:hyperlink r:id="rId10" w:tooltip="Informacoes para RFI.xlsx" w:history="1">
        <w:r w:rsidR="0028632F">
          <w:rPr>
            <w:rStyle w:val="Hyperlink"/>
            <w:rFonts w:cs="Arial"/>
            <w:bCs/>
          </w:rPr>
          <w:t>P</w:t>
        </w:r>
        <w:r w:rsidR="0028632F" w:rsidRPr="0028632F">
          <w:rPr>
            <w:rStyle w:val="Hyperlink"/>
            <w:rFonts w:cs="Arial"/>
            <w:bCs/>
          </w:rPr>
          <w:t>lanilha complementar para inserir as questões a serem pontuadas - Informações para RFI.xlsx</w:t>
        </w:r>
      </w:hyperlink>
      <w:r w:rsidR="0028632F">
        <w:rPr>
          <w:rFonts w:cs="Arial"/>
          <w:bCs/>
        </w:rPr>
        <w:t>)</w:t>
      </w:r>
      <w:r>
        <w:rPr>
          <w:rFonts w:cs="Arial"/>
          <w:bCs/>
        </w:rPr>
        <w:t>.</w:t>
      </w:r>
      <w:bookmarkStart w:id="30" w:name="_Toc271569148"/>
      <w:bookmarkStart w:id="31" w:name="_Toc273106237"/>
      <w:r>
        <w:t xml:space="preserve"> </w:t>
      </w:r>
      <w:bookmarkEnd w:id="30"/>
      <w:bookmarkEnd w:id="31"/>
    </w:p>
    <w:p w:rsidR="00073524" w:rsidRDefault="00073524" w:rsidP="00B923B4"/>
    <w:p w:rsidR="009A0C07" w:rsidRDefault="009A0C07" w:rsidP="003D377B">
      <w:bookmarkStart w:id="32" w:name="_GoBack"/>
      <w:bookmarkEnd w:id="32"/>
    </w:p>
    <w:sectPr w:rsidR="009A0C07" w:rsidSect="00D50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E2D" w:rsidRDefault="00F31E2D" w:rsidP="005E1593">
      <w:r>
        <w:separator/>
      </w:r>
    </w:p>
  </w:endnote>
  <w:endnote w:type="continuationSeparator" w:id="0">
    <w:p w:rsidR="00F31E2D" w:rsidRDefault="00F31E2D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77"/>
      <w:gridCol w:w="5065"/>
    </w:tblGrid>
    <w:tr w:rsidR="00B923B4" w:rsidRPr="006419CA" w:rsidTr="005B4870">
      <w:trPr>
        <w:jc w:val="center"/>
      </w:trPr>
      <w:tc>
        <w:tcPr>
          <w:tcW w:w="2977" w:type="dxa"/>
          <w:vAlign w:val="center"/>
        </w:tcPr>
        <w:p w:rsidR="00B923B4" w:rsidRPr="006419CA" w:rsidRDefault="00B923B4" w:rsidP="005B6938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B4870">
            <w:rPr>
              <w:noProof/>
              <w:color w:val="244061" w:themeColor="accent1" w:themeShade="80"/>
            </w:rPr>
            <w:t>RFI - Request for Information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065" w:type="dxa"/>
          <w:vAlign w:val="center"/>
        </w:tcPr>
        <w:p w:rsidR="00B923B4" w:rsidRPr="006419CA" w:rsidRDefault="00B923B4" w:rsidP="005B6938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A05D0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A05D0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5B6938" w:rsidRPr="006419CA" w:rsidTr="005B4870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905491633"/>
          <w:placeholder>
            <w:docPart w:val="90C64B2487E147EA94AEC6D69CB24F4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977" w:type="dxa"/>
              <w:vAlign w:val="center"/>
            </w:tcPr>
            <w:p w:rsidR="005B6938" w:rsidRPr="006419CA" w:rsidRDefault="005B6938" w:rsidP="00EF377D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065" w:type="dxa"/>
          <w:vAlign w:val="center"/>
        </w:tcPr>
        <w:p w:rsidR="005B6938" w:rsidRPr="006419CA" w:rsidRDefault="00F31E2D" w:rsidP="00EF377D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5B6938">
              <w:rPr>
                <w:rStyle w:val="Hyperlink"/>
              </w:rPr>
              <w:t>http://escritoriodeprojetos.com.br</w:t>
            </w:r>
          </w:hyperlink>
        </w:p>
      </w:tc>
    </w:tr>
  </w:tbl>
  <w:p w:rsidR="00B923B4" w:rsidRPr="006419CA" w:rsidRDefault="00B923B4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E2D" w:rsidRDefault="00F31E2D" w:rsidP="005E1593">
      <w:r>
        <w:separator/>
      </w:r>
    </w:p>
  </w:footnote>
  <w:footnote w:type="continuationSeparator" w:id="0">
    <w:p w:rsidR="00F31E2D" w:rsidRDefault="00F31E2D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B6938" w:rsidRPr="00AD691F" w:rsidTr="005B6938">
      <w:trPr>
        <w:trHeight w:val="567"/>
        <w:jc w:val="center"/>
      </w:trPr>
      <w:tc>
        <w:tcPr>
          <w:tcW w:w="6492" w:type="dxa"/>
          <w:vAlign w:val="center"/>
        </w:tcPr>
        <w:p w:rsidR="005B6938" w:rsidRPr="00151A3C" w:rsidRDefault="005B6938" w:rsidP="005E1593">
          <w:pPr>
            <w:pStyle w:val="Header"/>
            <w:rPr>
              <w:sz w:val="22"/>
              <w:szCs w:val="22"/>
            </w:rPr>
          </w:pPr>
          <w:r w:rsidRPr="00151A3C">
            <w:fldChar w:fldCharType="begin"/>
          </w:r>
          <w:r w:rsidRPr="00151A3C">
            <w:rPr>
              <w:sz w:val="22"/>
              <w:szCs w:val="22"/>
            </w:rPr>
            <w:instrText xml:space="preserve"> TITLE   \* MERGEFORMAT </w:instrText>
          </w:r>
          <w:r w:rsidRPr="00151A3C">
            <w:fldChar w:fldCharType="separate"/>
          </w:r>
          <w:r w:rsidR="005B4870">
            <w:rPr>
              <w:sz w:val="22"/>
              <w:szCs w:val="22"/>
            </w:rPr>
            <w:t>RFI - Request for Information / Solicitação de Informação</w:t>
          </w:r>
          <w:r w:rsidRPr="00151A3C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B6938" w:rsidRPr="00AD691F" w:rsidRDefault="00151A3C" w:rsidP="00EF377D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22B72CF9" wp14:editId="68450E9E">
                <wp:extent cx="1104900" cy="483870"/>
                <wp:effectExtent l="0" t="0" r="0" b="0"/>
                <wp:docPr id="4" name="Picture 4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B6938" w:rsidRPr="00A10908" w:rsidTr="005B6938">
      <w:trPr>
        <w:trHeight w:val="567"/>
        <w:jc w:val="center"/>
      </w:trPr>
      <w:tc>
        <w:tcPr>
          <w:tcW w:w="6492" w:type="dxa"/>
          <w:vAlign w:val="center"/>
        </w:tcPr>
        <w:p w:rsidR="005B6938" w:rsidRPr="00151A3C" w:rsidRDefault="00C04076" w:rsidP="00EF377D">
          <w:pPr>
            <w:pStyle w:val="Header"/>
            <w:rPr>
              <w:sz w:val="22"/>
              <w:szCs w:val="22"/>
            </w:rPr>
          </w:pPr>
          <w:r w:rsidRPr="00151A3C">
            <w:fldChar w:fldCharType="begin"/>
          </w:r>
          <w:r w:rsidRPr="00151A3C">
            <w:rPr>
              <w:sz w:val="22"/>
              <w:szCs w:val="22"/>
            </w:rPr>
            <w:instrText xml:space="preserve"> SUBJECT   \* MERGEFORMAT </w:instrText>
          </w:r>
          <w:r w:rsidRPr="00151A3C">
            <w:fldChar w:fldCharType="separate"/>
          </w:r>
          <w:r w:rsidR="005B6938" w:rsidRPr="00151A3C">
            <w:rPr>
              <w:sz w:val="22"/>
              <w:szCs w:val="22"/>
            </w:rPr>
            <w:t>Nome do Projeto</w:t>
          </w:r>
          <w:r w:rsidRPr="00151A3C">
            <w:fldChar w:fldCharType="end"/>
          </w:r>
        </w:p>
      </w:tc>
      <w:tc>
        <w:tcPr>
          <w:tcW w:w="1956" w:type="dxa"/>
          <w:vMerge/>
          <w:vAlign w:val="center"/>
        </w:tcPr>
        <w:p w:rsidR="005B6938" w:rsidRPr="00A10908" w:rsidRDefault="005B6938" w:rsidP="00EF377D">
          <w:pPr>
            <w:pStyle w:val="Header"/>
            <w:rPr>
              <w:b/>
            </w:rPr>
          </w:pPr>
        </w:p>
      </w:tc>
    </w:tr>
  </w:tbl>
  <w:p w:rsidR="00B923B4" w:rsidRDefault="00B923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494C3E"/>
    <w:multiLevelType w:val="hybridMultilevel"/>
    <w:tmpl w:val="6EA0940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E2919"/>
    <w:multiLevelType w:val="hybridMultilevel"/>
    <w:tmpl w:val="A9C462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F5B3EA2"/>
    <w:multiLevelType w:val="multilevel"/>
    <w:tmpl w:val="6D442C7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87A"/>
    <w:rsid w:val="00040778"/>
    <w:rsid w:val="00073524"/>
    <w:rsid w:val="000E2853"/>
    <w:rsid w:val="001169D8"/>
    <w:rsid w:val="00151A3C"/>
    <w:rsid w:val="001737B6"/>
    <w:rsid w:val="00182E35"/>
    <w:rsid w:val="001D497F"/>
    <w:rsid w:val="001E58D7"/>
    <w:rsid w:val="001F1CF4"/>
    <w:rsid w:val="001F3D30"/>
    <w:rsid w:val="00234B74"/>
    <w:rsid w:val="00274187"/>
    <w:rsid w:val="0028632F"/>
    <w:rsid w:val="00286B3E"/>
    <w:rsid w:val="00294320"/>
    <w:rsid w:val="002F3F18"/>
    <w:rsid w:val="0030484D"/>
    <w:rsid w:val="00331443"/>
    <w:rsid w:val="00341B09"/>
    <w:rsid w:val="0034544C"/>
    <w:rsid w:val="003917A5"/>
    <w:rsid w:val="003D377B"/>
    <w:rsid w:val="003E4468"/>
    <w:rsid w:val="0042609D"/>
    <w:rsid w:val="004B2855"/>
    <w:rsid w:val="004B60F1"/>
    <w:rsid w:val="004D181C"/>
    <w:rsid w:val="005165BF"/>
    <w:rsid w:val="005546E1"/>
    <w:rsid w:val="0055540E"/>
    <w:rsid w:val="00586ADD"/>
    <w:rsid w:val="005A1311"/>
    <w:rsid w:val="005B4870"/>
    <w:rsid w:val="005B6938"/>
    <w:rsid w:val="005E1593"/>
    <w:rsid w:val="005F487B"/>
    <w:rsid w:val="005F7E83"/>
    <w:rsid w:val="00603ACD"/>
    <w:rsid w:val="006419CA"/>
    <w:rsid w:val="00663704"/>
    <w:rsid w:val="0069593D"/>
    <w:rsid w:val="006A233C"/>
    <w:rsid w:val="006B0FE2"/>
    <w:rsid w:val="006C51CA"/>
    <w:rsid w:val="006E45E0"/>
    <w:rsid w:val="0070363B"/>
    <w:rsid w:val="00743E89"/>
    <w:rsid w:val="007708FE"/>
    <w:rsid w:val="007A054B"/>
    <w:rsid w:val="007D48DF"/>
    <w:rsid w:val="007E0144"/>
    <w:rsid w:val="00842903"/>
    <w:rsid w:val="00871E89"/>
    <w:rsid w:val="008831E1"/>
    <w:rsid w:val="008843C9"/>
    <w:rsid w:val="008C4ED9"/>
    <w:rsid w:val="0091671D"/>
    <w:rsid w:val="00944996"/>
    <w:rsid w:val="00980543"/>
    <w:rsid w:val="00996F4C"/>
    <w:rsid w:val="009A0C07"/>
    <w:rsid w:val="009C2486"/>
    <w:rsid w:val="009E7715"/>
    <w:rsid w:val="00A008BD"/>
    <w:rsid w:val="00A12EFF"/>
    <w:rsid w:val="00A2269F"/>
    <w:rsid w:val="00A43F83"/>
    <w:rsid w:val="00AA18AA"/>
    <w:rsid w:val="00AB0B67"/>
    <w:rsid w:val="00AE1992"/>
    <w:rsid w:val="00AF15FC"/>
    <w:rsid w:val="00AF6CF3"/>
    <w:rsid w:val="00B039A0"/>
    <w:rsid w:val="00B113A7"/>
    <w:rsid w:val="00B207F3"/>
    <w:rsid w:val="00B37F64"/>
    <w:rsid w:val="00B923B4"/>
    <w:rsid w:val="00BF2026"/>
    <w:rsid w:val="00C01FDD"/>
    <w:rsid w:val="00C04076"/>
    <w:rsid w:val="00C52528"/>
    <w:rsid w:val="00C64761"/>
    <w:rsid w:val="00CA0240"/>
    <w:rsid w:val="00CA7960"/>
    <w:rsid w:val="00CA7ED5"/>
    <w:rsid w:val="00CB7149"/>
    <w:rsid w:val="00CD007F"/>
    <w:rsid w:val="00CE2B3B"/>
    <w:rsid w:val="00D26740"/>
    <w:rsid w:val="00D37957"/>
    <w:rsid w:val="00D5068F"/>
    <w:rsid w:val="00D64984"/>
    <w:rsid w:val="00D8098C"/>
    <w:rsid w:val="00D8387A"/>
    <w:rsid w:val="00DA05D0"/>
    <w:rsid w:val="00DA3CAF"/>
    <w:rsid w:val="00DF79B2"/>
    <w:rsid w:val="00E00328"/>
    <w:rsid w:val="00E34C15"/>
    <w:rsid w:val="00EC28BB"/>
    <w:rsid w:val="00F072AE"/>
    <w:rsid w:val="00F31E2D"/>
    <w:rsid w:val="00FB5A09"/>
    <w:rsid w:val="00FC207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B285A50-362F-43C6-915D-8B4DE4C5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A3C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3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82E3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3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E35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E35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E35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E35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E35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E35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2E35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B923B4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B923B4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B923B4"/>
    <w:rPr>
      <w:color w:val="0000FF"/>
      <w:u w:val="single"/>
    </w:rPr>
  </w:style>
  <w:style w:type="paragraph" w:customStyle="1" w:styleId="item2">
    <w:name w:val="item2"/>
    <w:basedOn w:val="Normal"/>
    <w:autoRedefine/>
    <w:qFormat/>
    <w:rsid w:val="00B923B4"/>
    <w:pPr>
      <w:framePr w:hSpace="141" w:wrap="around" w:vAnchor="text" w:hAnchor="text" w:x="71" w:y="226"/>
      <w:autoSpaceDE w:val="0"/>
      <w:autoSpaceDN w:val="0"/>
      <w:adjustRightInd w:val="0"/>
      <w:ind w:left="360" w:right="400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ps">
    <w:name w:val="hps"/>
    <w:basedOn w:val="DefaultParagraphFont"/>
    <w:rsid w:val="006E45E0"/>
  </w:style>
  <w:style w:type="character" w:styleId="PlaceholderText">
    <w:name w:val="Placeholder Text"/>
    <w:basedOn w:val="DefaultParagraphFont"/>
    <w:uiPriority w:val="99"/>
    <w:semiHidden/>
    <w:rsid w:val="005B6938"/>
    <w:rPr>
      <w:color w:val="808080"/>
    </w:rPr>
  </w:style>
  <w:style w:type="paragraph" w:customStyle="1" w:styleId="Verses">
    <w:name w:val="Versões"/>
    <w:link w:val="VersesChar"/>
    <w:qFormat/>
    <w:rsid w:val="00151A3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151A3C"/>
    <w:rPr>
      <w:rFonts w:ascii="Calibri" w:hAnsi="Calibri"/>
    </w:rPr>
  </w:style>
  <w:style w:type="paragraph" w:styleId="TOCHeading">
    <w:name w:val="TOC Heading"/>
    <w:next w:val="Normal"/>
    <w:uiPriority w:val="39"/>
    <w:unhideWhenUsed/>
    <w:qFormat/>
    <w:rsid w:val="003917A5"/>
    <w:pPr>
      <w:spacing w:before="240" w:line="259" w:lineRule="auto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paragraph" w:styleId="TOC3">
    <w:name w:val="toc 3"/>
    <w:basedOn w:val="Normal"/>
    <w:next w:val="Normal"/>
    <w:autoRedefine/>
    <w:uiPriority w:val="39"/>
    <w:unhideWhenUsed/>
    <w:rsid w:val="00151A3C"/>
    <w:pPr>
      <w:spacing w:after="100"/>
      <w:ind w:left="400"/>
    </w:pPr>
  </w:style>
  <w:style w:type="paragraph" w:customStyle="1" w:styleId="Comments">
    <w:name w:val="Comments"/>
    <w:basedOn w:val="Descrio"/>
    <w:link w:val="CommentsChar"/>
    <w:autoRedefine/>
    <w:qFormat/>
    <w:rsid w:val="00151A3C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151A3C"/>
    <w:rPr>
      <w:rFonts w:eastAsia="Times" w:cs="Times New Roman"/>
      <w:sz w:val="16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E3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E3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E3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E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E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E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scritoriodeprojetos.com.br/component/jdownloads/send/8-modelos/873-informacoes-para-rfi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0C64B2487E147EA94AEC6D69CB24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CFB8B-CC42-415A-BE13-50F03907C9BC}"/>
      </w:docPartPr>
      <w:docPartBody>
        <w:p w:rsidR="00C54EB9" w:rsidRDefault="00C74FA1">
          <w:r w:rsidRPr="0033618E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FA1"/>
    <w:rsid w:val="0025290F"/>
    <w:rsid w:val="003D2700"/>
    <w:rsid w:val="0043756D"/>
    <w:rsid w:val="006A7ED3"/>
    <w:rsid w:val="00802B92"/>
    <w:rsid w:val="00A81E8B"/>
    <w:rsid w:val="00C54EB9"/>
    <w:rsid w:val="00C74FA1"/>
    <w:rsid w:val="00CB5BA6"/>
    <w:rsid w:val="00CB6625"/>
    <w:rsid w:val="00FD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FA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F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936B7-703B-47E5-942A-FC47E416A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173</TotalTime>
  <Pages>1</Pages>
  <Words>457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RFI - Request for Information / Solicitação de Informação</vt:lpstr>
    </vt:vector>
  </TitlesOfParts>
  <Company>PMO Escritório de Projetos</Company>
  <LinksUpToDate>false</LinksUpToDate>
  <CharactersWithSpaces>2925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RFI - Request for Information / Solicitação de Informação</dc:title>
  <dc:subject>Nome do Projeto</dc:subject>
  <dc:creator>Edu</dc:creator>
  <cp:keywords>Template Gerenciamento de Projetos</cp:keywords>
  <dc:description>http://escritoriodeprojetos.com.br</dc:description>
  <cp:lastModifiedBy>Eduardo Montes</cp:lastModifiedBy>
  <cp:revision>14</cp:revision>
  <dcterms:created xsi:type="dcterms:W3CDTF">2015-05-11T01:38:00Z</dcterms:created>
  <dcterms:modified xsi:type="dcterms:W3CDTF">2018-06-11T19:54:00Z</dcterms:modified>
</cp:coreProperties>
</file>