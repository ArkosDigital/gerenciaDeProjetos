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34A96" w:rsidRPr="00FE3989" w:rsidTr="003564E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F34A96" w:rsidRPr="00FE3989" w:rsidRDefault="00F34A96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 Control</w:t>
            </w:r>
          </w:p>
        </w:tc>
      </w:tr>
      <w:tr w:rsidR="00F34A96" w:rsidRPr="00FE3989" w:rsidTr="003564E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F34A96" w:rsidRPr="00FE3989" w:rsidRDefault="00F34A96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F34A96" w:rsidRPr="00FE3989" w:rsidRDefault="00F34A96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Date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F34A96" w:rsidRPr="00FE3989" w:rsidRDefault="00F34A96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F34A96" w:rsidRPr="00FE3989" w:rsidRDefault="00F34A96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Change Description</w:t>
            </w:r>
          </w:p>
        </w:tc>
      </w:tr>
      <w:tr w:rsidR="00F34A96" w:rsidRPr="00FE3989" w:rsidTr="003564E3">
        <w:trPr>
          <w:trHeight w:val="340"/>
        </w:trPr>
        <w:tc>
          <w:tcPr>
            <w:tcW w:w="737" w:type="dxa"/>
            <w:vAlign w:val="center"/>
          </w:tcPr>
          <w:p w:rsidR="00F34A96" w:rsidRPr="00FE3989" w:rsidRDefault="00F34A96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1129" w:type="dxa"/>
            <w:vAlign w:val="center"/>
          </w:tcPr>
          <w:p w:rsidR="00F34A96" w:rsidRPr="00FE3989" w:rsidRDefault="00F34A96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F34A96" w:rsidRPr="00FE3989" w:rsidRDefault="00F34A96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F34A96" w:rsidRPr="00FE3989" w:rsidRDefault="00F34A96" w:rsidP="003564E3">
            <w:pPr>
              <w:pStyle w:val="Verses"/>
              <w:rPr>
                <w:lang w:val="en-US"/>
              </w:rPr>
            </w:pPr>
          </w:p>
        </w:tc>
      </w:tr>
    </w:tbl>
    <w:p w:rsidR="0055540E" w:rsidRPr="00244807" w:rsidRDefault="0055540E" w:rsidP="003D377B">
      <w:pPr>
        <w:rPr>
          <w:lang w:val="en-US"/>
        </w:rPr>
      </w:pPr>
    </w:p>
    <w:p w:rsidR="008843C9" w:rsidRPr="00244807" w:rsidRDefault="003141AA" w:rsidP="00885384">
      <w:pPr>
        <w:pStyle w:val="Heading1"/>
        <w:rPr>
          <w:lang w:val="en-US"/>
        </w:rPr>
      </w:pPr>
      <w:r w:rsidRPr="00244807">
        <w:rPr>
          <w:lang w:val="en-US"/>
        </w:rPr>
        <w:t>Document purpose</w:t>
      </w:r>
    </w:p>
    <w:p w:rsidR="00FC7361" w:rsidRDefault="00FC7361" w:rsidP="00FC7361">
      <w:pPr>
        <w:rPr>
          <w:lang w:val="en"/>
        </w:rPr>
      </w:pPr>
      <w:r>
        <w:rPr>
          <w:lang w:val="en"/>
        </w:rPr>
        <w:t xml:space="preserve">Clearly describe what work should be </w:t>
      </w:r>
      <w:r w:rsidR="00B933C7">
        <w:rPr>
          <w:lang w:val="en"/>
        </w:rPr>
        <w:t>done</w:t>
      </w:r>
      <w:r>
        <w:rPr>
          <w:lang w:val="en"/>
        </w:rPr>
        <w:t xml:space="preserve"> and which deliverables will be produced.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Default="00FC7361" w:rsidP="00FC7361">
      <w:pPr>
        <w:pStyle w:val="Heading1"/>
        <w:rPr>
          <w:lang w:val="en"/>
        </w:rPr>
      </w:pPr>
      <w:r>
        <w:rPr>
          <w:lang w:val="en"/>
        </w:rPr>
        <w:t>Current situation</w:t>
      </w:r>
    </w:p>
    <w:p w:rsidR="00B933C7" w:rsidRPr="005E05FB" w:rsidRDefault="00B933C7" w:rsidP="00B933C7">
      <w:pPr>
        <w:pStyle w:val="Descrio"/>
      </w:pPr>
      <w:r>
        <w:rPr>
          <w:lang w:val="en"/>
        </w:rPr>
        <w:t>[Past, where you are. Describe the current situation and why the project is necessary.]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Default="00FC7361" w:rsidP="00FC7361">
      <w:pPr>
        <w:pStyle w:val="Heading1"/>
        <w:rPr>
          <w:lang w:val="en"/>
        </w:rPr>
      </w:pPr>
      <w:r>
        <w:rPr>
          <w:lang w:val="en"/>
        </w:rPr>
        <w:t>SMART goals and project success criteria</w:t>
      </w:r>
    </w:p>
    <w:p w:rsidR="00B933C7" w:rsidRPr="005E05FB" w:rsidRDefault="00B933C7" w:rsidP="00B933C7">
      <w:pPr>
        <w:pStyle w:val="Descrio"/>
      </w:pPr>
      <w:r>
        <w:rPr>
          <w:lang w:val="en"/>
        </w:rPr>
        <w:t>[Future, where you are going. Describe the expected benefits detailing clearly SMART objectives and related success criteria.</w:t>
      </w:r>
    </w:p>
    <w:p w:rsidR="00B933C7" w:rsidRDefault="00B933C7" w:rsidP="00B933C7">
      <w:pPr>
        <w:pStyle w:val="Descrio"/>
        <w:rPr>
          <w:lang w:val="en"/>
        </w:rPr>
      </w:pPr>
      <w:r>
        <w:rPr>
          <w:lang w:val="en"/>
        </w:rPr>
        <w:t>SMART: Specific, Measurable, Assignable, Realistic &amp; Time-related]</w:t>
      </w:r>
    </w:p>
    <w:p w:rsidR="00FC7361" w:rsidRPr="00B933C7" w:rsidRDefault="00FC7361" w:rsidP="00FC7361">
      <w:pPr>
        <w:rPr>
          <w:lang w:val="en-US"/>
        </w:rPr>
      </w:pP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Default="00FC7361" w:rsidP="00FC7361">
      <w:pPr>
        <w:pStyle w:val="Heading1"/>
        <w:rPr>
          <w:lang w:val="en"/>
        </w:rPr>
      </w:pPr>
      <w:r>
        <w:rPr>
          <w:lang w:val="en"/>
        </w:rPr>
        <w:t>Product scope</w:t>
      </w:r>
    </w:p>
    <w:p w:rsidR="00FC7361" w:rsidRDefault="00FC7361" w:rsidP="00FC7361">
      <w:pPr>
        <w:pStyle w:val="Descrio"/>
        <w:rPr>
          <w:lang w:val="en"/>
        </w:rPr>
      </w:pPr>
      <w:r>
        <w:rPr>
          <w:lang w:val="en"/>
        </w:rPr>
        <w:t>[Requirements and characteristics of the product or service to be delivered by the project.]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Default="00B933C7" w:rsidP="00FC7361">
      <w:pPr>
        <w:pStyle w:val="Heading1"/>
        <w:rPr>
          <w:lang w:val="en"/>
        </w:rPr>
      </w:pPr>
      <w:r>
        <w:rPr>
          <w:lang w:val="en"/>
        </w:rPr>
        <w:t xml:space="preserve">Project </w:t>
      </w:r>
      <w:r w:rsidR="00FC7361">
        <w:rPr>
          <w:lang w:val="en"/>
        </w:rPr>
        <w:t>Exclusion</w:t>
      </w:r>
    </w:p>
    <w:p w:rsidR="00FC7361" w:rsidRDefault="00FC7361" w:rsidP="00FC7361">
      <w:pPr>
        <w:pStyle w:val="Descrio"/>
        <w:rPr>
          <w:lang w:val="en"/>
        </w:rPr>
      </w:pPr>
      <w:r>
        <w:rPr>
          <w:lang w:val="en"/>
        </w:rPr>
        <w:t>[List items recognized as non-scope in order to avoid misunderstandings at the conclusion of the project]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Default="00B933C7" w:rsidP="00FC7361">
      <w:pPr>
        <w:pStyle w:val="Heading1"/>
        <w:rPr>
          <w:lang w:val="en"/>
        </w:rPr>
      </w:pPr>
      <w:r>
        <w:rPr>
          <w:lang w:val="en"/>
        </w:rPr>
        <w:t>Constraint</w:t>
      </w:r>
      <w:r w:rsidR="00FC7361">
        <w:rPr>
          <w:lang w:val="en"/>
        </w:rPr>
        <w:t>s</w:t>
      </w:r>
    </w:p>
    <w:p w:rsidR="00FC7361" w:rsidRPr="00B933C7" w:rsidRDefault="00FC7361" w:rsidP="00FC7361">
      <w:pPr>
        <w:pStyle w:val="Descrio"/>
      </w:pPr>
      <w:r>
        <w:rPr>
          <w:lang w:val="en"/>
        </w:rPr>
        <w:t>[</w:t>
      </w:r>
      <w:r w:rsidR="00B933C7">
        <w:rPr>
          <w:lang w:val="en"/>
        </w:rPr>
        <w:t>Constraint</w:t>
      </w:r>
      <w:r>
        <w:rPr>
          <w:lang w:val="en"/>
        </w:rPr>
        <w:t xml:space="preserve">s adopted for the project. Lists and describes the specific </w:t>
      </w:r>
      <w:r w:rsidR="00B933C7">
        <w:rPr>
          <w:lang w:val="en"/>
        </w:rPr>
        <w:t>Constraint</w:t>
      </w:r>
      <w:r>
        <w:rPr>
          <w:lang w:val="en"/>
        </w:rPr>
        <w:t>s associated with the scope</w:t>
      </w:r>
      <w:r w:rsidR="00B933C7">
        <w:t xml:space="preserve"> </w:t>
      </w:r>
      <w:r>
        <w:rPr>
          <w:lang w:val="en"/>
        </w:rPr>
        <w:t>that limit the team's options.]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Default="00FC7361" w:rsidP="00FC7361">
      <w:pPr>
        <w:pStyle w:val="Heading1"/>
        <w:rPr>
          <w:lang w:val="en"/>
        </w:rPr>
      </w:pPr>
      <w:r>
        <w:rPr>
          <w:lang w:val="en"/>
        </w:rPr>
        <w:t>Premises</w:t>
      </w:r>
    </w:p>
    <w:p w:rsidR="00FC7361" w:rsidRPr="00B933C7" w:rsidRDefault="00FC7361" w:rsidP="00FC7361">
      <w:pPr>
        <w:pStyle w:val="Descrio"/>
      </w:pPr>
      <w:r>
        <w:rPr>
          <w:lang w:val="en"/>
        </w:rPr>
        <w:t xml:space="preserve">[Assumptions adopted for the project. Lists and describes the assumptions associated with </w:t>
      </w:r>
      <w:r w:rsidR="00B933C7">
        <w:rPr>
          <w:lang w:val="en"/>
        </w:rPr>
        <w:t xml:space="preserve">the </w:t>
      </w:r>
      <w:r>
        <w:rPr>
          <w:lang w:val="en"/>
        </w:rPr>
        <w:t>project and potential impact of these premises if they are proven false.]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Default="00FC7361" w:rsidP="00FC7361">
      <w:pPr>
        <w:pStyle w:val="Heading1"/>
        <w:rPr>
          <w:lang w:val="en"/>
        </w:rPr>
      </w:pPr>
      <w:r>
        <w:rPr>
          <w:lang w:val="en"/>
        </w:rPr>
        <w:t>Delivery and acceptance criteria</w:t>
      </w:r>
    </w:p>
    <w:p w:rsidR="00FC7361" w:rsidRDefault="00FC7361" w:rsidP="00FC7361">
      <w:pPr>
        <w:pStyle w:val="Descrio"/>
        <w:rPr>
          <w:lang w:val="en"/>
        </w:rPr>
      </w:pPr>
      <w:r>
        <w:rPr>
          <w:lang w:val="en"/>
        </w:rPr>
        <w:t xml:space="preserve">[Deliverables and the acceptance criteria </w:t>
      </w:r>
      <w:proofErr w:type="gramStart"/>
      <w:r>
        <w:rPr>
          <w:lang w:val="en"/>
        </w:rPr>
        <w:t>can be described</w:t>
      </w:r>
      <w:proofErr w:type="gramEnd"/>
      <w:r>
        <w:rPr>
          <w:lang w:val="en"/>
        </w:rPr>
        <w:t xml:space="preserve"> in the work br</w:t>
      </w:r>
      <w:r w:rsidR="00B933C7">
        <w:rPr>
          <w:lang w:val="en"/>
        </w:rPr>
        <w:t xml:space="preserve">eakdown structure (WBS) and in </w:t>
      </w:r>
      <w:r>
        <w:rPr>
          <w:lang w:val="en"/>
        </w:rPr>
        <w:t>i</w:t>
      </w:r>
      <w:r w:rsidR="00B933C7">
        <w:rPr>
          <w:lang w:val="en"/>
        </w:rPr>
        <w:t>t</w:t>
      </w:r>
      <w:r>
        <w:rPr>
          <w:lang w:val="en"/>
        </w:rPr>
        <w:t>s dictionary.]</w:t>
      </w:r>
    </w:p>
    <w:p w:rsidR="00FC7361" w:rsidRPr="00B933C7" w:rsidRDefault="00FC7361" w:rsidP="00FC7361">
      <w:pPr>
        <w:pStyle w:val="Descrio"/>
      </w:pPr>
      <w:r>
        <w:rPr>
          <w:sz w:val="20"/>
          <w:lang w:val="en"/>
        </w:rPr>
        <w:t xml:space="preserve">Deliverables and their acceptance criteria are described in </w:t>
      </w:r>
      <w:r w:rsidR="00B933C7">
        <w:rPr>
          <w:sz w:val="20"/>
          <w:lang w:val="en"/>
        </w:rPr>
        <w:t>the WBS</w:t>
      </w:r>
      <w:r>
        <w:rPr>
          <w:sz w:val="20"/>
          <w:lang w:val="en"/>
        </w:rPr>
        <w:t xml:space="preserve"> and its dictionary.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bookmarkStart w:id="0" w:name="_GoBack"/>
      <w:bookmarkEnd w:id="0"/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lastRenderedPageBreak/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FC7361" w:rsidRPr="00B933C7" w:rsidRDefault="00FC7361" w:rsidP="00FC7361">
      <w:pPr>
        <w:rPr>
          <w:lang w:val="en-US"/>
        </w:rPr>
      </w:pPr>
      <w:r w:rsidRPr="00B933C7">
        <w:rPr>
          <w:lang w:val="en-US"/>
        </w:rPr>
        <w:t> </w:t>
      </w: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p w:rsidR="00F34A96" w:rsidRPr="00356316" w:rsidRDefault="00F34A96" w:rsidP="00F34A96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34A96" w:rsidRPr="00356316" w:rsidTr="003564E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F34A96" w:rsidRPr="00356316" w:rsidRDefault="00F34A96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A</w:t>
            </w:r>
            <w:r>
              <w:rPr>
                <w:lang w:val="en-US"/>
              </w:rPr>
              <w:t>p</w:t>
            </w:r>
            <w:r w:rsidRPr="00356316">
              <w:rPr>
                <w:lang w:val="en-US"/>
              </w:rPr>
              <w:t>prova</w:t>
            </w:r>
            <w:r>
              <w:rPr>
                <w:lang w:val="en-US"/>
              </w:rPr>
              <w:t>l</w:t>
            </w:r>
            <w:r w:rsidRPr="00356316">
              <w:rPr>
                <w:lang w:val="en-US"/>
              </w:rPr>
              <w:t>s</w:t>
            </w:r>
          </w:p>
        </w:tc>
      </w:tr>
      <w:tr w:rsidR="00F34A96" w:rsidRPr="00356316" w:rsidTr="003564E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F34A96" w:rsidRPr="00356316" w:rsidRDefault="00F34A96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F34A96" w:rsidRPr="00356316" w:rsidRDefault="00F34A96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S</w:t>
            </w:r>
            <w:r w:rsidRPr="00356316">
              <w:rPr>
                <w:lang w:val="en-US"/>
              </w:rPr>
              <w:t>i</w:t>
            </w:r>
            <w:r>
              <w:rPr>
                <w:lang w:val="en-US"/>
              </w:rPr>
              <w:t>g</w:t>
            </w:r>
            <w:r w:rsidRPr="00356316">
              <w:rPr>
                <w:lang w:val="en-US"/>
              </w:rPr>
              <w:t>natur</w:t>
            </w:r>
            <w:r>
              <w:rPr>
                <w:lang w:val="en-US"/>
              </w:rPr>
              <w:t>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F34A96" w:rsidRPr="00356316" w:rsidRDefault="00F34A96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Dat</w:t>
            </w:r>
            <w:r>
              <w:rPr>
                <w:lang w:val="en-US"/>
              </w:rPr>
              <w:t>e</w:t>
            </w:r>
          </w:p>
        </w:tc>
      </w:tr>
      <w:tr w:rsidR="00F34A96" w:rsidRPr="00356316" w:rsidTr="003564E3">
        <w:trPr>
          <w:trHeight w:val="340"/>
        </w:trPr>
        <w:tc>
          <w:tcPr>
            <w:tcW w:w="2438" w:type="dxa"/>
            <w:vAlign w:val="center"/>
          </w:tcPr>
          <w:p w:rsidR="00F34A96" w:rsidRPr="00244807" w:rsidRDefault="00F34A96" w:rsidP="003564E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F34A96" w:rsidRPr="00356316" w:rsidRDefault="00F34A96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34A96" w:rsidRPr="00356316" w:rsidRDefault="00F34A96" w:rsidP="003564E3">
            <w:pPr>
              <w:pStyle w:val="Aprovaes"/>
              <w:rPr>
                <w:lang w:val="en-US"/>
              </w:rPr>
            </w:pPr>
          </w:p>
        </w:tc>
      </w:tr>
      <w:tr w:rsidR="00F34A96" w:rsidRPr="00356316" w:rsidTr="003564E3">
        <w:trPr>
          <w:trHeight w:val="340"/>
        </w:trPr>
        <w:tc>
          <w:tcPr>
            <w:tcW w:w="2438" w:type="dxa"/>
            <w:vAlign w:val="center"/>
          </w:tcPr>
          <w:p w:rsidR="00F34A96" w:rsidRPr="00244807" w:rsidRDefault="00F34A96" w:rsidP="003564E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F34A96" w:rsidRPr="00356316" w:rsidRDefault="00F34A96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34A96" w:rsidRPr="00356316" w:rsidRDefault="00F34A96" w:rsidP="003564E3">
            <w:pPr>
              <w:pStyle w:val="Aprovaes"/>
              <w:rPr>
                <w:lang w:val="en-US"/>
              </w:rPr>
            </w:pPr>
          </w:p>
        </w:tc>
      </w:tr>
    </w:tbl>
    <w:p w:rsidR="00F34A96" w:rsidRPr="00356316" w:rsidRDefault="00F34A96" w:rsidP="00F34A96">
      <w:pPr>
        <w:rPr>
          <w:lang w:val="en-US"/>
        </w:rPr>
      </w:pPr>
    </w:p>
    <w:p w:rsidR="008843C9" w:rsidRPr="00244807" w:rsidRDefault="008843C9" w:rsidP="003D377B">
      <w:pPr>
        <w:rPr>
          <w:lang w:val="en-US"/>
        </w:rPr>
      </w:pPr>
    </w:p>
    <w:sectPr w:rsidR="008843C9" w:rsidRPr="002448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781" w:rsidRDefault="009D5781" w:rsidP="005E1593">
      <w:r>
        <w:separator/>
      </w:r>
    </w:p>
  </w:endnote>
  <w:endnote w:type="continuationSeparator" w:id="0">
    <w:p w:rsidR="009D5781" w:rsidRDefault="009D578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5E7A93" w:rsidTr="005E7A93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C7361">
            <w:rPr>
              <w:noProof/>
              <w:color w:val="244061" w:themeColor="accent1" w:themeShade="80"/>
            </w:rPr>
            <w:t>Project Scope Statement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5E7A93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34A96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34A96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E7A93" w:rsidRPr="005E7A93" w:rsidTr="005E7A93">
      <w:trPr>
        <w:jc w:val="center"/>
      </w:trPr>
      <w:sdt>
        <w:sdtPr>
          <w:rPr>
            <w:color w:val="244061" w:themeColor="accent1" w:themeShade="80"/>
            <w:lang w:val="en-US"/>
          </w:rPr>
          <w:alias w:val="Company"/>
          <w:tag w:val=""/>
          <w:id w:val="1650704389"/>
          <w:placeholder>
            <w:docPart w:val="80E31FBCFB384A7FB11C3F4B252A1DB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:rsidR="005E7A93" w:rsidRPr="005E7A93" w:rsidRDefault="005E7A93" w:rsidP="00637831">
              <w:pPr>
                <w:pStyle w:val="Footer"/>
                <w:spacing w:before="120" w:after="120"/>
                <w:rPr>
                  <w:color w:val="244061" w:themeColor="accent1" w:themeShade="80"/>
                  <w:lang w:val="en-US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  <w:lang w:val="en-US"/>
          </w:rPr>
          <w:alias w:val="Comments"/>
          <w:tag w:val=""/>
          <w:id w:val="-110281195"/>
          <w:placeholder>
            <w:docPart w:val="1F7CAFCAC712435FBDC9DC33154D004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5E7A93" w:rsidRPr="00885384" w:rsidRDefault="005E7A93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  <w:lang w:val="en-US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781" w:rsidRDefault="009D5781" w:rsidP="005E1593">
      <w:r>
        <w:separator/>
      </w:r>
    </w:p>
  </w:footnote>
  <w:footnote w:type="continuationSeparator" w:id="0">
    <w:p w:rsidR="009D5781" w:rsidRDefault="009D578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E7A93" w:rsidRPr="00AD691F" w:rsidTr="005E7A93">
      <w:trPr>
        <w:trHeight w:val="567"/>
        <w:jc w:val="center"/>
      </w:trPr>
      <w:tc>
        <w:tcPr>
          <w:tcW w:w="6492" w:type="dxa"/>
          <w:vAlign w:val="center"/>
        </w:tcPr>
        <w:p w:rsidR="005E7A93" w:rsidRPr="005E7A93" w:rsidRDefault="005E7A93" w:rsidP="005E1593">
          <w:pPr>
            <w:pStyle w:val="Header"/>
            <w:rPr>
              <w:sz w:val="22"/>
              <w:szCs w:val="22"/>
              <w:lang w:val="en-US"/>
            </w:rPr>
          </w:pPr>
          <w:r w:rsidRPr="005E7A93">
            <w:rPr>
              <w:sz w:val="22"/>
              <w:szCs w:val="22"/>
              <w:lang w:val="en-US"/>
            </w:rPr>
            <w:fldChar w:fldCharType="begin"/>
          </w:r>
          <w:r w:rsidRPr="005E7A93">
            <w:rPr>
              <w:sz w:val="22"/>
              <w:szCs w:val="22"/>
              <w:lang w:val="en-US"/>
            </w:rPr>
            <w:instrText xml:space="preserve"> TITLE   \* MERGEFORMAT </w:instrText>
          </w:r>
          <w:r w:rsidRPr="005E7A93">
            <w:rPr>
              <w:sz w:val="22"/>
              <w:szCs w:val="22"/>
              <w:lang w:val="en-US"/>
            </w:rPr>
            <w:fldChar w:fldCharType="separate"/>
          </w:r>
          <w:r w:rsidRPr="005E7A93">
            <w:rPr>
              <w:sz w:val="22"/>
              <w:szCs w:val="22"/>
              <w:lang w:val="en-US"/>
            </w:rPr>
            <w:t>Project Scope Statement</w:t>
          </w:r>
          <w:r w:rsidRPr="005E7A93">
            <w:rPr>
              <w:sz w:val="22"/>
              <w:szCs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7A93" w:rsidRPr="00AD691F" w:rsidRDefault="005E7A93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512B9D4" wp14:editId="1A6FF6A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7A93" w:rsidRPr="00A10908" w:rsidTr="005E7A93">
      <w:trPr>
        <w:trHeight w:val="567"/>
        <w:jc w:val="center"/>
      </w:trPr>
      <w:tc>
        <w:tcPr>
          <w:tcW w:w="6492" w:type="dxa"/>
          <w:vAlign w:val="center"/>
        </w:tcPr>
        <w:p w:rsidR="005E7A93" w:rsidRPr="005E7A93" w:rsidRDefault="005E7A93" w:rsidP="002D679E">
          <w:pPr>
            <w:pStyle w:val="Header"/>
            <w:rPr>
              <w:sz w:val="22"/>
              <w:szCs w:val="22"/>
              <w:lang w:val="en-US"/>
            </w:rPr>
          </w:pPr>
          <w:r w:rsidRPr="005E7A93">
            <w:rPr>
              <w:sz w:val="22"/>
              <w:szCs w:val="22"/>
              <w:lang w:val="en-US"/>
            </w:rPr>
            <w:fldChar w:fldCharType="begin"/>
          </w:r>
          <w:r w:rsidRPr="005E7A93">
            <w:rPr>
              <w:sz w:val="22"/>
              <w:szCs w:val="22"/>
              <w:lang w:val="en-US"/>
            </w:rPr>
            <w:instrText xml:space="preserve"> SUBJECT   \* MERGEFORMAT </w:instrText>
          </w:r>
          <w:r w:rsidRPr="005E7A93">
            <w:rPr>
              <w:sz w:val="22"/>
              <w:szCs w:val="22"/>
              <w:lang w:val="en-US"/>
            </w:rPr>
            <w:fldChar w:fldCharType="separate"/>
          </w:r>
          <w:r w:rsidRPr="005E7A93">
            <w:rPr>
              <w:sz w:val="22"/>
              <w:szCs w:val="22"/>
              <w:lang w:val="en-US"/>
            </w:rPr>
            <w:t>Project Name</w:t>
          </w:r>
          <w:r w:rsidRPr="005E7A93">
            <w:rPr>
              <w:sz w:val="22"/>
              <w:szCs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5E7A93" w:rsidRPr="00A10908" w:rsidRDefault="005E7A9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0D"/>
    <w:rsid w:val="000E2853"/>
    <w:rsid w:val="00160D85"/>
    <w:rsid w:val="00190B71"/>
    <w:rsid w:val="001D497F"/>
    <w:rsid w:val="001F3D30"/>
    <w:rsid w:val="00244807"/>
    <w:rsid w:val="00274187"/>
    <w:rsid w:val="002A2876"/>
    <w:rsid w:val="003141AA"/>
    <w:rsid w:val="00331443"/>
    <w:rsid w:val="00341B09"/>
    <w:rsid w:val="0034544C"/>
    <w:rsid w:val="003D377B"/>
    <w:rsid w:val="0042609D"/>
    <w:rsid w:val="004B2855"/>
    <w:rsid w:val="004B60F1"/>
    <w:rsid w:val="005165BF"/>
    <w:rsid w:val="005546E1"/>
    <w:rsid w:val="0055540E"/>
    <w:rsid w:val="005E1593"/>
    <w:rsid w:val="005E7A93"/>
    <w:rsid w:val="005F487B"/>
    <w:rsid w:val="00603ACD"/>
    <w:rsid w:val="006419CA"/>
    <w:rsid w:val="00663704"/>
    <w:rsid w:val="006A233C"/>
    <w:rsid w:val="00743E89"/>
    <w:rsid w:val="007A054B"/>
    <w:rsid w:val="0084140B"/>
    <w:rsid w:val="00842903"/>
    <w:rsid w:val="00871E89"/>
    <w:rsid w:val="008843C9"/>
    <w:rsid w:val="00885384"/>
    <w:rsid w:val="008A1557"/>
    <w:rsid w:val="00964C4E"/>
    <w:rsid w:val="00980543"/>
    <w:rsid w:val="009D5781"/>
    <w:rsid w:val="009E7715"/>
    <w:rsid w:val="00A7228F"/>
    <w:rsid w:val="00AE1992"/>
    <w:rsid w:val="00AF15FC"/>
    <w:rsid w:val="00B37F64"/>
    <w:rsid w:val="00B933C7"/>
    <w:rsid w:val="00C52528"/>
    <w:rsid w:val="00CB7149"/>
    <w:rsid w:val="00CE2B3B"/>
    <w:rsid w:val="00D22C0D"/>
    <w:rsid w:val="00D33605"/>
    <w:rsid w:val="00D37957"/>
    <w:rsid w:val="00E34C15"/>
    <w:rsid w:val="00E830A9"/>
    <w:rsid w:val="00F34A96"/>
    <w:rsid w:val="00FB5A09"/>
    <w:rsid w:val="00FC2077"/>
    <w:rsid w:val="00FC7361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25E781-07E6-4A70-815C-19EC30A0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A9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E7A93"/>
    <w:rPr>
      <w:color w:val="808080"/>
    </w:rPr>
  </w:style>
  <w:style w:type="paragraph" w:customStyle="1" w:styleId="Verses">
    <w:name w:val="Versões"/>
    <w:link w:val="VersesChar"/>
    <w:qFormat/>
    <w:rsid w:val="00F34A9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4A96"/>
    <w:rPr>
      <w:rFonts w:ascii="Calibri" w:hAnsi="Calibri"/>
    </w:rPr>
  </w:style>
  <w:style w:type="paragraph" w:customStyle="1" w:styleId="Aprovaes">
    <w:name w:val="Aprovações"/>
    <w:qFormat/>
    <w:rsid w:val="00F34A96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297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595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90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7CAFCAC712435FBDC9DC33154D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1C54F-C229-49D7-BC92-951A9181AF84}"/>
      </w:docPartPr>
      <w:docPartBody>
        <w:p w:rsidR="00000000" w:rsidRDefault="0015025F">
          <w:r w:rsidRPr="00B54EC9">
            <w:rPr>
              <w:rStyle w:val="PlaceholderText"/>
            </w:rPr>
            <w:t>[Comments]</w:t>
          </w:r>
        </w:p>
      </w:docPartBody>
    </w:docPart>
    <w:docPart>
      <w:docPartPr>
        <w:name w:val="80E31FBCFB384A7FB11C3F4B252A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5920D-4E0D-4C4F-ABE0-61EC65277C73}"/>
      </w:docPartPr>
      <w:docPartBody>
        <w:p w:rsidR="00000000" w:rsidRDefault="0015025F">
          <w:r w:rsidRPr="00B54EC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5F"/>
    <w:rsid w:val="0015025F"/>
    <w:rsid w:val="00A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5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15025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02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>PMO Escritório de Projetos</Company>
  <LinksUpToDate>false</LinksUpToDate>
  <CharactersWithSpaces>1443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subject>Project Name</dc:subject>
  <dc:creator>Eduardo Montes</dc:creator>
  <cp:keywords>Project Management Template</cp:keywords>
  <dc:description>http://escritoriodeprojetos.com.br</dc:description>
  <cp:lastModifiedBy>Eduardo Montes</cp:lastModifiedBy>
  <cp:revision>4</cp:revision>
  <dcterms:created xsi:type="dcterms:W3CDTF">2014-05-07T03:17:00Z</dcterms:created>
  <dcterms:modified xsi:type="dcterms:W3CDTF">2015-01-06T06:16:00Z</dcterms:modified>
</cp:coreProperties>
</file>